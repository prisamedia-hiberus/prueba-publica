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21979" w14:textId="77777777" w:rsidR="008D184A" w:rsidRDefault="008D184A" w:rsidP="002F2B07">
      <w:pPr>
        <w:pStyle w:val="TitulodelDoc"/>
        <w:ind w:left="1560"/>
        <w:jc w:val="both"/>
        <w:rPr>
          <w:rFonts w:asciiTheme="minorHAnsi" w:hAnsiTheme="minorHAnsi"/>
        </w:rPr>
      </w:pPr>
    </w:p>
    <w:p w14:paraId="383961E5" w14:textId="77777777" w:rsidR="00762DFD" w:rsidRDefault="00762DFD" w:rsidP="002F2B07">
      <w:pPr>
        <w:pStyle w:val="TitulodelDoc"/>
        <w:ind w:left="1560"/>
        <w:jc w:val="both"/>
        <w:rPr>
          <w:rFonts w:asciiTheme="minorHAnsi" w:hAnsiTheme="minorHAnsi"/>
        </w:rPr>
      </w:pPr>
    </w:p>
    <w:p w14:paraId="72503445" w14:textId="77777777" w:rsidR="00772A0E" w:rsidRDefault="00B44CE6" w:rsidP="002F2B07">
      <w:pPr>
        <w:pStyle w:val="TitulodelDoc"/>
        <w:ind w:left="1560"/>
        <w:jc w:val="both"/>
        <w:rPr>
          <w:rFonts w:asciiTheme="minorHAnsi" w:hAnsiTheme="minorHAnsi"/>
        </w:rPr>
      </w:pPr>
      <w:r w:rsidRPr="00B44CE6">
        <w:rPr>
          <w:rFonts w:asciiTheme="minorHAnsi" w:hAnsiTheme="minorHAnsi"/>
          <w:noProof/>
        </w:rPr>
        <w:drawing>
          <wp:inline distT="0" distB="0" distL="0" distR="0" wp14:anchorId="601C2764" wp14:editId="316B5CBB">
            <wp:extent cx="3500886" cy="2674189"/>
            <wp:effectExtent l="0" t="0" r="4445" b="0"/>
            <wp:docPr id="5" name="Picture 10" descr="porta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portada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5" cy="268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49C10" w14:textId="024EC315" w:rsidR="002F2B07" w:rsidRDefault="00AB1D01" w:rsidP="002F2B07">
      <w:pPr>
        <w:pStyle w:val="TitulodelDoc"/>
        <w:ind w:left="15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Android Real Media Ad Lib</w:t>
      </w:r>
      <w:bookmarkStart w:id="0" w:name="_GoBack"/>
      <w:bookmarkEnd w:id="0"/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3118"/>
        <w:gridCol w:w="3118"/>
      </w:tblGrid>
      <w:tr w:rsidR="009B443C" w14:paraId="0D33988F" w14:textId="77777777" w:rsidTr="00ED46FA">
        <w:trPr>
          <w:cantSplit/>
          <w:trHeight w:val="156"/>
          <w:jc w:val="center"/>
        </w:trPr>
        <w:tc>
          <w:tcPr>
            <w:tcW w:w="1560" w:type="dxa"/>
          </w:tcPr>
          <w:p w14:paraId="78840739" w14:textId="1E49B957" w:rsidR="009B443C" w:rsidRPr="00732D40" w:rsidRDefault="009B443C" w:rsidP="00ED46FA">
            <w:pPr>
              <w:pStyle w:val="Encabezad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</w:t>
            </w:r>
            <w:r w:rsidRPr="00732D40">
              <w:rPr>
                <w:rFonts w:ascii="Verdana" w:hAnsi="Verdana"/>
              </w:rPr>
              <w:t>n</w:t>
            </w:r>
          </w:p>
        </w:tc>
        <w:tc>
          <w:tcPr>
            <w:tcW w:w="1701" w:type="dxa"/>
          </w:tcPr>
          <w:p w14:paraId="7C1607BF" w14:textId="57894337" w:rsidR="009B443C" w:rsidRPr="007703FA" w:rsidRDefault="009B443C" w:rsidP="00ED46FA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Cs/>
                <w:i/>
                <w:iCs/>
              </w:rPr>
              <w:t>Status</w:t>
            </w:r>
            <w:r w:rsidRPr="007703FA">
              <w:rPr>
                <w:rFonts w:ascii="Verdana" w:hAnsi="Verdana"/>
              </w:rPr>
              <w:t xml:space="preserve"> </w:t>
            </w:r>
          </w:p>
        </w:tc>
        <w:tc>
          <w:tcPr>
            <w:tcW w:w="3118" w:type="dxa"/>
          </w:tcPr>
          <w:p w14:paraId="769295AA" w14:textId="0DD440F6" w:rsidR="009B443C" w:rsidRDefault="009B443C" w:rsidP="00ED46FA">
            <w:pPr>
              <w:pStyle w:val="Encabezado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 by</w:t>
            </w:r>
          </w:p>
        </w:tc>
        <w:tc>
          <w:tcPr>
            <w:tcW w:w="3118" w:type="dxa"/>
          </w:tcPr>
          <w:p w14:paraId="743415C2" w14:textId="387B8B0F" w:rsidR="009B443C" w:rsidRPr="007703FA" w:rsidRDefault="009B443C" w:rsidP="00ED46FA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Date</w:t>
            </w:r>
          </w:p>
        </w:tc>
      </w:tr>
      <w:tr w:rsidR="009B443C" w14:paraId="7570C660" w14:textId="77777777" w:rsidTr="00ED46FA">
        <w:trPr>
          <w:cantSplit/>
          <w:trHeight w:val="156"/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14:paraId="0F705AC7" w14:textId="77777777" w:rsidR="009B443C" w:rsidRPr="007703FA" w:rsidRDefault="009B443C" w:rsidP="00ED46FA">
            <w:pPr>
              <w:pStyle w:val="Encabezad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5739F1" w14:textId="4FA82116" w:rsidR="009B443C" w:rsidRPr="007703FA" w:rsidRDefault="009B443C" w:rsidP="00ED46FA">
            <w:pPr>
              <w:pStyle w:val="Encabezado"/>
              <w:jc w:val="left"/>
              <w:rPr>
                <w:rFonts w:ascii="Verdana" w:hAnsi="Verdana"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6F246E1" w14:textId="77777777" w:rsidR="009B443C" w:rsidRPr="007703FA" w:rsidRDefault="009B443C" w:rsidP="00ED46FA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156AE7E" w14:textId="70848514" w:rsidR="009B443C" w:rsidRPr="007703FA" w:rsidRDefault="009B443C" w:rsidP="00ED46FA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</w:tr>
    </w:tbl>
    <w:p w14:paraId="02775055" w14:textId="77777777" w:rsidR="002F2B07" w:rsidRPr="00485F23" w:rsidRDefault="002F2B07" w:rsidP="002F2B07">
      <w:pPr>
        <w:pStyle w:val="TitulodelDoc"/>
        <w:jc w:val="both"/>
        <w:rPr>
          <w:rFonts w:asciiTheme="minorHAnsi" w:hAnsiTheme="minorHAnsi"/>
        </w:rPr>
      </w:pPr>
    </w:p>
    <w:p w14:paraId="5A5956B7" w14:textId="1E5F3122" w:rsidR="00F34ECB" w:rsidRPr="00BF0402" w:rsidRDefault="00772A0E">
      <w:pPr>
        <w:jc w:val="center"/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t>INDEX</w:t>
      </w:r>
    </w:p>
    <w:p w14:paraId="5A5956B8" w14:textId="77777777" w:rsidR="00F34ECB" w:rsidRPr="007A3DEE" w:rsidRDefault="00F34ECB">
      <w:pPr>
        <w:autoSpaceDE w:val="0"/>
        <w:autoSpaceDN w:val="0"/>
        <w:adjustRightInd w:val="0"/>
        <w:spacing w:line="240" w:lineRule="exact"/>
        <w:jc w:val="center"/>
        <w:rPr>
          <w:rFonts w:asciiTheme="minorHAnsi" w:hAnsiTheme="minorHAnsi"/>
          <w:bCs/>
          <w:sz w:val="28"/>
          <w:szCs w:val="28"/>
        </w:rPr>
      </w:pPr>
    </w:p>
    <w:bookmarkStart w:id="1" w:name="ID_ID260688"/>
    <w:bookmarkStart w:id="2" w:name="E_7"/>
    <w:bookmarkEnd w:id="1"/>
    <w:bookmarkEnd w:id="2"/>
    <w:p w14:paraId="64798163" w14:textId="77777777" w:rsidR="00F9484A" w:rsidRDefault="0075066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begin"/>
      </w:r>
      <w:r w:rsidR="00F34ECB"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instrText xml:space="preserve"> TOC \o "1-7" \h \z </w:instrText>
      </w: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separate"/>
      </w:r>
      <w:hyperlink w:anchor="_Toc286914063" w:history="1">
        <w:r w:rsidR="00F9484A" w:rsidRPr="000A7ADC">
          <w:rPr>
            <w:rStyle w:val="Hipervnculo"/>
          </w:rPr>
          <w:t>1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DESCRIPCION DEL PRODUCTO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_Toc286914063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246596D9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4" w:history="1">
        <w:r w:rsidR="00F9484A" w:rsidRPr="000A7ADC">
          <w:rPr>
            <w:rStyle w:val="Hipervnculo"/>
          </w:rPr>
          <w:t>2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ARQUITECTURA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_Toc286914064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6858BB2D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5" w:history="1">
        <w:r w:rsidR="00F9484A" w:rsidRPr="000A7ADC">
          <w:rPr>
            <w:rStyle w:val="Hipervnculo"/>
          </w:rPr>
          <w:t>3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COMUNICACIONES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_Toc286914065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2F119DF7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6" w:history="1">
        <w:r w:rsidR="00F9484A" w:rsidRPr="000A7ADC">
          <w:rPr>
            <w:rStyle w:val="Hipervnculo"/>
          </w:rPr>
          <w:t>4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PROCESOS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_Toc286914066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51E5E6CB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7" w:history="1">
        <w:r w:rsidR="00F9484A" w:rsidRPr="000A7ADC">
          <w:rPr>
            <w:rStyle w:val="Hipervnculo"/>
          </w:rPr>
          <w:t>5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BASE DE DATOS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_Toc286914067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7BD3E052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8" w:history="1">
        <w:r w:rsidR="00F9484A" w:rsidRPr="000A7ADC">
          <w:rPr>
            <w:rStyle w:val="Hipervnculo"/>
          </w:rPr>
          <w:t>6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MIDDLEWARE (SERV WEB, de aplicaciones, …)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_Toc286914068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0A519D2F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69" w:history="1">
        <w:r w:rsidR="00F9484A" w:rsidRPr="000A7ADC">
          <w:rPr>
            <w:rStyle w:val="Hipervnculo"/>
          </w:rPr>
          <w:t>7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APLICACIONES (TERCEROS)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_Toc286914069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7807BD0F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70" w:history="1">
        <w:r w:rsidR="00F9484A" w:rsidRPr="000A7ADC">
          <w:rPr>
            <w:rStyle w:val="Hipervnculo"/>
          </w:rPr>
          <w:t>8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MONITORIZACION/CHEQUEOS DE SALUD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_Toc286914070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2</w:t>
        </w:r>
        <w:r w:rsidR="00F9484A">
          <w:rPr>
            <w:webHidden/>
          </w:rPr>
          <w:fldChar w:fldCharType="end"/>
        </w:r>
      </w:hyperlink>
    </w:p>
    <w:p w14:paraId="5BECD000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71" w:history="1">
        <w:r w:rsidR="00F9484A" w:rsidRPr="000A7ADC">
          <w:rPr>
            <w:rStyle w:val="Hipervnculo"/>
          </w:rPr>
          <w:t>9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RELACION DE ACCIONES DEL USUARIO, CATALOGO DE ERRORES Y CAUSAS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_Toc286914071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3</w:t>
        </w:r>
        <w:r w:rsidR="00F9484A">
          <w:rPr>
            <w:webHidden/>
          </w:rPr>
          <w:fldChar w:fldCharType="end"/>
        </w:r>
      </w:hyperlink>
    </w:p>
    <w:p w14:paraId="26F46AE4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72" w:history="1">
        <w:r w:rsidR="00F9484A" w:rsidRPr="000A7ADC">
          <w:rPr>
            <w:rStyle w:val="Hipervnculo"/>
          </w:rPr>
          <w:t>10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OPERACIONES FRECUENTES y TRATAMIENTO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_Toc286914072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3</w:t>
        </w:r>
        <w:r w:rsidR="00F9484A">
          <w:rPr>
            <w:webHidden/>
          </w:rPr>
          <w:fldChar w:fldCharType="end"/>
        </w:r>
      </w:hyperlink>
    </w:p>
    <w:p w14:paraId="09B56CF8" w14:textId="77777777" w:rsidR="00F9484A" w:rsidRDefault="00AB1D01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6914073" w:history="1">
        <w:r w:rsidR="00F9484A" w:rsidRPr="000A7ADC">
          <w:rPr>
            <w:rStyle w:val="Hipervnculo"/>
          </w:rPr>
          <w:t>11</w:t>
        </w:r>
        <w:r w:rsidR="00F9484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9484A" w:rsidRPr="000A7ADC">
          <w:rPr>
            <w:rStyle w:val="Hipervnculo"/>
          </w:rPr>
          <w:t>ERRORES POSIBLES/INCIDENCIAS &amp; RESOLUCION</w:t>
        </w:r>
        <w:r w:rsidR="00F9484A">
          <w:rPr>
            <w:webHidden/>
          </w:rPr>
          <w:tab/>
        </w:r>
        <w:r w:rsidR="00F9484A">
          <w:rPr>
            <w:webHidden/>
          </w:rPr>
          <w:fldChar w:fldCharType="begin"/>
        </w:r>
        <w:r w:rsidR="00F9484A">
          <w:rPr>
            <w:webHidden/>
          </w:rPr>
          <w:instrText xml:space="preserve"> PAGEREF _Toc286914073 \h </w:instrText>
        </w:r>
        <w:r w:rsidR="00F9484A">
          <w:rPr>
            <w:webHidden/>
          </w:rPr>
        </w:r>
        <w:r w:rsidR="00F9484A">
          <w:rPr>
            <w:webHidden/>
          </w:rPr>
          <w:fldChar w:fldCharType="separate"/>
        </w:r>
        <w:r w:rsidR="00F9484A">
          <w:rPr>
            <w:webHidden/>
          </w:rPr>
          <w:t>3</w:t>
        </w:r>
        <w:r w:rsidR="00F9484A">
          <w:rPr>
            <w:webHidden/>
          </w:rPr>
          <w:fldChar w:fldCharType="end"/>
        </w:r>
      </w:hyperlink>
    </w:p>
    <w:p w14:paraId="7684FD7F" w14:textId="35C8E483" w:rsidR="00AA4275" w:rsidRDefault="00750666" w:rsidP="00762DFD">
      <w:pPr>
        <w:pStyle w:val="TDC1"/>
        <w:rPr>
          <w:rStyle w:val="Hipervnculo"/>
          <w:rFonts w:asciiTheme="minorHAnsi" w:hAnsiTheme="minorHAnsi" w:cstheme="minorHAnsi"/>
          <w:b w:val="0"/>
          <w:bCs/>
          <w:sz w:val="20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end"/>
      </w:r>
    </w:p>
    <w:p w14:paraId="0764572C" w14:textId="0B497831" w:rsidR="005B3415" w:rsidRDefault="008D184A" w:rsidP="00ED46FA">
      <w:pPr>
        <w:pStyle w:val="Ttulo1"/>
      </w:pPr>
      <w:bookmarkStart w:id="3" w:name="_Toc286914063"/>
      <w:r>
        <w:t>DESCRIPCION DEL PRO</w:t>
      </w:r>
      <w:r w:rsidR="00BB240C">
        <w:t>DUCTO</w:t>
      </w:r>
      <w:bookmarkEnd w:id="3"/>
    </w:p>
    <w:p w14:paraId="633130FA" w14:textId="74944CB5" w:rsidR="00C56929" w:rsidRDefault="00443D93" w:rsidP="005F39D6">
      <w:pPr>
        <w:pStyle w:val="Parrafo1"/>
        <w:numPr>
          <w:ilvl w:val="0"/>
          <w:numId w:val="28"/>
        </w:numPr>
        <w:ind w:left="1276" w:hanging="425"/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Librería para la implementación del servicio de publicidad de RealMedia en dispositivos Android.</w:t>
      </w:r>
    </w:p>
    <w:p w14:paraId="2E7DC76A" w14:textId="4D4C8AA6" w:rsidR="00C56929" w:rsidRDefault="00443D93" w:rsidP="005F39D6">
      <w:pPr>
        <w:pStyle w:val="Parrafo1"/>
        <w:numPr>
          <w:ilvl w:val="0"/>
          <w:numId w:val="28"/>
        </w:numPr>
        <w:ind w:left="1276" w:hanging="425"/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Ficha CMDB</w:t>
      </w:r>
      <w:r w:rsidR="00C56929">
        <w:rPr>
          <w:rFonts w:ascii="Arial" w:hAnsi="Arial" w:cs="Arial"/>
          <w:noProof w:val="0"/>
          <w:color w:val="000000"/>
          <w:sz w:val="24"/>
        </w:rPr>
        <w:t>:</w:t>
      </w:r>
    </w:p>
    <w:p w14:paraId="22968157" w14:textId="764C9F9D" w:rsidR="0039736D" w:rsidRDefault="0039736D" w:rsidP="00C56929">
      <w:pPr>
        <w:pStyle w:val="Parrafo1"/>
        <w:numPr>
          <w:ilvl w:val="1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Nombre del Servicio</w:t>
      </w:r>
      <w:r w:rsidR="00443D93">
        <w:rPr>
          <w:rFonts w:ascii="Arial" w:hAnsi="Arial" w:cs="Arial"/>
          <w:noProof w:val="0"/>
          <w:color w:val="000000"/>
          <w:sz w:val="24"/>
        </w:rPr>
        <w:t>: Librería Real Media Android</w:t>
      </w:r>
    </w:p>
    <w:p w14:paraId="02ECAFE4" w14:textId="784FB390" w:rsidR="0039736D" w:rsidRDefault="0039736D" w:rsidP="00C56929">
      <w:pPr>
        <w:pStyle w:val="Parrafo1"/>
        <w:numPr>
          <w:ilvl w:val="1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Nombre del Subservicio</w:t>
      </w:r>
      <w:r w:rsidR="00443D93">
        <w:rPr>
          <w:rFonts w:ascii="Arial" w:hAnsi="Arial" w:cs="Arial"/>
          <w:noProof w:val="0"/>
          <w:color w:val="000000"/>
          <w:sz w:val="24"/>
        </w:rPr>
        <w:t>: N/A</w:t>
      </w:r>
    </w:p>
    <w:p w14:paraId="0810668D" w14:textId="6D8310BA" w:rsidR="0039736D" w:rsidRDefault="0039736D" w:rsidP="00C56929">
      <w:pPr>
        <w:pStyle w:val="Parrafo1"/>
        <w:numPr>
          <w:ilvl w:val="1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 xml:space="preserve">Categoría </w:t>
      </w:r>
    </w:p>
    <w:p w14:paraId="58259F5D" w14:textId="5625BE0F" w:rsidR="0039736D" w:rsidRDefault="0039736D" w:rsidP="0039736D">
      <w:pPr>
        <w:pStyle w:val="Parrafo1"/>
        <w:numPr>
          <w:ilvl w:val="2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External Service, PSD Product, Standard Aplication</w:t>
      </w:r>
    </w:p>
    <w:p w14:paraId="54DECB4F" w14:textId="5E68826F" w:rsidR="0039736D" w:rsidRDefault="00443D93" w:rsidP="0039736D">
      <w:pPr>
        <w:pStyle w:val="Parrafo1"/>
        <w:numPr>
          <w:ilvl w:val="1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Criticidad del Servicio: N/A</w:t>
      </w:r>
    </w:p>
    <w:p w14:paraId="70D314EB" w14:textId="3D62CED4" w:rsidR="00C56929" w:rsidRPr="00C56929" w:rsidRDefault="00C56929" w:rsidP="00C56929">
      <w:pPr>
        <w:pStyle w:val="Parrafo1"/>
        <w:numPr>
          <w:ilvl w:val="1"/>
          <w:numId w:val="28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Dependencias</w:t>
      </w:r>
      <w:r w:rsidR="00443D93">
        <w:rPr>
          <w:rFonts w:ascii="Arial" w:hAnsi="Arial" w:cs="Arial"/>
          <w:noProof w:val="0"/>
          <w:color w:val="000000"/>
          <w:sz w:val="24"/>
        </w:rPr>
        <w:t>: N/A</w:t>
      </w:r>
    </w:p>
    <w:p w14:paraId="7282FEBB" w14:textId="77777777" w:rsidR="008D184A" w:rsidRDefault="008D184A" w:rsidP="00ED46FA">
      <w:pPr>
        <w:pStyle w:val="Ttulo1"/>
      </w:pPr>
      <w:bookmarkStart w:id="4" w:name="_Toc149510508"/>
      <w:bookmarkStart w:id="5" w:name="_Toc286914064"/>
      <w:r>
        <w:t>ARQUITECTURA</w:t>
      </w:r>
      <w:bookmarkEnd w:id="4"/>
      <w:bookmarkEnd w:id="5"/>
    </w:p>
    <w:p w14:paraId="66DCB4A1" w14:textId="6A8FCD30" w:rsidR="00586441" w:rsidRPr="005F39D6" w:rsidRDefault="00443D93" w:rsidP="005F39D6">
      <w:pPr>
        <w:pStyle w:val="Prrafodelista"/>
        <w:numPr>
          <w:ilvl w:val="0"/>
          <w:numId w:val="29"/>
        </w:numPr>
        <w:ind w:left="1276" w:hanging="425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Aplicación Android única. Se necesitan los servidores de Real Media activos.</w:t>
      </w:r>
    </w:p>
    <w:p w14:paraId="30426C34" w14:textId="77777777" w:rsidR="008D184A" w:rsidRDefault="008D184A" w:rsidP="00ED46FA">
      <w:pPr>
        <w:pStyle w:val="Ttulo1"/>
      </w:pPr>
      <w:bookmarkStart w:id="6" w:name="_Toc149510509"/>
      <w:bookmarkStart w:id="7" w:name="_Toc286914065"/>
      <w:bookmarkStart w:id="8" w:name="_Ref58146183"/>
      <w:r>
        <w:t>COMUNICACIONES</w:t>
      </w:r>
      <w:bookmarkEnd w:id="6"/>
      <w:bookmarkEnd w:id="7"/>
    </w:p>
    <w:p w14:paraId="7F3DDF01" w14:textId="75B36842" w:rsidR="008D184A" w:rsidRPr="005F39D6" w:rsidRDefault="00443D93" w:rsidP="005F39D6">
      <w:pPr>
        <w:pStyle w:val="Prrafodelista"/>
        <w:numPr>
          <w:ilvl w:val="0"/>
          <w:numId w:val="32"/>
        </w:numPr>
        <w:ind w:left="1276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La comunicación se realiza por HTTP en XML.</w:t>
      </w:r>
    </w:p>
    <w:p w14:paraId="03A11A95" w14:textId="7A83E2F1" w:rsidR="008D184A" w:rsidRDefault="00C576ED" w:rsidP="00ED46FA">
      <w:pPr>
        <w:pStyle w:val="Ttulo1"/>
      </w:pPr>
      <w:bookmarkStart w:id="9" w:name="_Toc286914066"/>
      <w:r>
        <w:t>PROCESOS</w:t>
      </w:r>
      <w:bookmarkEnd w:id="9"/>
    </w:p>
    <w:p w14:paraId="63DF6B83" w14:textId="4EC7281C" w:rsidR="008D184A" w:rsidRPr="00762DFD" w:rsidRDefault="00443D93" w:rsidP="005F39D6">
      <w:pPr>
        <w:pStyle w:val="Parrafo1"/>
        <w:numPr>
          <w:ilvl w:val="0"/>
          <w:numId w:val="31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1230849A" w14:textId="5EC1526B" w:rsidR="00B94EA3" w:rsidRDefault="00B94EA3" w:rsidP="00ED46FA">
      <w:pPr>
        <w:pStyle w:val="Ttulo1"/>
      </w:pPr>
      <w:bookmarkStart w:id="10" w:name="_Toc286914067"/>
      <w:bookmarkStart w:id="11" w:name="_Toc149510511"/>
      <w:r>
        <w:t>BASE DE DATOS</w:t>
      </w:r>
      <w:bookmarkEnd w:id="10"/>
    </w:p>
    <w:p w14:paraId="1AD2735D" w14:textId="495AAA30" w:rsidR="00B94EA3" w:rsidRPr="00B94EA3" w:rsidRDefault="00443D93" w:rsidP="00443D93">
      <w:pPr>
        <w:pStyle w:val="Parrafo1"/>
        <w:numPr>
          <w:ilvl w:val="0"/>
          <w:numId w:val="31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2D034AC6" w14:textId="6FCBC263" w:rsidR="008D184A" w:rsidRDefault="008D184A" w:rsidP="00ED46FA">
      <w:pPr>
        <w:pStyle w:val="Ttulo1"/>
      </w:pPr>
      <w:bookmarkStart w:id="12" w:name="_Toc286914068"/>
      <w:r>
        <w:t>MIDDLEWARE</w:t>
      </w:r>
      <w:r w:rsidR="00C576ED">
        <w:t xml:space="preserve"> (SERV WEB, de aplicaciones, …)</w:t>
      </w:r>
      <w:bookmarkEnd w:id="12"/>
    </w:p>
    <w:p w14:paraId="72584C31" w14:textId="68AD5F5E" w:rsidR="008D184A" w:rsidRPr="006C5ADD" w:rsidRDefault="00443D93" w:rsidP="005F39D6">
      <w:pPr>
        <w:pStyle w:val="Parrafo1"/>
        <w:numPr>
          <w:ilvl w:val="0"/>
          <w:numId w:val="33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56E4A37B" w14:textId="036D0435" w:rsidR="008D184A" w:rsidRDefault="008D184A" w:rsidP="00ED46FA">
      <w:pPr>
        <w:pStyle w:val="Ttulo1"/>
      </w:pPr>
      <w:bookmarkStart w:id="13" w:name="_Toc149510512"/>
      <w:bookmarkStart w:id="14" w:name="_Toc286914069"/>
      <w:bookmarkEnd w:id="11"/>
      <w:r>
        <w:t>APLICACIONES</w:t>
      </w:r>
      <w:bookmarkEnd w:id="13"/>
      <w:r w:rsidR="004C0DF9">
        <w:t xml:space="preserve"> (TERCEROS)</w:t>
      </w:r>
      <w:bookmarkEnd w:id="14"/>
    </w:p>
    <w:p w14:paraId="08470ED8" w14:textId="4D60A63B" w:rsidR="004C0DF9" w:rsidRPr="005F39D6" w:rsidRDefault="00443D93" w:rsidP="005F39D6">
      <w:pPr>
        <w:pStyle w:val="Parrafo1"/>
        <w:numPr>
          <w:ilvl w:val="0"/>
          <w:numId w:val="34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Servidores de Real Media. No existe documentación para sus APIs.</w:t>
      </w:r>
    </w:p>
    <w:p w14:paraId="52535F96" w14:textId="0FD605DF" w:rsidR="00586441" w:rsidRPr="006C5ADD" w:rsidRDefault="00586441" w:rsidP="00443D93">
      <w:pPr>
        <w:pStyle w:val="Parrafo1"/>
        <w:ind w:left="927"/>
        <w:rPr>
          <w:rFonts w:ascii="Arial" w:hAnsi="Arial" w:cs="Arial"/>
          <w:noProof w:val="0"/>
          <w:color w:val="000000"/>
          <w:sz w:val="24"/>
        </w:rPr>
      </w:pPr>
    </w:p>
    <w:p w14:paraId="688F622D" w14:textId="300C7AF5" w:rsidR="008D184A" w:rsidRDefault="008D184A" w:rsidP="00ED46FA">
      <w:pPr>
        <w:pStyle w:val="Ttulo1"/>
      </w:pPr>
      <w:bookmarkStart w:id="15" w:name="_Toc286914070"/>
      <w:bookmarkEnd w:id="8"/>
      <w:r>
        <w:t>MONITORIZACION</w:t>
      </w:r>
      <w:r w:rsidR="00553C42">
        <w:t>/CHEQUEOS DE SALUD</w:t>
      </w:r>
      <w:bookmarkEnd w:id="15"/>
      <w:r w:rsidR="00553C42">
        <w:t xml:space="preserve"> </w:t>
      </w:r>
    </w:p>
    <w:p w14:paraId="5FB64B49" w14:textId="4F3DD3B1" w:rsidR="008D184A" w:rsidRPr="00B94EA3" w:rsidRDefault="00443D93" w:rsidP="00276694">
      <w:pPr>
        <w:pStyle w:val="Parrafo1"/>
        <w:numPr>
          <w:ilvl w:val="0"/>
          <w:numId w:val="35"/>
        </w:numPr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Gestionado por Real Media.</w:t>
      </w:r>
    </w:p>
    <w:p w14:paraId="6BD677D4" w14:textId="7914F1F6" w:rsidR="008D184A" w:rsidRDefault="004C0DF9" w:rsidP="00ED46FA">
      <w:pPr>
        <w:pStyle w:val="Ttulo1"/>
      </w:pPr>
      <w:bookmarkStart w:id="16" w:name="_Toc286914071"/>
      <w:r>
        <w:t xml:space="preserve">RELACION DE ACCIONES DEL USUARIO, </w:t>
      </w:r>
      <w:r w:rsidR="008D184A" w:rsidRPr="008D184A">
        <w:t>CATALOGO DE ERRORES Y CAUSAS</w:t>
      </w:r>
      <w:bookmarkEnd w:id="16"/>
    </w:p>
    <w:p w14:paraId="1203E04F" w14:textId="1A3C7E64" w:rsidR="00B94EA3" w:rsidRPr="00F85765" w:rsidRDefault="00443D93" w:rsidP="00F85765">
      <w:pPr>
        <w:pStyle w:val="Parrafo1"/>
        <w:numPr>
          <w:ilvl w:val="0"/>
          <w:numId w:val="36"/>
        </w:numPr>
        <w:ind w:left="1276" w:hanging="283"/>
        <w:rPr>
          <w:rFonts w:ascii="Arial" w:hAnsi="Arial" w:cs="Arial"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39C10048" w14:textId="0F86D7BC" w:rsidR="00B94EA3" w:rsidRDefault="00553C42" w:rsidP="00ED46FA">
      <w:pPr>
        <w:pStyle w:val="Ttulo1"/>
      </w:pPr>
      <w:bookmarkStart w:id="17" w:name="_Toc286914072"/>
      <w:r>
        <w:lastRenderedPageBreak/>
        <w:t>OPERACIONES F</w:t>
      </w:r>
      <w:r w:rsidR="00B94EA3">
        <w:t>R</w:t>
      </w:r>
      <w:r>
        <w:t>E</w:t>
      </w:r>
      <w:r w:rsidR="00B94EA3">
        <w:t>CUENTES y TRATAMIENTO</w:t>
      </w:r>
      <w:bookmarkEnd w:id="17"/>
    </w:p>
    <w:p w14:paraId="11E905CF" w14:textId="55D8A493" w:rsidR="00B94EA3" w:rsidRPr="00F85765" w:rsidRDefault="00443D93" w:rsidP="00F85765">
      <w:pPr>
        <w:pStyle w:val="Parrafo1"/>
        <w:numPr>
          <w:ilvl w:val="0"/>
          <w:numId w:val="37"/>
        </w:numPr>
        <w:ind w:left="1418" w:hanging="425"/>
        <w:rPr>
          <w:rFonts w:ascii="Arial" w:hAnsi="Arial" w:cs="Arial"/>
          <w:i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3390A10E" w14:textId="727FCC99" w:rsidR="00B94EA3" w:rsidRDefault="00B94EA3" w:rsidP="00ED46FA">
      <w:pPr>
        <w:pStyle w:val="Ttulo1"/>
      </w:pPr>
      <w:bookmarkStart w:id="18" w:name="_Toc286914073"/>
      <w:r>
        <w:t xml:space="preserve">ERRORES </w:t>
      </w:r>
      <w:r w:rsidR="00553C42">
        <w:t>POSIBLES</w:t>
      </w:r>
      <w:r>
        <w:t>/INCIDENCIAS &amp; RESOLUCION</w:t>
      </w:r>
      <w:bookmarkEnd w:id="18"/>
    </w:p>
    <w:p w14:paraId="30AD9A35" w14:textId="59BECCE6" w:rsidR="00061C7C" w:rsidRPr="00061C7C" w:rsidRDefault="00443D93" w:rsidP="00061C7C">
      <w:pPr>
        <w:pStyle w:val="Parrafo1"/>
        <w:numPr>
          <w:ilvl w:val="0"/>
          <w:numId w:val="38"/>
        </w:numPr>
        <w:ind w:left="1418" w:hanging="425"/>
        <w:rPr>
          <w:rFonts w:ascii="Arial" w:hAnsi="Arial" w:cs="Arial"/>
          <w:i/>
          <w:noProof w:val="0"/>
          <w:color w:val="000000"/>
          <w:sz w:val="24"/>
        </w:rPr>
      </w:pPr>
      <w:r>
        <w:rPr>
          <w:rFonts w:ascii="Arial" w:hAnsi="Arial" w:cs="Arial"/>
          <w:noProof w:val="0"/>
          <w:color w:val="000000"/>
          <w:sz w:val="24"/>
        </w:rPr>
        <w:t>N/A</w:t>
      </w:r>
    </w:p>
    <w:p w14:paraId="215905F8" w14:textId="77777777" w:rsidR="00083655" w:rsidRPr="00083655" w:rsidRDefault="00083655" w:rsidP="00083655">
      <w:pPr>
        <w:tabs>
          <w:tab w:val="left" w:pos="1843"/>
        </w:tabs>
        <w:suppressAutoHyphens w:val="0"/>
        <w:spacing w:before="0"/>
        <w:jc w:val="left"/>
        <w:rPr>
          <w:rFonts w:ascii="Arial" w:hAnsi="Arial" w:cs="Arial"/>
          <w:sz w:val="24"/>
          <w:szCs w:val="20"/>
          <w:lang w:val="es-ES_tradnl"/>
        </w:rPr>
      </w:pPr>
    </w:p>
    <w:sectPr w:rsidR="00083655" w:rsidRPr="00083655" w:rsidSect="003B293A">
      <w:headerReference w:type="even" r:id="rId12"/>
      <w:headerReference w:type="default" r:id="rId13"/>
      <w:footerReference w:type="default" r:id="rId14"/>
      <w:pgSz w:w="11905" w:h="16837" w:code="9"/>
      <w:pgMar w:top="1134" w:right="1132" w:bottom="1701" w:left="1276" w:header="709" w:footer="5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FE772" w14:textId="77777777" w:rsidR="00831D2D" w:rsidRDefault="00831D2D">
      <w:r>
        <w:separator/>
      </w:r>
    </w:p>
  </w:endnote>
  <w:endnote w:type="continuationSeparator" w:id="0">
    <w:p w14:paraId="3C6B0294" w14:textId="77777777" w:rsidR="00831D2D" w:rsidRDefault="0083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heSansBold-Plain">
    <w:charset w:val="00"/>
    <w:family w:val="auto"/>
    <w:pitch w:val="variable"/>
    <w:sig w:usb0="00000003" w:usb1="00000000" w:usb2="00000000" w:usb3="00000000" w:csb0="00000001" w:csb1="00000000"/>
  </w:font>
  <w:font w:name="TheSansBold-Italic">
    <w:charset w:val="00"/>
    <w:family w:val="auto"/>
    <w:pitch w:val="variable"/>
    <w:sig w:usb0="00000003" w:usb1="00000000" w:usb2="00000000" w:usb3="00000000" w:csb0="00000001" w:csb1="00000000"/>
  </w:font>
  <w:font w:name="TheSans-Plai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958A7" w14:textId="21DF579F" w:rsidR="00831D2D" w:rsidRDefault="00831D2D" w:rsidP="004E369F">
    <w:pPr>
      <w:pStyle w:val="Piedepgina"/>
      <w:jc w:val="right"/>
      <w:rPr>
        <w:rFonts w:cstheme="minorHAnsi"/>
        <w:b/>
        <w:noProof/>
      </w:rPr>
    </w:pPr>
    <w:r>
      <w:t>©QA Prisa Digital Feb2011 v1.0</w:t>
    </w:r>
    <w:r>
      <w:tab/>
      <w:t xml:space="preserve">   PD</w:t>
    </w:r>
    <w:r>
      <w:rPr>
        <w:rFonts w:cstheme="minorHAnsi"/>
        <w:b/>
        <w:noProof/>
      </w:rPr>
      <w:drawing>
        <wp:anchor distT="0" distB="0" distL="114300" distR="114300" simplePos="0" relativeHeight="251658240" behindDoc="1" locked="0" layoutInCell="1" allowOverlap="1" wp14:anchorId="5A5958AD" wp14:editId="5A5958AE">
          <wp:simplePos x="0" y="0"/>
          <wp:positionH relativeFrom="column">
            <wp:posOffset>479425</wp:posOffset>
          </wp:positionH>
          <wp:positionV relativeFrom="paragraph">
            <wp:posOffset>273050</wp:posOffset>
          </wp:positionV>
          <wp:extent cx="867410" cy="273050"/>
          <wp:effectExtent l="19050" t="0" r="8890" b="0"/>
          <wp:wrapTight wrapText="bothSides">
            <wp:wrapPolygon edited="0">
              <wp:start x="-474" y="0"/>
              <wp:lineTo x="-474" y="19591"/>
              <wp:lineTo x="21821" y="19591"/>
              <wp:lineTo x="21821" y="0"/>
              <wp:lineTo x="-474" y="0"/>
            </wp:wrapPolygon>
          </wp:wrapTight>
          <wp:docPr id="3" name="2 Imagen" descr="Prisa_Digital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a_Digital 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273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internal use only</w:t>
    </w:r>
  </w:p>
  <w:p w14:paraId="5A5958A9" w14:textId="49000DD1" w:rsidR="00831D2D" w:rsidRDefault="00831D2D" w:rsidP="005B3415">
    <w:pPr>
      <w:pStyle w:val="FooterOdd"/>
      <w:pBdr>
        <w:top w:val="single" w:sz="4" w:space="0" w:color="4F81BD" w:themeColor="accent1"/>
      </w:pBdr>
      <w:ind w:left="720" w:firstLine="131"/>
    </w:pP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 w:rsidRPr="00121D17">
      <w:rPr>
        <w:rFonts w:cstheme="minorHAnsi"/>
        <w:sz w:val="16"/>
        <w:szCs w:val="18"/>
      </w:rPr>
      <w:t xml:space="preserve">Página </w:t>
    </w:r>
    <w:r w:rsidRPr="00121D17">
      <w:rPr>
        <w:rFonts w:cstheme="minorHAnsi"/>
        <w:sz w:val="16"/>
        <w:szCs w:val="18"/>
      </w:rPr>
      <w:fldChar w:fldCharType="begin"/>
    </w:r>
    <w:r w:rsidRPr="00121D17">
      <w:rPr>
        <w:rFonts w:cstheme="minorHAnsi"/>
        <w:sz w:val="16"/>
        <w:szCs w:val="18"/>
      </w:rPr>
      <w:instrText>PAGE   \* MERGEFORMAT</w:instrText>
    </w:r>
    <w:r w:rsidRPr="00121D17">
      <w:rPr>
        <w:rFonts w:cstheme="minorHAnsi"/>
        <w:sz w:val="16"/>
        <w:szCs w:val="18"/>
      </w:rPr>
      <w:fldChar w:fldCharType="separate"/>
    </w:r>
    <w:r w:rsidR="00AB1D01">
      <w:rPr>
        <w:rFonts w:cstheme="minorHAnsi"/>
        <w:noProof/>
        <w:sz w:val="16"/>
        <w:szCs w:val="18"/>
      </w:rPr>
      <w:t>3</w:t>
    </w:r>
    <w:r w:rsidRPr="00121D17">
      <w:rPr>
        <w:rFonts w:cstheme="minorHAnsi"/>
        <w:noProof/>
        <w:sz w:val="16"/>
        <w:szCs w:val="18"/>
      </w:rPr>
      <w:fldChar w:fldCharType="end"/>
    </w:r>
  </w:p>
  <w:p w14:paraId="5A5958AA" w14:textId="77777777" w:rsidR="00831D2D" w:rsidRPr="005D0E9F" w:rsidRDefault="00831D2D"/>
  <w:p w14:paraId="5A5958AB" w14:textId="77777777" w:rsidR="00831D2D" w:rsidRDefault="00831D2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24DCF" w14:textId="77777777" w:rsidR="00831D2D" w:rsidRDefault="00831D2D">
      <w:r>
        <w:separator/>
      </w:r>
    </w:p>
  </w:footnote>
  <w:footnote w:type="continuationSeparator" w:id="0">
    <w:p w14:paraId="04D386FB" w14:textId="77777777" w:rsidR="00831D2D" w:rsidRDefault="00831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831D2D" w14:paraId="5A5958A0" w14:textId="77777777">
      <w:trPr>
        <w:trHeight w:val="387"/>
        <w:jc w:val="center"/>
      </w:trPr>
      <w:tc>
        <w:tcPr>
          <w:tcW w:w="7355" w:type="dxa"/>
        </w:tcPr>
        <w:p w14:paraId="5A59589E" w14:textId="77777777" w:rsidR="00831D2D" w:rsidRDefault="00831D2D">
          <w:r>
            <w:object w:dxaOrig="2311" w:dyaOrig="616" w14:anchorId="5A5958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9pt;height:28.25pt" o:ole="" o:allowoverlap="f" fillcolor="window">
                <v:imagedata r:id="rId1" o:title=""/>
              </v:shape>
              <o:OLEObject Type="Embed" ProgID="Word.Picture.8" ShapeID="_x0000_i1025" DrawAspect="Content" ObjectID="_1265179415" r:id="rId2"/>
            </w:object>
          </w:r>
        </w:p>
      </w:tc>
      <w:tc>
        <w:tcPr>
          <w:tcW w:w="2790" w:type="dxa"/>
          <w:vAlign w:val="bottom"/>
        </w:tcPr>
        <w:p w14:paraId="5A59589F" w14:textId="77777777" w:rsidR="00831D2D" w:rsidRDefault="00831D2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A5958A1" w14:textId="77777777" w:rsidR="00831D2D" w:rsidRDefault="00831D2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2"/>
      <w:gridCol w:w="6450"/>
    </w:tblGrid>
    <w:tr w:rsidR="00831D2D" w:rsidRPr="003B293A" w14:paraId="5A5958A5" w14:textId="77777777" w:rsidTr="003B293A">
      <w:trPr>
        <w:trHeight w:val="387"/>
        <w:jc w:val="center"/>
      </w:trPr>
      <w:tc>
        <w:tcPr>
          <w:tcW w:w="4152" w:type="dxa"/>
        </w:tcPr>
        <w:p w14:paraId="5A5958A2" w14:textId="77777777" w:rsidR="00831D2D" w:rsidRDefault="00831D2D">
          <w:pPr>
            <w:pStyle w:val="Encabezado"/>
          </w:pPr>
        </w:p>
      </w:tc>
      <w:tc>
        <w:tcPr>
          <w:tcW w:w="6450" w:type="dxa"/>
          <w:vAlign w:val="bottom"/>
        </w:tcPr>
        <w:p w14:paraId="5A5958A3" w14:textId="6E936A13" w:rsidR="00831D2D" w:rsidRPr="003B293A" w:rsidRDefault="00831D2D" w:rsidP="003B293A">
          <w:pPr>
            <w:pStyle w:val="TitulodelDoc"/>
            <w:ind w:left="17" w:firstLine="1559"/>
            <w:rPr>
              <w:rFonts w:asciiTheme="minorHAnsi" w:hAnsiTheme="minorHAnsi"/>
              <w:b w:val="0"/>
              <w:sz w:val="18"/>
              <w:szCs w:val="18"/>
            </w:rPr>
          </w:pPr>
          <w:r>
            <w:rPr>
              <w:rFonts w:asciiTheme="minorHAnsi" w:hAnsiTheme="minorHAnsi"/>
              <w:b w:val="0"/>
              <w:sz w:val="18"/>
              <w:szCs w:val="18"/>
            </w:rPr>
            <w:t xml:space="preserve">Manual operación </w:t>
          </w:r>
          <w:r w:rsidR="00AB1D01">
            <w:rPr>
              <w:rFonts w:asciiTheme="minorHAnsi" w:hAnsiTheme="minorHAnsi"/>
              <w:b w:val="0"/>
              <w:sz w:val="18"/>
              <w:szCs w:val="18"/>
            </w:rPr>
            <w:t>Android Real Media Ad Lib</w:t>
          </w:r>
        </w:p>
        <w:p w14:paraId="5A5958A4" w14:textId="77777777" w:rsidR="00831D2D" w:rsidRPr="003B293A" w:rsidRDefault="00831D2D" w:rsidP="003B293A">
          <w:pPr>
            <w:ind w:left="66"/>
            <w:jc w:val="right"/>
            <w:rPr>
              <w:sz w:val="18"/>
              <w:szCs w:val="18"/>
            </w:rPr>
          </w:pPr>
        </w:p>
      </w:tc>
    </w:tr>
  </w:tbl>
  <w:p w14:paraId="5A5958A6" w14:textId="77777777" w:rsidR="00831D2D" w:rsidRDefault="00831D2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1174A4"/>
    <w:multiLevelType w:val="singleLevel"/>
    <w:tmpl w:val="0D860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271B8"/>
    <w:multiLevelType w:val="hybridMultilevel"/>
    <w:tmpl w:val="0C4E8A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AB03FFA"/>
    <w:multiLevelType w:val="hybridMultilevel"/>
    <w:tmpl w:val="6C7E97B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0B03318C"/>
    <w:multiLevelType w:val="hybridMultilevel"/>
    <w:tmpl w:val="0D26CF76"/>
    <w:lvl w:ilvl="0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E6C68"/>
    <w:multiLevelType w:val="hybridMultilevel"/>
    <w:tmpl w:val="0562C492"/>
    <w:lvl w:ilvl="0" w:tplc="A294A7A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EFC1C49"/>
    <w:multiLevelType w:val="hybridMultilevel"/>
    <w:tmpl w:val="8376B8D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3F26B51"/>
    <w:multiLevelType w:val="hybridMultilevel"/>
    <w:tmpl w:val="BD82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0B47C9"/>
    <w:multiLevelType w:val="hybridMultilevel"/>
    <w:tmpl w:val="475878C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1D0501AF"/>
    <w:multiLevelType w:val="multilevel"/>
    <w:tmpl w:val="F886B5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1D603259"/>
    <w:multiLevelType w:val="multilevel"/>
    <w:tmpl w:val="F33A8CA2"/>
    <w:lvl w:ilvl="0">
      <w:start w:val="1"/>
      <w:numFmt w:val="decimal"/>
      <w:pStyle w:val="Ladillo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Ladillo3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Ladillo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Ladil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9">
    <w:nsid w:val="23DB4FFE"/>
    <w:multiLevelType w:val="hybridMultilevel"/>
    <w:tmpl w:val="F32C9B8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4DD6AAB"/>
    <w:multiLevelType w:val="multilevel"/>
    <w:tmpl w:val="6D74604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i/>
        <w:color w:val="17365D" w:themeColor="text2" w:themeShade="BF"/>
        <w:sz w:val="1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color w:val="17365D" w:themeColor="text2" w:themeShade="BF"/>
        <w:sz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/>
        <w:color w:val="17365D" w:themeColor="text2" w:themeShade="BF"/>
        <w:sz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  <w:color w:val="17365D" w:themeColor="text2" w:themeShade="BF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161363"/>
    <w:multiLevelType w:val="hybridMultilevel"/>
    <w:tmpl w:val="DA768302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E91F9B"/>
    <w:multiLevelType w:val="hybridMultilevel"/>
    <w:tmpl w:val="6D44361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3EF07C2"/>
    <w:multiLevelType w:val="hybridMultilevel"/>
    <w:tmpl w:val="A3826336"/>
    <w:lvl w:ilvl="0" w:tplc="A294A7AA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CD450AD"/>
    <w:multiLevelType w:val="multilevel"/>
    <w:tmpl w:val="A97467B8"/>
    <w:lvl w:ilvl="0">
      <w:start w:val="1"/>
      <w:numFmt w:val="decimal"/>
      <w:pStyle w:val="TextoINDI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26">
    <w:nsid w:val="3CE72763"/>
    <w:multiLevelType w:val="hybridMultilevel"/>
    <w:tmpl w:val="929E239C"/>
    <w:lvl w:ilvl="0" w:tplc="A294A7A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715B2A"/>
    <w:multiLevelType w:val="hybridMultilevel"/>
    <w:tmpl w:val="34FAD49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>
    <w:nsid w:val="51B604CC"/>
    <w:multiLevelType w:val="hybridMultilevel"/>
    <w:tmpl w:val="65BE91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24D5FF6"/>
    <w:multiLevelType w:val="hybridMultilevel"/>
    <w:tmpl w:val="516E7D9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67E4D6B"/>
    <w:multiLevelType w:val="hybridMultilevel"/>
    <w:tmpl w:val="9878B3CC"/>
    <w:lvl w:ilvl="0" w:tplc="A294A7AA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9663776"/>
    <w:multiLevelType w:val="multilevel"/>
    <w:tmpl w:val="6A2A552E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4F81BD" w:themeColor="accent1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B834734"/>
    <w:multiLevelType w:val="hybridMultilevel"/>
    <w:tmpl w:val="EFCC25C8"/>
    <w:lvl w:ilvl="0" w:tplc="B3B8347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D6C1FE4"/>
    <w:multiLevelType w:val="hybridMultilevel"/>
    <w:tmpl w:val="32126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B72D4"/>
    <w:multiLevelType w:val="hybridMultilevel"/>
    <w:tmpl w:val="F6629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45018"/>
    <w:multiLevelType w:val="hybridMultilevel"/>
    <w:tmpl w:val="BE7AF8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2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8"/>
  </w:num>
  <w:num w:numId="14">
    <w:abstractNumId w:val="10"/>
  </w:num>
  <w:num w:numId="15">
    <w:abstractNumId w:val="29"/>
  </w:num>
  <w:num w:numId="16">
    <w:abstractNumId w:val="19"/>
  </w:num>
  <w:num w:numId="17">
    <w:abstractNumId w:val="21"/>
  </w:num>
  <w:num w:numId="18">
    <w:abstractNumId w:val="35"/>
  </w:num>
  <w:num w:numId="19">
    <w:abstractNumId w:val="12"/>
  </w:num>
  <w:num w:numId="20">
    <w:abstractNumId w:val="28"/>
  </w:num>
  <w:num w:numId="21">
    <w:abstractNumId w:val="31"/>
  </w:num>
  <w:num w:numId="22">
    <w:abstractNumId w:val="17"/>
  </w:num>
  <w:num w:numId="23">
    <w:abstractNumId w:val="15"/>
  </w:num>
  <w:num w:numId="24">
    <w:abstractNumId w:val="9"/>
  </w:num>
  <w:num w:numId="25">
    <w:abstractNumId w:val="31"/>
  </w:num>
  <w:num w:numId="26">
    <w:abstractNumId w:val="20"/>
  </w:num>
  <w:num w:numId="27">
    <w:abstractNumId w:val="34"/>
  </w:num>
  <w:num w:numId="28">
    <w:abstractNumId w:val="32"/>
  </w:num>
  <w:num w:numId="29">
    <w:abstractNumId w:val="33"/>
  </w:num>
  <w:num w:numId="30">
    <w:abstractNumId w:val="27"/>
  </w:num>
  <w:num w:numId="31">
    <w:abstractNumId w:val="11"/>
  </w:num>
  <w:num w:numId="32">
    <w:abstractNumId w:val="16"/>
  </w:num>
  <w:num w:numId="33">
    <w:abstractNumId w:val="23"/>
  </w:num>
  <w:num w:numId="34">
    <w:abstractNumId w:val="14"/>
  </w:num>
  <w:num w:numId="35">
    <w:abstractNumId w:val="13"/>
  </w:num>
  <w:num w:numId="36">
    <w:abstractNumId w:val="24"/>
  </w:num>
  <w:num w:numId="37">
    <w:abstractNumId w:val="30"/>
  </w:num>
  <w:num w:numId="38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C3"/>
    <w:rsid w:val="0000057B"/>
    <w:rsid w:val="000026AF"/>
    <w:rsid w:val="0001014A"/>
    <w:rsid w:val="000155DD"/>
    <w:rsid w:val="000215C8"/>
    <w:rsid w:val="00022138"/>
    <w:rsid w:val="00022CA6"/>
    <w:rsid w:val="000232F1"/>
    <w:rsid w:val="00034625"/>
    <w:rsid w:val="00036974"/>
    <w:rsid w:val="00042541"/>
    <w:rsid w:val="00050096"/>
    <w:rsid w:val="0005580B"/>
    <w:rsid w:val="000558AF"/>
    <w:rsid w:val="00056BF4"/>
    <w:rsid w:val="00060832"/>
    <w:rsid w:val="0006083B"/>
    <w:rsid w:val="00061C54"/>
    <w:rsid w:val="00061C7C"/>
    <w:rsid w:val="000626B4"/>
    <w:rsid w:val="00064FE4"/>
    <w:rsid w:val="0007000F"/>
    <w:rsid w:val="0007407A"/>
    <w:rsid w:val="00075550"/>
    <w:rsid w:val="00082153"/>
    <w:rsid w:val="00083655"/>
    <w:rsid w:val="00083EBC"/>
    <w:rsid w:val="00085B85"/>
    <w:rsid w:val="00087C88"/>
    <w:rsid w:val="00087EB7"/>
    <w:rsid w:val="0009027E"/>
    <w:rsid w:val="00092E33"/>
    <w:rsid w:val="00096D7C"/>
    <w:rsid w:val="00096D94"/>
    <w:rsid w:val="000A0A19"/>
    <w:rsid w:val="000B74C7"/>
    <w:rsid w:val="000C2CA2"/>
    <w:rsid w:val="000C3E82"/>
    <w:rsid w:val="000C4D5A"/>
    <w:rsid w:val="000C5467"/>
    <w:rsid w:val="000C659D"/>
    <w:rsid w:val="000C69DC"/>
    <w:rsid w:val="000C7FAA"/>
    <w:rsid w:val="000D12E3"/>
    <w:rsid w:val="000D43EC"/>
    <w:rsid w:val="000D510C"/>
    <w:rsid w:val="000D5833"/>
    <w:rsid w:val="000D6B00"/>
    <w:rsid w:val="000D6F0F"/>
    <w:rsid w:val="000D7073"/>
    <w:rsid w:val="000E048F"/>
    <w:rsid w:val="000E14EF"/>
    <w:rsid w:val="000E2C12"/>
    <w:rsid w:val="000F7CB2"/>
    <w:rsid w:val="00101571"/>
    <w:rsid w:val="001028E9"/>
    <w:rsid w:val="001045B9"/>
    <w:rsid w:val="00104E30"/>
    <w:rsid w:val="0010791C"/>
    <w:rsid w:val="00111C12"/>
    <w:rsid w:val="001128A3"/>
    <w:rsid w:val="00115C15"/>
    <w:rsid w:val="00121D17"/>
    <w:rsid w:val="00122D65"/>
    <w:rsid w:val="0012495F"/>
    <w:rsid w:val="00125684"/>
    <w:rsid w:val="00127B08"/>
    <w:rsid w:val="00131CFE"/>
    <w:rsid w:val="00132B4F"/>
    <w:rsid w:val="001349D4"/>
    <w:rsid w:val="00135CC4"/>
    <w:rsid w:val="00145C49"/>
    <w:rsid w:val="00151A4C"/>
    <w:rsid w:val="00154F40"/>
    <w:rsid w:val="00163266"/>
    <w:rsid w:val="0017457A"/>
    <w:rsid w:val="00177A9F"/>
    <w:rsid w:val="00180301"/>
    <w:rsid w:val="001853C5"/>
    <w:rsid w:val="0018796B"/>
    <w:rsid w:val="001908F5"/>
    <w:rsid w:val="00194651"/>
    <w:rsid w:val="0019775A"/>
    <w:rsid w:val="001A1252"/>
    <w:rsid w:val="001A7491"/>
    <w:rsid w:val="001B1FBE"/>
    <w:rsid w:val="001B5924"/>
    <w:rsid w:val="001C3E08"/>
    <w:rsid w:val="001C45C6"/>
    <w:rsid w:val="001C51E1"/>
    <w:rsid w:val="001C525E"/>
    <w:rsid w:val="001C7600"/>
    <w:rsid w:val="001C7725"/>
    <w:rsid w:val="001D0D91"/>
    <w:rsid w:val="001D2DA9"/>
    <w:rsid w:val="001D2F8B"/>
    <w:rsid w:val="001D2FA3"/>
    <w:rsid w:val="001D64BF"/>
    <w:rsid w:val="001E1EFC"/>
    <w:rsid w:val="001E3239"/>
    <w:rsid w:val="001E40AE"/>
    <w:rsid w:val="001F0C39"/>
    <w:rsid w:val="001F4483"/>
    <w:rsid w:val="001F4A81"/>
    <w:rsid w:val="001F5A92"/>
    <w:rsid w:val="0020120C"/>
    <w:rsid w:val="00201803"/>
    <w:rsid w:val="0020181C"/>
    <w:rsid w:val="00202242"/>
    <w:rsid w:val="002040B3"/>
    <w:rsid w:val="00204E89"/>
    <w:rsid w:val="00205C89"/>
    <w:rsid w:val="002072E8"/>
    <w:rsid w:val="00207A14"/>
    <w:rsid w:val="002102B0"/>
    <w:rsid w:val="00211F35"/>
    <w:rsid w:val="00212B24"/>
    <w:rsid w:val="00214223"/>
    <w:rsid w:val="00216495"/>
    <w:rsid w:val="002245CB"/>
    <w:rsid w:val="00226BCB"/>
    <w:rsid w:val="00226BE1"/>
    <w:rsid w:val="002329FA"/>
    <w:rsid w:val="00235162"/>
    <w:rsid w:val="00235821"/>
    <w:rsid w:val="00246DD3"/>
    <w:rsid w:val="00254F41"/>
    <w:rsid w:val="00255EAA"/>
    <w:rsid w:val="00257B80"/>
    <w:rsid w:val="00260372"/>
    <w:rsid w:val="00260864"/>
    <w:rsid w:val="002619B2"/>
    <w:rsid w:val="0026342B"/>
    <w:rsid w:val="00271673"/>
    <w:rsid w:val="00271A48"/>
    <w:rsid w:val="00276694"/>
    <w:rsid w:val="00281619"/>
    <w:rsid w:val="00282BD8"/>
    <w:rsid w:val="0028378D"/>
    <w:rsid w:val="00290414"/>
    <w:rsid w:val="00296EC2"/>
    <w:rsid w:val="00297120"/>
    <w:rsid w:val="002A0A78"/>
    <w:rsid w:val="002A2C43"/>
    <w:rsid w:val="002A4A91"/>
    <w:rsid w:val="002B2773"/>
    <w:rsid w:val="002B4EF2"/>
    <w:rsid w:val="002B53C6"/>
    <w:rsid w:val="002C06E0"/>
    <w:rsid w:val="002C1524"/>
    <w:rsid w:val="002C7F8D"/>
    <w:rsid w:val="002D0D09"/>
    <w:rsid w:val="002D6ACC"/>
    <w:rsid w:val="002D6B0C"/>
    <w:rsid w:val="002E0560"/>
    <w:rsid w:val="002E0B67"/>
    <w:rsid w:val="002E4E88"/>
    <w:rsid w:val="002E5A64"/>
    <w:rsid w:val="002F22BF"/>
    <w:rsid w:val="002F29DA"/>
    <w:rsid w:val="002F2B07"/>
    <w:rsid w:val="002F40C2"/>
    <w:rsid w:val="002F65DF"/>
    <w:rsid w:val="002F6C76"/>
    <w:rsid w:val="00304697"/>
    <w:rsid w:val="0030497F"/>
    <w:rsid w:val="00321364"/>
    <w:rsid w:val="00322D21"/>
    <w:rsid w:val="003263A5"/>
    <w:rsid w:val="003300F1"/>
    <w:rsid w:val="00343791"/>
    <w:rsid w:val="0034570E"/>
    <w:rsid w:val="00346254"/>
    <w:rsid w:val="003506EA"/>
    <w:rsid w:val="00351E9C"/>
    <w:rsid w:val="003538B1"/>
    <w:rsid w:val="00354447"/>
    <w:rsid w:val="00363DC3"/>
    <w:rsid w:val="00363E3C"/>
    <w:rsid w:val="003641A1"/>
    <w:rsid w:val="003646EE"/>
    <w:rsid w:val="0037021A"/>
    <w:rsid w:val="003726D0"/>
    <w:rsid w:val="00377009"/>
    <w:rsid w:val="00377802"/>
    <w:rsid w:val="0038326F"/>
    <w:rsid w:val="00386857"/>
    <w:rsid w:val="00391E2B"/>
    <w:rsid w:val="00392594"/>
    <w:rsid w:val="00396539"/>
    <w:rsid w:val="0039736D"/>
    <w:rsid w:val="003B2613"/>
    <w:rsid w:val="003B293A"/>
    <w:rsid w:val="003B53AF"/>
    <w:rsid w:val="003C730C"/>
    <w:rsid w:val="003D17C2"/>
    <w:rsid w:val="003D21BE"/>
    <w:rsid w:val="003D56AF"/>
    <w:rsid w:val="003E0195"/>
    <w:rsid w:val="003E0728"/>
    <w:rsid w:val="003E397D"/>
    <w:rsid w:val="003F5349"/>
    <w:rsid w:val="003F5AA7"/>
    <w:rsid w:val="003F6BD3"/>
    <w:rsid w:val="00403385"/>
    <w:rsid w:val="00404993"/>
    <w:rsid w:val="0041435C"/>
    <w:rsid w:val="0041459B"/>
    <w:rsid w:val="00415882"/>
    <w:rsid w:val="00415AB6"/>
    <w:rsid w:val="00422528"/>
    <w:rsid w:val="00425A25"/>
    <w:rsid w:val="0042672F"/>
    <w:rsid w:val="0043019F"/>
    <w:rsid w:val="004370AB"/>
    <w:rsid w:val="0044359F"/>
    <w:rsid w:val="00443A88"/>
    <w:rsid w:val="00443D93"/>
    <w:rsid w:val="00444728"/>
    <w:rsid w:val="0044588D"/>
    <w:rsid w:val="00445D2E"/>
    <w:rsid w:val="00446947"/>
    <w:rsid w:val="004478DB"/>
    <w:rsid w:val="004529AA"/>
    <w:rsid w:val="00453CAC"/>
    <w:rsid w:val="00453CC1"/>
    <w:rsid w:val="00454D48"/>
    <w:rsid w:val="00455EA8"/>
    <w:rsid w:val="00462C75"/>
    <w:rsid w:val="00464DED"/>
    <w:rsid w:val="00471061"/>
    <w:rsid w:val="004713CD"/>
    <w:rsid w:val="00471665"/>
    <w:rsid w:val="00474EA0"/>
    <w:rsid w:val="00477B4B"/>
    <w:rsid w:val="00485F23"/>
    <w:rsid w:val="0048769B"/>
    <w:rsid w:val="00490D56"/>
    <w:rsid w:val="00491B0D"/>
    <w:rsid w:val="00494991"/>
    <w:rsid w:val="004A21B9"/>
    <w:rsid w:val="004A308A"/>
    <w:rsid w:val="004A6656"/>
    <w:rsid w:val="004B290E"/>
    <w:rsid w:val="004B2F24"/>
    <w:rsid w:val="004B408D"/>
    <w:rsid w:val="004B5717"/>
    <w:rsid w:val="004C0DF9"/>
    <w:rsid w:val="004C3326"/>
    <w:rsid w:val="004C4477"/>
    <w:rsid w:val="004C4637"/>
    <w:rsid w:val="004D5266"/>
    <w:rsid w:val="004E369F"/>
    <w:rsid w:val="004E38A6"/>
    <w:rsid w:val="004E6758"/>
    <w:rsid w:val="004E75E4"/>
    <w:rsid w:val="004F1FE5"/>
    <w:rsid w:val="004F24A1"/>
    <w:rsid w:val="004F7CEB"/>
    <w:rsid w:val="00502563"/>
    <w:rsid w:val="00502BE5"/>
    <w:rsid w:val="005050E5"/>
    <w:rsid w:val="00505C31"/>
    <w:rsid w:val="00511637"/>
    <w:rsid w:val="005123E2"/>
    <w:rsid w:val="00512D7B"/>
    <w:rsid w:val="0052415D"/>
    <w:rsid w:val="00530512"/>
    <w:rsid w:val="0053475B"/>
    <w:rsid w:val="005470C3"/>
    <w:rsid w:val="005523E4"/>
    <w:rsid w:val="00553C42"/>
    <w:rsid w:val="00560AD0"/>
    <w:rsid w:val="00561C01"/>
    <w:rsid w:val="00562BAE"/>
    <w:rsid w:val="00563181"/>
    <w:rsid w:val="00566C0A"/>
    <w:rsid w:val="00581628"/>
    <w:rsid w:val="00586441"/>
    <w:rsid w:val="00586F6C"/>
    <w:rsid w:val="00591A41"/>
    <w:rsid w:val="005926D3"/>
    <w:rsid w:val="00593A1E"/>
    <w:rsid w:val="005940A4"/>
    <w:rsid w:val="00594603"/>
    <w:rsid w:val="0059484E"/>
    <w:rsid w:val="00596E0C"/>
    <w:rsid w:val="005A201A"/>
    <w:rsid w:val="005A2F4F"/>
    <w:rsid w:val="005A6AF4"/>
    <w:rsid w:val="005B03E3"/>
    <w:rsid w:val="005B0A80"/>
    <w:rsid w:val="005B3415"/>
    <w:rsid w:val="005C08FC"/>
    <w:rsid w:val="005C276D"/>
    <w:rsid w:val="005C3914"/>
    <w:rsid w:val="005C4CCD"/>
    <w:rsid w:val="005C659B"/>
    <w:rsid w:val="005D0E9F"/>
    <w:rsid w:val="005E3432"/>
    <w:rsid w:val="005F0570"/>
    <w:rsid w:val="005F3222"/>
    <w:rsid w:val="005F39D6"/>
    <w:rsid w:val="005F5129"/>
    <w:rsid w:val="005F70AF"/>
    <w:rsid w:val="00611FA3"/>
    <w:rsid w:val="00614512"/>
    <w:rsid w:val="00621AB7"/>
    <w:rsid w:val="00621FC6"/>
    <w:rsid w:val="00624CA5"/>
    <w:rsid w:val="006266CB"/>
    <w:rsid w:val="00626E34"/>
    <w:rsid w:val="006354CC"/>
    <w:rsid w:val="00641BD5"/>
    <w:rsid w:val="0064412F"/>
    <w:rsid w:val="00645477"/>
    <w:rsid w:val="006471FF"/>
    <w:rsid w:val="00652922"/>
    <w:rsid w:val="006532DD"/>
    <w:rsid w:val="006601DD"/>
    <w:rsid w:val="00661912"/>
    <w:rsid w:val="006626CB"/>
    <w:rsid w:val="00662ACB"/>
    <w:rsid w:val="00664109"/>
    <w:rsid w:val="006709B4"/>
    <w:rsid w:val="006714F4"/>
    <w:rsid w:val="006716F6"/>
    <w:rsid w:val="00673855"/>
    <w:rsid w:val="00680884"/>
    <w:rsid w:val="00680EA5"/>
    <w:rsid w:val="006822C0"/>
    <w:rsid w:val="0068777F"/>
    <w:rsid w:val="00690525"/>
    <w:rsid w:val="00690C1F"/>
    <w:rsid w:val="00691E7E"/>
    <w:rsid w:val="0069357F"/>
    <w:rsid w:val="006940DB"/>
    <w:rsid w:val="00695742"/>
    <w:rsid w:val="006958CB"/>
    <w:rsid w:val="00695F35"/>
    <w:rsid w:val="006967B4"/>
    <w:rsid w:val="00696969"/>
    <w:rsid w:val="006A217C"/>
    <w:rsid w:val="006A5068"/>
    <w:rsid w:val="006A6BE9"/>
    <w:rsid w:val="006B3089"/>
    <w:rsid w:val="006B590A"/>
    <w:rsid w:val="006C0A52"/>
    <w:rsid w:val="006C20AC"/>
    <w:rsid w:val="006C3FCF"/>
    <w:rsid w:val="006C5ADD"/>
    <w:rsid w:val="006E265A"/>
    <w:rsid w:val="006E2772"/>
    <w:rsid w:val="006E4054"/>
    <w:rsid w:val="006E6EE5"/>
    <w:rsid w:val="006E74F7"/>
    <w:rsid w:val="006F3399"/>
    <w:rsid w:val="007028F5"/>
    <w:rsid w:val="00703C67"/>
    <w:rsid w:val="00704ECA"/>
    <w:rsid w:val="00706F26"/>
    <w:rsid w:val="0071270A"/>
    <w:rsid w:val="007201FB"/>
    <w:rsid w:val="007219D2"/>
    <w:rsid w:val="0072608F"/>
    <w:rsid w:val="00727EBC"/>
    <w:rsid w:val="007312C7"/>
    <w:rsid w:val="00731F2B"/>
    <w:rsid w:val="00734E83"/>
    <w:rsid w:val="007371D5"/>
    <w:rsid w:val="00740187"/>
    <w:rsid w:val="007412EE"/>
    <w:rsid w:val="00744FB1"/>
    <w:rsid w:val="00746C7B"/>
    <w:rsid w:val="00747F66"/>
    <w:rsid w:val="00750666"/>
    <w:rsid w:val="007506A9"/>
    <w:rsid w:val="00750F6E"/>
    <w:rsid w:val="007514EF"/>
    <w:rsid w:val="00756A89"/>
    <w:rsid w:val="00756C33"/>
    <w:rsid w:val="00762DFD"/>
    <w:rsid w:val="007652C1"/>
    <w:rsid w:val="00765AB5"/>
    <w:rsid w:val="007679AC"/>
    <w:rsid w:val="00767EEE"/>
    <w:rsid w:val="00772A0E"/>
    <w:rsid w:val="007731F1"/>
    <w:rsid w:val="00773884"/>
    <w:rsid w:val="00773F4E"/>
    <w:rsid w:val="00775EF9"/>
    <w:rsid w:val="00777EC9"/>
    <w:rsid w:val="00783344"/>
    <w:rsid w:val="007871CC"/>
    <w:rsid w:val="0079083D"/>
    <w:rsid w:val="00791181"/>
    <w:rsid w:val="007947FF"/>
    <w:rsid w:val="00796726"/>
    <w:rsid w:val="007A00F6"/>
    <w:rsid w:val="007A3DEE"/>
    <w:rsid w:val="007A4DA4"/>
    <w:rsid w:val="007B480E"/>
    <w:rsid w:val="007B4A13"/>
    <w:rsid w:val="007B52DD"/>
    <w:rsid w:val="007D0427"/>
    <w:rsid w:val="007D3AD1"/>
    <w:rsid w:val="007D61FA"/>
    <w:rsid w:val="007E1697"/>
    <w:rsid w:val="007E2554"/>
    <w:rsid w:val="007E2D93"/>
    <w:rsid w:val="007E302A"/>
    <w:rsid w:val="008009B1"/>
    <w:rsid w:val="00804F9F"/>
    <w:rsid w:val="00806E7C"/>
    <w:rsid w:val="0081040F"/>
    <w:rsid w:val="008106F0"/>
    <w:rsid w:val="00813FFE"/>
    <w:rsid w:val="00817FFD"/>
    <w:rsid w:val="008200D4"/>
    <w:rsid w:val="00821D53"/>
    <w:rsid w:val="0082296C"/>
    <w:rsid w:val="00824002"/>
    <w:rsid w:val="00824EE5"/>
    <w:rsid w:val="00826C93"/>
    <w:rsid w:val="00831D2D"/>
    <w:rsid w:val="00831E32"/>
    <w:rsid w:val="00832F51"/>
    <w:rsid w:val="008339E4"/>
    <w:rsid w:val="00835B44"/>
    <w:rsid w:val="00837536"/>
    <w:rsid w:val="00843262"/>
    <w:rsid w:val="0084413C"/>
    <w:rsid w:val="00847E07"/>
    <w:rsid w:val="00854A2C"/>
    <w:rsid w:val="00855A76"/>
    <w:rsid w:val="00856E00"/>
    <w:rsid w:val="0086036B"/>
    <w:rsid w:val="00863558"/>
    <w:rsid w:val="008645A4"/>
    <w:rsid w:val="0087009F"/>
    <w:rsid w:val="00872A63"/>
    <w:rsid w:val="00875DCE"/>
    <w:rsid w:val="00876479"/>
    <w:rsid w:val="00880052"/>
    <w:rsid w:val="008850A6"/>
    <w:rsid w:val="00890B23"/>
    <w:rsid w:val="00892155"/>
    <w:rsid w:val="008937CE"/>
    <w:rsid w:val="00894B15"/>
    <w:rsid w:val="00896711"/>
    <w:rsid w:val="00897C53"/>
    <w:rsid w:val="008A0668"/>
    <w:rsid w:val="008A280E"/>
    <w:rsid w:val="008A5AA9"/>
    <w:rsid w:val="008A7D09"/>
    <w:rsid w:val="008B1927"/>
    <w:rsid w:val="008B3972"/>
    <w:rsid w:val="008B3EA7"/>
    <w:rsid w:val="008B3F30"/>
    <w:rsid w:val="008C147D"/>
    <w:rsid w:val="008C23AC"/>
    <w:rsid w:val="008C2C7E"/>
    <w:rsid w:val="008C7576"/>
    <w:rsid w:val="008D184A"/>
    <w:rsid w:val="008D3C76"/>
    <w:rsid w:val="008D48A1"/>
    <w:rsid w:val="008D4AA2"/>
    <w:rsid w:val="008D4D09"/>
    <w:rsid w:val="008E2F22"/>
    <w:rsid w:val="008E5085"/>
    <w:rsid w:val="008F20F5"/>
    <w:rsid w:val="008F69DB"/>
    <w:rsid w:val="008F6C35"/>
    <w:rsid w:val="009002B0"/>
    <w:rsid w:val="009013BC"/>
    <w:rsid w:val="00905A82"/>
    <w:rsid w:val="00907179"/>
    <w:rsid w:val="00911AAF"/>
    <w:rsid w:val="00912ADC"/>
    <w:rsid w:val="00920A84"/>
    <w:rsid w:val="0092133A"/>
    <w:rsid w:val="00921465"/>
    <w:rsid w:val="0092325A"/>
    <w:rsid w:val="00930D73"/>
    <w:rsid w:val="0093117D"/>
    <w:rsid w:val="00932435"/>
    <w:rsid w:val="00936E6D"/>
    <w:rsid w:val="00940F2E"/>
    <w:rsid w:val="00941506"/>
    <w:rsid w:val="00945A4E"/>
    <w:rsid w:val="009505A7"/>
    <w:rsid w:val="00961EBA"/>
    <w:rsid w:val="009651B2"/>
    <w:rsid w:val="00965287"/>
    <w:rsid w:val="00971317"/>
    <w:rsid w:val="00973547"/>
    <w:rsid w:val="00974403"/>
    <w:rsid w:val="00976B7F"/>
    <w:rsid w:val="00985A15"/>
    <w:rsid w:val="00986134"/>
    <w:rsid w:val="009925F6"/>
    <w:rsid w:val="00994B7B"/>
    <w:rsid w:val="0099751D"/>
    <w:rsid w:val="00997FD3"/>
    <w:rsid w:val="009A0F19"/>
    <w:rsid w:val="009A2584"/>
    <w:rsid w:val="009A268D"/>
    <w:rsid w:val="009A4715"/>
    <w:rsid w:val="009A4BDE"/>
    <w:rsid w:val="009A517B"/>
    <w:rsid w:val="009B16AC"/>
    <w:rsid w:val="009B22F8"/>
    <w:rsid w:val="009B27EE"/>
    <w:rsid w:val="009B443C"/>
    <w:rsid w:val="009B69D4"/>
    <w:rsid w:val="009B7F57"/>
    <w:rsid w:val="009C30F7"/>
    <w:rsid w:val="009C6696"/>
    <w:rsid w:val="009C6D5D"/>
    <w:rsid w:val="009C70D1"/>
    <w:rsid w:val="009D4428"/>
    <w:rsid w:val="009D49FB"/>
    <w:rsid w:val="009D5064"/>
    <w:rsid w:val="009E0020"/>
    <w:rsid w:val="009E7A25"/>
    <w:rsid w:val="009F08F4"/>
    <w:rsid w:val="009F0AEB"/>
    <w:rsid w:val="009F31B7"/>
    <w:rsid w:val="00A02795"/>
    <w:rsid w:val="00A043B9"/>
    <w:rsid w:val="00A05976"/>
    <w:rsid w:val="00A155C6"/>
    <w:rsid w:val="00A26155"/>
    <w:rsid w:val="00A27CEF"/>
    <w:rsid w:val="00A320E2"/>
    <w:rsid w:val="00A34822"/>
    <w:rsid w:val="00A351C1"/>
    <w:rsid w:val="00A3555D"/>
    <w:rsid w:val="00A366D0"/>
    <w:rsid w:val="00A442EF"/>
    <w:rsid w:val="00A50143"/>
    <w:rsid w:val="00A5060E"/>
    <w:rsid w:val="00A52BB7"/>
    <w:rsid w:val="00A536AB"/>
    <w:rsid w:val="00A558B0"/>
    <w:rsid w:val="00A57AF3"/>
    <w:rsid w:val="00A63B03"/>
    <w:rsid w:val="00A701DF"/>
    <w:rsid w:val="00A71E26"/>
    <w:rsid w:val="00A7376D"/>
    <w:rsid w:val="00A7619E"/>
    <w:rsid w:val="00A82D49"/>
    <w:rsid w:val="00A852B9"/>
    <w:rsid w:val="00A936B7"/>
    <w:rsid w:val="00A95C56"/>
    <w:rsid w:val="00A96245"/>
    <w:rsid w:val="00A97D26"/>
    <w:rsid w:val="00AA0199"/>
    <w:rsid w:val="00AA3E2C"/>
    <w:rsid w:val="00AA4275"/>
    <w:rsid w:val="00AA6732"/>
    <w:rsid w:val="00AB0A4C"/>
    <w:rsid w:val="00AB1D01"/>
    <w:rsid w:val="00AB3856"/>
    <w:rsid w:val="00AB6A8F"/>
    <w:rsid w:val="00AB7253"/>
    <w:rsid w:val="00AC1D51"/>
    <w:rsid w:val="00AC2CA9"/>
    <w:rsid w:val="00AC2E46"/>
    <w:rsid w:val="00AC3378"/>
    <w:rsid w:val="00AC7FA3"/>
    <w:rsid w:val="00AD1BB4"/>
    <w:rsid w:val="00AD42E3"/>
    <w:rsid w:val="00AE3838"/>
    <w:rsid w:val="00AF0489"/>
    <w:rsid w:val="00AF25FD"/>
    <w:rsid w:val="00AF480B"/>
    <w:rsid w:val="00AF6751"/>
    <w:rsid w:val="00AF6A1D"/>
    <w:rsid w:val="00B01C82"/>
    <w:rsid w:val="00B02D4F"/>
    <w:rsid w:val="00B04AD7"/>
    <w:rsid w:val="00B07DA7"/>
    <w:rsid w:val="00B10D78"/>
    <w:rsid w:val="00B176FA"/>
    <w:rsid w:val="00B23B39"/>
    <w:rsid w:val="00B3257B"/>
    <w:rsid w:val="00B3478B"/>
    <w:rsid w:val="00B41887"/>
    <w:rsid w:val="00B432EA"/>
    <w:rsid w:val="00B4348F"/>
    <w:rsid w:val="00B44CE6"/>
    <w:rsid w:val="00B5026B"/>
    <w:rsid w:val="00B52991"/>
    <w:rsid w:val="00B62D46"/>
    <w:rsid w:val="00B64CAB"/>
    <w:rsid w:val="00B651CE"/>
    <w:rsid w:val="00B657DC"/>
    <w:rsid w:val="00B65828"/>
    <w:rsid w:val="00B73604"/>
    <w:rsid w:val="00B736F0"/>
    <w:rsid w:val="00B74BEE"/>
    <w:rsid w:val="00B8434B"/>
    <w:rsid w:val="00B902FD"/>
    <w:rsid w:val="00B90755"/>
    <w:rsid w:val="00B918DC"/>
    <w:rsid w:val="00B91EC7"/>
    <w:rsid w:val="00B93607"/>
    <w:rsid w:val="00B94EA3"/>
    <w:rsid w:val="00B97D6A"/>
    <w:rsid w:val="00BA0CE2"/>
    <w:rsid w:val="00BA28D7"/>
    <w:rsid w:val="00BA2F49"/>
    <w:rsid w:val="00BA5532"/>
    <w:rsid w:val="00BA5CCF"/>
    <w:rsid w:val="00BB2257"/>
    <w:rsid w:val="00BB240C"/>
    <w:rsid w:val="00BB6409"/>
    <w:rsid w:val="00BB661B"/>
    <w:rsid w:val="00BC0131"/>
    <w:rsid w:val="00BC532D"/>
    <w:rsid w:val="00BD3F25"/>
    <w:rsid w:val="00BD734D"/>
    <w:rsid w:val="00BD763A"/>
    <w:rsid w:val="00BE1156"/>
    <w:rsid w:val="00BE5785"/>
    <w:rsid w:val="00BF0402"/>
    <w:rsid w:val="00BF040E"/>
    <w:rsid w:val="00C0102D"/>
    <w:rsid w:val="00C017E5"/>
    <w:rsid w:val="00C03609"/>
    <w:rsid w:val="00C06126"/>
    <w:rsid w:val="00C14A8B"/>
    <w:rsid w:val="00C32622"/>
    <w:rsid w:val="00C33240"/>
    <w:rsid w:val="00C33476"/>
    <w:rsid w:val="00C50EF8"/>
    <w:rsid w:val="00C56929"/>
    <w:rsid w:val="00C56FA2"/>
    <w:rsid w:val="00C576ED"/>
    <w:rsid w:val="00C5786F"/>
    <w:rsid w:val="00C60B26"/>
    <w:rsid w:val="00C657C2"/>
    <w:rsid w:val="00C6732E"/>
    <w:rsid w:val="00C70B36"/>
    <w:rsid w:val="00C70DA3"/>
    <w:rsid w:val="00C71FA0"/>
    <w:rsid w:val="00C75C7D"/>
    <w:rsid w:val="00C86628"/>
    <w:rsid w:val="00CA1B05"/>
    <w:rsid w:val="00CA2E71"/>
    <w:rsid w:val="00CA40DF"/>
    <w:rsid w:val="00CA6316"/>
    <w:rsid w:val="00CB11D6"/>
    <w:rsid w:val="00CB1856"/>
    <w:rsid w:val="00CB1CBC"/>
    <w:rsid w:val="00CB38F4"/>
    <w:rsid w:val="00CB50D9"/>
    <w:rsid w:val="00CC27A3"/>
    <w:rsid w:val="00CC28F0"/>
    <w:rsid w:val="00CC7632"/>
    <w:rsid w:val="00CD35A9"/>
    <w:rsid w:val="00CE0789"/>
    <w:rsid w:val="00CE2610"/>
    <w:rsid w:val="00CE48C8"/>
    <w:rsid w:val="00CE793E"/>
    <w:rsid w:val="00CF02B0"/>
    <w:rsid w:val="00CF51C7"/>
    <w:rsid w:val="00CF5BCA"/>
    <w:rsid w:val="00D0652B"/>
    <w:rsid w:val="00D13D69"/>
    <w:rsid w:val="00D1549E"/>
    <w:rsid w:val="00D17030"/>
    <w:rsid w:val="00D20E2B"/>
    <w:rsid w:val="00D27BB2"/>
    <w:rsid w:val="00D31DF5"/>
    <w:rsid w:val="00D372FC"/>
    <w:rsid w:val="00D44513"/>
    <w:rsid w:val="00D50B91"/>
    <w:rsid w:val="00D53ED3"/>
    <w:rsid w:val="00D55C9A"/>
    <w:rsid w:val="00D6513B"/>
    <w:rsid w:val="00D740FB"/>
    <w:rsid w:val="00D76723"/>
    <w:rsid w:val="00D77D79"/>
    <w:rsid w:val="00D80328"/>
    <w:rsid w:val="00D831FB"/>
    <w:rsid w:val="00D84046"/>
    <w:rsid w:val="00D85E29"/>
    <w:rsid w:val="00D907AC"/>
    <w:rsid w:val="00D9244F"/>
    <w:rsid w:val="00D928B4"/>
    <w:rsid w:val="00D94244"/>
    <w:rsid w:val="00DA3399"/>
    <w:rsid w:val="00DB0E7E"/>
    <w:rsid w:val="00DB153E"/>
    <w:rsid w:val="00DB4F53"/>
    <w:rsid w:val="00DC1447"/>
    <w:rsid w:val="00DC1F93"/>
    <w:rsid w:val="00DC2C0A"/>
    <w:rsid w:val="00DC3996"/>
    <w:rsid w:val="00DC4AF2"/>
    <w:rsid w:val="00DC51C1"/>
    <w:rsid w:val="00DC677C"/>
    <w:rsid w:val="00DC7665"/>
    <w:rsid w:val="00DD2703"/>
    <w:rsid w:val="00DD3744"/>
    <w:rsid w:val="00DD64E0"/>
    <w:rsid w:val="00DE6A34"/>
    <w:rsid w:val="00DE73EC"/>
    <w:rsid w:val="00DE7AD0"/>
    <w:rsid w:val="00DE7E2F"/>
    <w:rsid w:val="00DF5EAF"/>
    <w:rsid w:val="00E0178C"/>
    <w:rsid w:val="00E064BF"/>
    <w:rsid w:val="00E06680"/>
    <w:rsid w:val="00E16994"/>
    <w:rsid w:val="00E279A0"/>
    <w:rsid w:val="00E33712"/>
    <w:rsid w:val="00E37111"/>
    <w:rsid w:val="00E37EA8"/>
    <w:rsid w:val="00E413CB"/>
    <w:rsid w:val="00E47969"/>
    <w:rsid w:val="00E6128D"/>
    <w:rsid w:val="00E63706"/>
    <w:rsid w:val="00E677DE"/>
    <w:rsid w:val="00E72671"/>
    <w:rsid w:val="00E73B4F"/>
    <w:rsid w:val="00E7402B"/>
    <w:rsid w:val="00E75E05"/>
    <w:rsid w:val="00E80152"/>
    <w:rsid w:val="00E8122C"/>
    <w:rsid w:val="00E827C6"/>
    <w:rsid w:val="00E82A7C"/>
    <w:rsid w:val="00E83D3F"/>
    <w:rsid w:val="00E8574B"/>
    <w:rsid w:val="00E85FD4"/>
    <w:rsid w:val="00E87084"/>
    <w:rsid w:val="00E87FD9"/>
    <w:rsid w:val="00E92014"/>
    <w:rsid w:val="00EA2CB4"/>
    <w:rsid w:val="00EA63B5"/>
    <w:rsid w:val="00EB0509"/>
    <w:rsid w:val="00EB1378"/>
    <w:rsid w:val="00EB1427"/>
    <w:rsid w:val="00EB6462"/>
    <w:rsid w:val="00EC0F48"/>
    <w:rsid w:val="00EC53A3"/>
    <w:rsid w:val="00EC62C4"/>
    <w:rsid w:val="00EC6303"/>
    <w:rsid w:val="00EC6C24"/>
    <w:rsid w:val="00ED46FA"/>
    <w:rsid w:val="00ED55DD"/>
    <w:rsid w:val="00ED6778"/>
    <w:rsid w:val="00ED72B4"/>
    <w:rsid w:val="00ED799E"/>
    <w:rsid w:val="00EE1A26"/>
    <w:rsid w:val="00EE448A"/>
    <w:rsid w:val="00EE5E8F"/>
    <w:rsid w:val="00EF4FF9"/>
    <w:rsid w:val="00EF609F"/>
    <w:rsid w:val="00EF7559"/>
    <w:rsid w:val="00F03188"/>
    <w:rsid w:val="00F03477"/>
    <w:rsid w:val="00F069E5"/>
    <w:rsid w:val="00F10B8E"/>
    <w:rsid w:val="00F110DB"/>
    <w:rsid w:val="00F151BE"/>
    <w:rsid w:val="00F1647F"/>
    <w:rsid w:val="00F2404E"/>
    <w:rsid w:val="00F254CA"/>
    <w:rsid w:val="00F2681C"/>
    <w:rsid w:val="00F304CB"/>
    <w:rsid w:val="00F34ECB"/>
    <w:rsid w:val="00F358B7"/>
    <w:rsid w:val="00F35A86"/>
    <w:rsid w:val="00F426E2"/>
    <w:rsid w:val="00F4616F"/>
    <w:rsid w:val="00F515F4"/>
    <w:rsid w:val="00F5162E"/>
    <w:rsid w:val="00F6000C"/>
    <w:rsid w:val="00F63EEB"/>
    <w:rsid w:val="00F7003A"/>
    <w:rsid w:val="00F718AC"/>
    <w:rsid w:val="00F719A4"/>
    <w:rsid w:val="00F741F3"/>
    <w:rsid w:val="00F80223"/>
    <w:rsid w:val="00F80656"/>
    <w:rsid w:val="00F83D85"/>
    <w:rsid w:val="00F85765"/>
    <w:rsid w:val="00F912F8"/>
    <w:rsid w:val="00F920AD"/>
    <w:rsid w:val="00F92459"/>
    <w:rsid w:val="00F9393D"/>
    <w:rsid w:val="00F9484A"/>
    <w:rsid w:val="00F955A7"/>
    <w:rsid w:val="00F9636B"/>
    <w:rsid w:val="00F9637A"/>
    <w:rsid w:val="00F9659F"/>
    <w:rsid w:val="00FA43FE"/>
    <w:rsid w:val="00FA67F1"/>
    <w:rsid w:val="00FB139F"/>
    <w:rsid w:val="00FB4E64"/>
    <w:rsid w:val="00FB5B25"/>
    <w:rsid w:val="00FB5B5C"/>
    <w:rsid w:val="00FC2956"/>
    <w:rsid w:val="00FC5AB2"/>
    <w:rsid w:val="00FC6F80"/>
    <w:rsid w:val="00FC72E9"/>
    <w:rsid w:val="00FD430B"/>
    <w:rsid w:val="00FE3340"/>
    <w:rsid w:val="00FE3700"/>
    <w:rsid w:val="00FE7813"/>
    <w:rsid w:val="00FF1BE1"/>
    <w:rsid w:val="00FF20D6"/>
    <w:rsid w:val="00FF5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5"/>
    <o:shapelayout v:ext="edit">
      <o:idmap v:ext="edit" data="1"/>
    </o:shapelayout>
  </w:shapeDefaults>
  <w:decimalSymbol w:val=","/>
  <w:listSeparator w:val=";"/>
  <w14:docId w14:val="5A595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ED46FA"/>
    <w:pPr>
      <w:keepNext/>
      <w:numPr>
        <w:numId w:val="1"/>
      </w:numPr>
      <w:tabs>
        <w:tab w:val="clear" w:pos="567"/>
        <w:tab w:val="num" w:pos="426"/>
      </w:tabs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ED46FA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ED46FA"/>
    <w:pPr>
      <w:keepNext/>
      <w:numPr>
        <w:numId w:val="1"/>
      </w:numPr>
      <w:tabs>
        <w:tab w:val="clear" w:pos="567"/>
        <w:tab w:val="num" w:pos="426"/>
      </w:tabs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ED46FA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S\ISO9001\Plantillas%20TSOL\Calidad\Formato%20de%20documento1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17BF9-6635-429C-A1E5-127CE4F40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9212BB-1677-4819-9F5C-E7479E395A1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F01E029-5B66-4A63-9E03-E1F2EFC8F9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\TS\ISO9001\Plantillas TSOL\Calidad\Formato de documento191203.dot</Template>
  <TotalTime>6</TotalTime>
  <Pages>3</Pages>
  <Words>309</Words>
  <Characters>1703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2008</CharactersWithSpaces>
  <SharedDoc>false</SharedDoc>
  <HLinks>
    <vt:vector size="48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_Toc232228572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_Toc232228571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_Toc232228570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_Toc232228569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_Toc232228568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_Toc232228567</vt:lpwstr>
      </vt:variant>
      <vt:variant>
        <vt:i4>2097236</vt:i4>
      </vt:variant>
      <vt:variant>
        <vt:i4>9566</vt:i4>
      </vt:variant>
      <vt:variant>
        <vt:i4>1027</vt:i4>
      </vt:variant>
      <vt:variant>
        <vt:i4>1</vt:i4>
      </vt:variant>
      <vt:variant>
        <vt:lpwstr>cid:image002.gif@01C9A717.A2B30F20</vt:lpwstr>
      </vt:variant>
      <vt:variant>
        <vt:lpwstr/>
      </vt:variant>
      <vt:variant>
        <vt:i4>2097236</vt:i4>
      </vt:variant>
      <vt:variant>
        <vt:i4>9992</vt:i4>
      </vt:variant>
      <vt:variant>
        <vt:i4>1029</vt:i4>
      </vt:variant>
      <vt:variant>
        <vt:i4>1</vt:i4>
      </vt:variant>
      <vt:variant>
        <vt:lpwstr>cid:image002.gif@01C9A717.A2B30F20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creator>Guillermo López Moratinos</dc:creator>
  <cp:lastModifiedBy>Desarrollo Movilidad</cp:lastModifiedBy>
  <cp:revision>4</cp:revision>
  <cp:lastPrinted>2011-02-09T13:01:00Z</cp:lastPrinted>
  <dcterms:created xsi:type="dcterms:W3CDTF">2011-06-20T19:27:00Z</dcterms:created>
  <dcterms:modified xsi:type="dcterms:W3CDTF">2012-02-21T08:57:00Z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