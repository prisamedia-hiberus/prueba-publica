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AF86F8" w14:textId="4D25A6AA" w:rsidR="00AA4275" w:rsidRDefault="00AA4275" w:rsidP="005B3415">
      <w:pPr>
        <w:pStyle w:val="TitulodelDoc"/>
        <w:ind w:left="1560"/>
        <w:jc w:val="both"/>
        <w:rPr>
          <w:rFonts w:asciiTheme="minorHAnsi" w:hAnsiTheme="minorHAnsi"/>
        </w:rPr>
      </w:pPr>
    </w:p>
    <w:p w14:paraId="11D9AF77" w14:textId="77777777" w:rsidR="00AA4275" w:rsidRDefault="00AA4275" w:rsidP="005B3415">
      <w:pPr>
        <w:pStyle w:val="TitulodelDoc"/>
        <w:ind w:left="1560"/>
        <w:jc w:val="both"/>
        <w:rPr>
          <w:rFonts w:asciiTheme="minorHAnsi" w:hAnsiTheme="minorHAnsi"/>
        </w:rPr>
      </w:pPr>
    </w:p>
    <w:p w14:paraId="672D13C3" w14:textId="77777777" w:rsidR="00AA4275" w:rsidRDefault="00AA4275" w:rsidP="005B3415">
      <w:pPr>
        <w:pStyle w:val="TitulodelDoc"/>
        <w:ind w:left="1560"/>
        <w:jc w:val="both"/>
        <w:rPr>
          <w:rFonts w:asciiTheme="minorHAnsi" w:hAnsiTheme="minorHAnsi"/>
        </w:rPr>
      </w:pPr>
    </w:p>
    <w:p w14:paraId="475C0E22" w14:textId="77777777" w:rsidR="00AA4275" w:rsidRDefault="00AA4275" w:rsidP="005B3415">
      <w:pPr>
        <w:pStyle w:val="TitulodelDoc"/>
        <w:ind w:left="1560"/>
        <w:jc w:val="both"/>
        <w:rPr>
          <w:rFonts w:asciiTheme="minorHAnsi" w:hAnsiTheme="minorHAnsi"/>
        </w:rPr>
      </w:pPr>
    </w:p>
    <w:p w14:paraId="0CD4935B" w14:textId="77777777" w:rsidR="00AA4275" w:rsidRDefault="00AA4275" w:rsidP="005B3415">
      <w:pPr>
        <w:pStyle w:val="TitulodelDoc"/>
        <w:ind w:left="1560"/>
        <w:jc w:val="both"/>
        <w:rPr>
          <w:rFonts w:asciiTheme="minorHAnsi" w:hAnsiTheme="minorHAnsi"/>
        </w:rPr>
      </w:pPr>
    </w:p>
    <w:p w14:paraId="72503445" w14:textId="77777777" w:rsidR="00772A0E" w:rsidRDefault="00B44CE6" w:rsidP="002F2B07">
      <w:pPr>
        <w:pStyle w:val="TitulodelDoc"/>
        <w:ind w:left="1560"/>
        <w:jc w:val="both"/>
        <w:rPr>
          <w:rFonts w:asciiTheme="minorHAnsi" w:hAnsiTheme="minorHAnsi"/>
        </w:rPr>
      </w:pPr>
      <w:r w:rsidRPr="00B44CE6">
        <w:rPr>
          <w:rFonts w:asciiTheme="minorHAnsi" w:hAnsiTheme="minorHAnsi"/>
          <w:noProof/>
        </w:rPr>
        <w:drawing>
          <wp:inline distT="0" distB="0" distL="0" distR="0" wp14:anchorId="601C2764" wp14:editId="316B5CBB">
            <wp:extent cx="3500886" cy="2674189"/>
            <wp:effectExtent l="0" t="0" r="4445" b="0"/>
            <wp:docPr id="5" name="Picture 10" descr="portad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portada_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275" cy="2680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249C10" w14:textId="7CD0B7E8" w:rsidR="002F2B07" w:rsidRDefault="005261C4" w:rsidP="002F2B07">
      <w:pPr>
        <w:pStyle w:val="TitulodelDoc"/>
        <w:ind w:left="15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Diseño técnico de </w:t>
      </w:r>
      <w:r w:rsidR="002F69DB">
        <w:rPr>
          <w:rFonts w:asciiTheme="minorHAnsi" w:hAnsiTheme="minorHAnsi"/>
        </w:rPr>
        <w:t>Librería Real Media para Android</w:t>
      </w:r>
    </w:p>
    <w:tbl>
      <w:tblPr>
        <w:tblW w:w="0" w:type="auto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1701"/>
        <w:gridCol w:w="3118"/>
        <w:gridCol w:w="3118"/>
      </w:tblGrid>
      <w:tr w:rsidR="009B443C" w14:paraId="0D33988F" w14:textId="77777777" w:rsidTr="00CC2A47">
        <w:trPr>
          <w:cantSplit/>
          <w:trHeight w:val="156"/>
          <w:jc w:val="center"/>
        </w:trPr>
        <w:tc>
          <w:tcPr>
            <w:tcW w:w="1560" w:type="dxa"/>
          </w:tcPr>
          <w:p w14:paraId="78840739" w14:textId="1E49B957" w:rsidR="009B443C" w:rsidRPr="00732D40" w:rsidRDefault="009B443C" w:rsidP="00CC2A47">
            <w:pPr>
              <w:pStyle w:val="Encabezado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Versio</w:t>
            </w:r>
            <w:r w:rsidRPr="00732D40">
              <w:rPr>
                <w:rFonts w:ascii="Verdana" w:hAnsi="Verdana"/>
              </w:rPr>
              <w:t>n</w:t>
            </w:r>
            <w:proofErr w:type="spellEnd"/>
          </w:p>
        </w:tc>
        <w:tc>
          <w:tcPr>
            <w:tcW w:w="1701" w:type="dxa"/>
          </w:tcPr>
          <w:p w14:paraId="7C1607BF" w14:textId="57894337" w:rsidR="009B443C" w:rsidRPr="007703FA" w:rsidRDefault="009B443C" w:rsidP="00CC2A47">
            <w:pPr>
              <w:pStyle w:val="Encabezado"/>
              <w:jc w:val="left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Cs/>
                <w:i/>
                <w:iCs/>
              </w:rPr>
              <w:t>Status</w:t>
            </w:r>
            <w:r w:rsidRPr="007703FA">
              <w:rPr>
                <w:rFonts w:ascii="Verdana" w:hAnsi="Verdana"/>
              </w:rPr>
              <w:t xml:space="preserve"> </w:t>
            </w:r>
          </w:p>
        </w:tc>
        <w:tc>
          <w:tcPr>
            <w:tcW w:w="3118" w:type="dxa"/>
          </w:tcPr>
          <w:p w14:paraId="769295AA" w14:textId="0DD440F6" w:rsidR="009B443C" w:rsidRDefault="009B443C" w:rsidP="00CC2A47">
            <w:pPr>
              <w:pStyle w:val="Encabezado"/>
              <w:jc w:val="left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Approved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by</w:t>
            </w:r>
            <w:proofErr w:type="spellEnd"/>
          </w:p>
        </w:tc>
        <w:tc>
          <w:tcPr>
            <w:tcW w:w="3118" w:type="dxa"/>
          </w:tcPr>
          <w:p w14:paraId="743415C2" w14:textId="387B8B0F" w:rsidR="009B443C" w:rsidRPr="007703FA" w:rsidRDefault="009B443C" w:rsidP="00CC2A47">
            <w:pPr>
              <w:pStyle w:val="Encabezado"/>
              <w:jc w:val="left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</w:rPr>
              <w:t>Date</w:t>
            </w:r>
          </w:p>
        </w:tc>
      </w:tr>
      <w:tr w:rsidR="009B443C" w14:paraId="7570C660" w14:textId="77777777" w:rsidTr="00CC2A47">
        <w:trPr>
          <w:cantSplit/>
          <w:trHeight w:val="156"/>
          <w:jc w:val="center"/>
        </w:trPr>
        <w:tc>
          <w:tcPr>
            <w:tcW w:w="1560" w:type="dxa"/>
            <w:tcBorders>
              <w:bottom w:val="single" w:sz="4" w:space="0" w:color="auto"/>
            </w:tcBorders>
          </w:tcPr>
          <w:p w14:paraId="0F705AC7" w14:textId="77777777" w:rsidR="009B443C" w:rsidRPr="007703FA" w:rsidRDefault="009B443C" w:rsidP="00CC2A47">
            <w:pPr>
              <w:pStyle w:val="Encabezado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1.0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45739F1" w14:textId="4FA82116" w:rsidR="009B443C" w:rsidRPr="007703FA" w:rsidRDefault="009B443C" w:rsidP="00CC2A47">
            <w:pPr>
              <w:pStyle w:val="Encabezado"/>
              <w:jc w:val="left"/>
              <w:rPr>
                <w:rFonts w:ascii="Verdana" w:hAnsi="Verdana"/>
                <w:bCs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26F246E1" w14:textId="77777777" w:rsidR="009B443C" w:rsidRPr="007703FA" w:rsidRDefault="009B443C" w:rsidP="00CC2A47">
            <w:pPr>
              <w:pStyle w:val="Encabezado"/>
              <w:jc w:val="left"/>
              <w:rPr>
                <w:rFonts w:ascii="Verdana" w:hAnsi="Verdana"/>
                <w:b w:val="0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0156AE7E" w14:textId="70848514" w:rsidR="009B443C" w:rsidRPr="007703FA" w:rsidRDefault="009B443C" w:rsidP="00CC2A47">
            <w:pPr>
              <w:pStyle w:val="Encabezado"/>
              <w:jc w:val="left"/>
              <w:rPr>
                <w:rFonts w:ascii="Verdana" w:hAnsi="Verdana"/>
                <w:b w:val="0"/>
              </w:rPr>
            </w:pPr>
          </w:p>
        </w:tc>
      </w:tr>
    </w:tbl>
    <w:p w14:paraId="02775055" w14:textId="77777777" w:rsidR="002F2B07" w:rsidRPr="00485F23" w:rsidRDefault="002F2B07" w:rsidP="002F2B07">
      <w:pPr>
        <w:pStyle w:val="TitulodelDoc"/>
        <w:jc w:val="both"/>
        <w:rPr>
          <w:rFonts w:asciiTheme="minorHAnsi" w:hAnsiTheme="minorHAnsi"/>
        </w:rPr>
      </w:pPr>
    </w:p>
    <w:p w14:paraId="5A5956B7" w14:textId="1E5F3122" w:rsidR="00F34ECB" w:rsidRPr="00BF0402" w:rsidRDefault="00772A0E">
      <w:pPr>
        <w:jc w:val="center"/>
        <w:rPr>
          <w:rFonts w:ascii="Verdana" w:hAnsi="Verdana"/>
          <w:bCs/>
          <w:sz w:val="28"/>
        </w:rPr>
      </w:pPr>
      <w:r>
        <w:rPr>
          <w:rFonts w:ascii="Verdana" w:hAnsi="Verdana"/>
          <w:bCs/>
          <w:sz w:val="28"/>
        </w:rPr>
        <w:t>INDEX</w:t>
      </w:r>
    </w:p>
    <w:p w14:paraId="5A5956B8" w14:textId="77777777" w:rsidR="00F34ECB" w:rsidRPr="007A3DEE" w:rsidRDefault="00F34ECB">
      <w:pPr>
        <w:autoSpaceDE w:val="0"/>
        <w:autoSpaceDN w:val="0"/>
        <w:adjustRightInd w:val="0"/>
        <w:spacing w:line="240" w:lineRule="exact"/>
        <w:jc w:val="center"/>
        <w:rPr>
          <w:rFonts w:asciiTheme="minorHAnsi" w:hAnsiTheme="minorHAnsi"/>
          <w:bCs/>
          <w:sz w:val="28"/>
          <w:szCs w:val="28"/>
        </w:rPr>
      </w:pPr>
    </w:p>
    <w:bookmarkStart w:id="0" w:name="ID_ID260688"/>
    <w:bookmarkStart w:id="1" w:name="E_7"/>
    <w:bookmarkEnd w:id="0"/>
    <w:bookmarkEnd w:id="1"/>
    <w:p w14:paraId="3478540D" w14:textId="77777777" w:rsidR="0054342F" w:rsidRDefault="00750666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41435C">
        <w:rPr>
          <w:rStyle w:val="Hipervnculo"/>
          <w:rFonts w:asciiTheme="minorHAnsi" w:hAnsiTheme="minorHAnsi" w:cstheme="minorHAnsi"/>
          <w:b w:val="0"/>
          <w:bCs/>
          <w:sz w:val="20"/>
        </w:rPr>
        <w:fldChar w:fldCharType="begin"/>
      </w:r>
      <w:r w:rsidR="00F34ECB" w:rsidRPr="0041435C">
        <w:rPr>
          <w:rStyle w:val="Hipervnculo"/>
          <w:rFonts w:asciiTheme="minorHAnsi" w:hAnsiTheme="minorHAnsi" w:cstheme="minorHAnsi"/>
          <w:b w:val="0"/>
          <w:bCs/>
          <w:sz w:val="20"/>
        </w:rPr>
        <w:instrText xml:space="preserve"> TOC \o "1-7" \h \z </w:instrText>
      </w:r>
      <w:r w:rsidRPr="0041435C">
        <w:rPr>
          <w:rStyle w:val="Hipervnculo"/>
          <w:rFonts w:asciiTheme="minorHAnsi" w:hAnsiTheme="minorHAnsi" w:cstheme="minorHAnsi"/>
          <w:b w:val="0"/>
          <w:bCs/>
          <w:sz w:val="20"/>
        </w:rPr>
        <w:fldChar w:fldCharType="separate"/>
      </w:r>
      <w:hyperlink w:anchor="_Toc286848076" w:history="1">
        <w:r w:rsidR="0054342F" w:rsidRPr="00D306AB">
          <w:rPr>
            <w:rStyle w:val="Hipervnculo"/>
          </w:rPr>
          <w:t>1</w:t>
        </w:r>
        <w:r w:rsidR="0054342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54342F" w:rsidRPr="00D306AB">
          <w:rPr>
            <w:rStyle w:val="Hipervnculo"/>
          </w:rPr>
          <w:t>DISEÑO DE LA aplicación</w:t>
        </w:r>
        <w:r w:rsidR="0054342F">
          <w:rPr>
            <w:webHidden/>
          </w:rPr>
          <w:tab/>
        </w:r>
        <w:r w:rsidR="0054342F">
          <w:rPr>
            <w:webHidden/>
          </w:rPr>
          <w:fldChar w:fldCharType="begin"/>
        </w:r>
        <w:r w:rsidR="0054342F">
          <w:rPr>
            <w:webHidden/>
          </w:rPr>
          <w:instrText xml:space="preserve"> PAGEREF _Toc286848076 \h </w:instrText>
        </w:r>
        <w:r w:rsidR="0054342F">
          <w:rPr>
            <w:webHidden/>
          </w:rPr>
        </w:r>
        <w:r w:rsidR="0054342F">
          <w:rPr>
            <w:webHidden/>
          </w:rPr>
          <w:fldChar w:fldCharType="separate"/>
        </w:r>
        <w:r w:rsidR="0054342F">
          <w:rPr>
            <w:webHidden/>
          </w:rPr>
          <w:t>3</w:t>
        </w:r>
        <w:r w:rsidR="0054342F">
          <w:rPr>
            <w:webHidden/>
          </w:rPr>
          <w:fldChar w:fldCharType="end"/>
        </w:r>
      </w:hyperlink>
    </w:p>
    <w:p w14:paraId="073D4806" w14:textId="77777777" w:rsidR="0054342F" w:rsidRDefault="00DC7DCA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86848077" w:history="1">
        <w:r w:rsidR="0054342F" w:rsidRPr="00D306AB">
          <w:rPr>
            <w:rStyle w:val="Hipervnculo"/>
          </w:rPr>
          <w:t>1.1</w:t>
        </w:r>
        <w:r w:rsidR="0054342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54342F" w:rsidRPr="00D306AB">
          <w:rPr>
            <w:rStyle w:val="Hipervnculo"/>
          </w:rPr>
          <w:t>FUNCIONALIDAD DE LA aplicación</w:t>
        </w:r>
        <w:r w:rsidR="0054342F">
          <w:rPr>
            <w:webHidden/>
          </w:rPr>
          <w:tab/>
        </w:r>
        <w:r w:rsidR="0054342F">
          <w:rPr>
            <w:webHidden/>
          </w:rPr>
          <w:fldChar w:fldCharType="begin"/>
        </w:r>
        <w:r w:rsidR="0054342F">
          <w:rPr>
            <w:webHidden/>
          </w:rPr>
          <w:instrText xml:space="preserve"> PAGEREF _Toc286848077 \h </w:instrText>
        </w:r>
        <w:r w:rsidR="0054342F">
          <w:rPr>
            <w:webHidden/>
          </w:rPr>
        </w:r>
        <w:r w:rsidR="0054342F">
          <w:rPr>
            <w:webHidden/>
          </w:rPr>
          <w:fldChar w:fldCharType="separate"/>
        </w:r>
        <w:r w:rsidR="0054342F">
          <w:rPr>
            <w:webHidden/>
          </w:rPr>
          <w:t>3</w:t>
        </w:r>
        <w:r w:rsidR="0054342F">
          <w:rPr>
            <w:webHidden/>
          </w:rPr>
          <w:fldChar w:fldCharType="end"/>
        </w:r>
      </w:hyperlink>
    </w:p>
    <w:p w14:paraId="5500C4BA" w14:textId="72C8F920" w:rsidR="0054342F" w:rsidRDefault="00DC7DCA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86848078" w:history="1">
        <w:r w:rsidR="0054342F" w:rsidRPr="00D306AB">
          <w:rPr>
            <w:rStyle w:val="Hipervnculo"/>
          </w:rPr>
          <w:t>1.2</w:t>
        </w:r>
        <w:r w:rsidR="0054342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C2A47">
          <w:rPr>
            <w:rStyle w:val="Hipervnculo"/>
          </w:rPr>
          <w:t>NAV</w:t>
        </w:r>
        <w:r w:rsidR="0054342F" w:rsidRPr="00D306AB">
          <w:rPr>
            <w:rStyle w:val="Hipervnculo"/>
          </w:rPr>
          <w:t>EGACIóN</w:t>
        </w:r>
        <w:r w:rsidR="0054342F">
          <w:rPr>
            <w:webHidden/>
          </w:rPr>
          <w:tab/>
        </w:r>
        <w:r w:rsidR="0054342F">
          <w:rPr>
            <w:webHidden/>
          </w:rPr>
          <w:fldChar w:fldCharType="begin"/>
        </w:r>
        <w:r w:rsidR="0054342F">
          <w:rPr>
            <w:webHidden/>
          </w:rPr>
          <w:instrText xml:space="preserve"> PAGEREF _Toc286848078 \h </w:instrText>
        </w:r>
        <w:r w:rsidR="0054342F">
          <w:rPr>
            <w:webHidden/>
          </w:rPr>
        </w:r>
        <w:r w:rsidR="0054342F">
          <w:rPr>
            <w:webHidden/>
          </w:rPr>
          <w:fldChar w:fldCharType="separate"/>
        </w:r>
        <w:r w:rsidR="0054342F">
          <w:rPr>
            <w:webHidden/>
          </w:rPr>
          <w:t>3</w:t>
        </w:r>
        <w:r w:rsidR="0054342F">
          <w:rPr>
            <w:webHidden/>
          </w:rPr>
          <w:fldChar w:fldCharType="end"/>
        </w:r>
      </w:hyperlink>
    </w:p>
    <w:p w14:paraId="1987F667" w14:textId="77777777" w:rsidR="0054342F" w:rsidRDefault="00DC7DCA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86848079" w:history="1">
        <w:r w:rsidR="0054342F" w:rsidRPr="00D306AB">
          <w:rPr>
            <w:rStyle w:val="Hipervnculo"/>
          </w:rPr>
          <w:t>1.3</w:t>
        </w:r>
        <w:r w:rsidR="0054342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54342F" w:rsidRPr="00D306AB">
          <w:rPr>
            <w:rStyle w:val="Hipervnculo"/>
          </w:rPr>
          <w:t>SECCCIONES Y FUNCIONALIDAD POR SECCION</w:t>
        </w:r>
        <w:r w:rsidR="0054342F">
          <w:rPr>
            <w:webHidden/>
          </w:rPr>
          <w:tab/>
        </w:r>
        <w:r w:rsidR="0054342F">
          <w:rPr>
            <w:webHidden/>
          </w:rPr>
          <w:fldChar w:fldCharType="begin"/>
        </w:r>
        <w:r w:rsidR="0054342F">
          <w:rPr>
            <w:webHidden/>
          </w:rPr>
          <w:instrText xml:space="preserve"> PAGEREF _Toc286848079 \h </w:instrText>
        </w:r>
        <w:r w:rsidR="0054342F">
          <w:rPr>
            <w:webHidden/>
          </w:rPr>
        </w:r>
        <w:r w:rsidR="0054342F">
          <w:rPr>
            <w:webHidden/>
          </w:rPr>
          <w:fldChar w:fldCharType="separate"/>
        </w:r>
        <w:r w:rsidR="0054342F">
          <w:rPr>
            <w:webHidden/>
          </w:rPr>
          <w:t>3</w:t>
        </w:r>
        <w:r w:rsidR="0054342F">
          <w:rPr>
            <w:webHidden/>
          </w:rPr>
          <w:fldChar w:fldCharType="end"/>
        </w:r>
      </w:hyperlink>
    </w:p>
    <w:p w14:paraId="1004974D" w14:textId="77777777" w:rsidR="0054342F" w:rsidRDefault="00DC7DCA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86848080" w:history="1">
        <w:r w:rsidR="0054342F" w:rsidRPr="00D306AB">
          <w:rPr>
            <w:rStyle w:val="Hipervnculo"/>
          </w:rPr>
          <w:t>1.4</w:t>
        </w:r>
        <w:r w:rsidR="0054342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54342F" w:rsidRPr="00D306AB">
          <w:rPr>
            <w:rStyle w:val="Hipervnculo"/>
          </w:rPr>
          <w:t>DISEÑO INTERFACES CON OTROS SISTEMAS</w:t>
        </w:r>
        <w:r w:rsidR="0054342F">
          <w:rPr>
            <w:webHidden/>
          </w:rPr>
          <w:tab/>
        </w:r>
        <w:r w:rsidR="0054342F">
          <w:rPr>
            <w:webHidden/>
          </w:rPr>
          <w:fldChar w:fldCharType="begin"/>
        </w:r>
        <w:r w:rsidR="0054342F">
          <w:rPr>
            <w:webHidden/>
          </w:rPr>
          <w:instrText xml:space="preserve"> PAGEREF _Toc286848080 \h </w:instrText>
        </w:r>
        <w:r w:rsidR="0054342F">
          <w:rPr>
            <w:webHidden/>
          </w:rPr>
        </w:r>
        <w:r w:rsidR="0054342F">
          <w:rPr>
            <w:webHidden/>
          </w:rPr>
          <w:fldChar w:fldCharType="separate"/>
        </w:r>
        <w:r w:rsidR="0054342F">
          <w:rPr>
            <w:webHidden/>
          </w:rPr>
          <w:t>3</w:t>
        </w:r>
        <w:r w:rsidR="0054342F">
          <w:rPr>
            <w:webHidden/>
          </w:rPr>
          <w:fldChar w:fldCharType="end"/>
        </w:r>
      </w:hyperlink>
    </w:p>
    <w:p w14:paraId="1B2D1C33" w14:textId="77777777" w:rsidR="0054342F" w:rsidRDefault="00DC7DCA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86848081" w:history="1">
        <w:r w:rsidR="0054342F" w:rsidRPr="00D306AB">
          <w:rPr>
            <w:rStyle w:val="Hipervnculo"/>
          </w:rPr>
          <w:t>1.4.1 API CON SISTEMA EXTERNO</w:t>
        </w:r>
        <w:r w:rsidR="0054342F">
          <w:rPr>
            <w:webHidden/>
          </w:rPr>
          <w:tab/>
        </w:r>
        <w:r w:rsidR="0054342F">
          <w:rPr>
            <w:webHidden/>
          </w:rPr>
          <w:fldChar w:fldCharType="begin"/>
        </w:r>
        <w:r w:rsidR="0054342F">
          <w:rPr>
            <w:webHidden/>
          </w:rPr>
          <w:instrText xml:space="preserve"> PAGEREF _Toc286848081 \h </w:instrText>
        </w:r>
        <w:r w:rsidR="0054342F">
          <w:rPr>
            <w:webHidden/>
          </w:rPr>
        </w:r>
        <w:r w:rsidR="0054342F">
          <w:rPr>
            <w:webHidden/>
          </w:rPr>
          <w:fldChar w:fldCharType="separate"/>
        </w:r>
        <w:r w:rsidR="0054342F">
          <w:rPr>
            <w:webHidden/>
          </w:rPr>
          <w:t>3</w:t>
        </w:r>
        <w:r w:rsidR="0054342F">
          <w:rPr>
            <w:webHidden/>
          </w:rPr>
          <w:fldChar w:fldCharType="end"/>
        </w:r>
      </w:hyperlink>
    </w:p>
    <w:p w14:paraId="2C9F7EFC" w14:textId="77777777" w:rsidR="0054342F" w:rsidRDefault="00DC7DCA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86848082" w:history="1">
        <w:r w:rsidR="0054342F" w:rsidRPr="00D306AB">
          <w:rPr>
            <w:rStyle w:val="Hipervnculo"/>
          </w:rPr>
          <w:t>1.4.2 DISEÑO DE LA INTERFACE</w:t>
        </w:r>
        <w:r w:rsidR="0054342F">
          <w:rPr>
            <w:webHidden/>
          </w:rPr>
          <w:tab/>
        </w:r>
        <w:r w:rsidR="0054342F">
          <w:rPr>
            <w:webHidden/>
          </w:rPr>
          <w:fldChar w:fldCharType="begin"/>
        </w:r>
        <w:r w:rsidR="0054342F">
          <w:rPr>
            <w:webHidden/>
          </w:rPr>
          <w:instrText xml:space="preserve"> PAGEREF _Toc286848082 \h </w:instrText>
        </w:r>
        <w:r w:rsidR="0054342F">
          <w:rPr>
            <w:webHidden/>
          </w:rPr>
        </w:r>
        <w:r w:rsidR="0054342F">
          <w:rPr>
            <w:webHidden/>
          </w:rPr>
          <w:fldChar w:fldCharType="separate"/>
        </w:r>
        <w:r w:rsidR="0054342F">
          <w:rPr>
            <w:webHidden/>
          </w:rPr>
          <w:t>3</w:t>
        </w:r>
        <w:r w:rsidR="0054342F">
          <w:rPr>
            <w:webHidden/>
          </w:rPr>
          <w:fldChar w:fldCharType="end"/>
        </w:r>
      </w:hyperlink>
    </w:p>
    <w:p w14:paraId="7DD754B2" w14:textId="77777777" w:rsidR="0054342F" w:rsidRDefault="00DC7DCA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86848083" w:history="1">
        <w:r w:rsidR="0054342F" w:rsidRPr="00D306AB">
          <w:rPr>
            <w:rStyle w:val="Hipervnculo"/>
          </w:rPr>
          <w:t>1.5 ESTRUCTURA DE DIRECTORIOS: DATOS, CODIGO, CONFIGURACION</w:t>
        </w:r>
        <w:r w:rsidR="0054342F">
          <w:rPr>
            <w:webHidden/>
          </w:rPr>
          <w:tab/>
        </w:r>
        <w:r w:rsidR="0054342F">
          <w:rPr>
            <w:webHidden/>
          </w:rPr>
          <w:fldChar w:fldCharType="begin"/>
        </w:r>
        <w:r w:rsidR="0054342F">
          <w:rPr>
            <w:webHidden/>
          </w:rPr>
          <w:instrText xml:space="preserve"> PAGEREF _Toc286848083 \h </w:instrText>
        </w:r>
        <w:r w:rsidR="0054342F">
          <w:rPr>
            <w:webHidden/>
          </w:rPr>
        </w:r>
        <w:r w:rsidR="0054342F">
          <w:rPr>
            <w:webHidden/>
          </w:rPr>
          <w:fldChar w:fldCharType="separate"/>
        </w:r>
        <w:r w:rsidR="0054342F">
          <w:rPr>
            <w:webHidden/>
          </w:rPr>
          <w:t>3</w:t>
        </w:r>
        <w:r w:rsidR="0054342F">
          <w:rPr>
            <w:webHidden/>
          </w:rPr>
          <w:fldChar w:fldCharType="end"/>
        </w:r>
      </w:hyperlink>
    </w:p>
    <w:p w14:paraId="48D937FC" w14:textId="77777777" w:rsidR="0054342F" w:rsidRDefault="00DC7DCA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86848084" w:history="1">
        <w:r w:rsidR="0054342F" w:rsidRPr="00D306AB">
          <w:rPr>
            <w:rStyle w:val="Hipervnculo"/>
          </w:rPr>
          <w:t>1.6 DISEÑO DE LOS PROCESOS</w:t>
        </w:r>
        <w:r w:rsidR="0054342F">
          <w:rPr>
            <w:webHidden/>
          </w:rPr>
          <w:tab/>
        </w:r>
        <w:r w:rsidR="0054342F">
          <w:rPr>
            <w:webHidden/>
          </w:rPr>
          <w:fldChar w:fldCharType="begin"/>
        </w:r>
        <w:r w:rsidR="0054342F">
          <w:rPr>
            <w:webHidden/>
          </w:rPr>
          <w:instrText xml:space="preserve"> PAGEREF _Toc286848084 \h </w:instrText>
        </w:r>
        <w:r w:rsidR="0054342F">
          <w:rPr>
            <w:webHidden/>
          </w:rPr>
        </w:r>
        <w:r w:rsidR="0054342F">
          <w:rPr>
            <w:webHidden/>
          </w:rPr>
          <w:fldChar w:fldCharType="separate"/>
        </w:r>
        <w:r w:rsidR="0054342F">
          <w:rPr>
            <w:webHidden/>
          </w:rPr>
          <w:t>3</w:t>
        </w:r>
        <w:r w:rsidR="0054342F">
          <w:rPr>
            <w:webHidden/>
          </w:rPr>
          <w:fldChar w:fldCharType="end"/>
        </w:r>
      </w:hyperlink>
    </w:p>
    <w:p w14:paraId="50459A09" w14:textId="77777777" w:rsidR="0054342F" w:rsidRDefault="00DC7DCA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86848085" w:history="1">
        <w:r w:rsidR="0054342F" w:rsidRPr="00D306AB">
          <w:rPr>
            <w:rStyle w:val="Hipervnculo"/>
          </w:rPr>
          <w:t>1.7 DISEÑO DE LOS LOGS DE ERRORES</w:t>
        </w:r>
        <w:r w:rsidR="0054342F">
          <w:rPr>
            <w:webHidden/>
          </w:rPr>
          <w:tab/>
        </w:r>
        <w:r w:rsidR="0054342F">
          <w:rPr>
            <w:webHidden/>
          </w:rPr>
          <w:fldChar w:fldCharType="begin"/>
        </w:r>
        <w:r w:rsidR="0054342F">
          <w:rPr>
            <w:webHidden/>
          </w:rPr>
          <w:instrText xml:space="preserve"> PAGEREF _Toc286848085 \h </w:instrText>
        </w:r>
        <w:r w:rsidR="0054342F">
          <w:rPr>
            <w:webHidden/>
          </w:rPr>
        </w:r>
        <w:r w:rsidR="0054342F">
          <w:rPr>
            <w:webHidden/>
          </w:rPr>
          <w:fldChar w:fldCharType="separate"/>
        </w:r>
        <w:r w:rsidR="0054342F">
          <w:rPr>
            <w:webHidden/>
          </w:rPr>
          <w:t>3</w:t>
        </w:r>
        <w:r w:rsidR="0054342F">
          <w:rPr>
            <w:webHidden/>
          </w:rPr>
          <w:fldChar w:fldCharType="end"/>
        </w:r>
      </w:hyperlink>
    </w:p>
    <w:p w14:paraId="19331CCB" w14:textId="77777777" w:rsidR="0054342F" w:rsidRDefault="00DC7DCA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86848086" w:history="1">
        <w:r w:rsidR="0054342F" w:rsidRPr="00D306AB">
          <w:rPr>
            <w:rStyle w:val="Hipervnculo"/>
          </w:rPr>
          <w:t>2</w:t>
        </w:r>
        <w:r w:rsidR="0054342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54342F" w:rsidRPr="00D306AB">
          <w:rPr>
            <w:rStyle w:val="Hipervnculo"/>
          </w:rPr>
          <w:t>DISEÑO DE LA ARQUITECTURA</w:t>
        </w:r>
        <w:r w:rsidR="0054342F">
          <w:rPr>
            <w:webHidden/>
          </w:rPr>
          <w:tab/>
        </w:r>
        <w:r w:rsidR="0054342F">
          <w:rPr>
            <w:webHidden/>
          </w:rPr>
          <w:fldChar w:fldCharType="begin"/>
        </w:r>
        <w:r w:rsidR="0054342F">
          <w:rPr>
            <w:webHidden/>
          </w:rPr>
          <w:instrText xml:space="preserve"> PAGEREF _Toc286848086 \h </w:instrText>
        </w:r>
        <w:r w:rsidR="0054342F">
          <w:rPr>
            <w:webHidden/>
          </w:rPr>
        </w:r>
        <w:r w:rsidR="0054342F">
          <w:rPr>
            <w:webHidden/>
          </w:rPr>
          <w:fldChar w:fldCharType="separate"/>
        </w:r>
        <w:r w:rsidR="0054342F">
          <w:rPr>
            <w:webHidden/>
          </w:rPr>
          <w:t>3</w:t>
        </w:r>
        <w:r w:rsidR="0054342F">
          <w:rPr>
            <w:webHidden/>
          </w:rPr>
          <w:fldChar w:fldCharType="end"/>
        </w:r>
      </w:hyperlink>
    </w:p>
    <w:p w14:paraId="58E46333" w14:textId="77777777" w:rsidR="0054342F" w:rsidRDefault="00DC7DCA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86848087" w:history="1">
        <w:r w:rsidR="0054342F" w:rsidRPr="00D306AB">
          <w:rPr>
            <w:rStyle w:val="Hipervnculo"/>
          </w:rPr>
          <w:t>2.1 DIAGRAMA DE ARQUITECTURA</w:t>
        </w:r>
        <w:r w:rsidR="0054342F">
          <w:rPr>
            <w:webHidden/>
          </w:rPr>
          <w:tab/>
        </w:r>
        <w:r w:rsidR="0054342F">
          <w:rPr>
            <w:webHidden/>
          </w:rPr>
          <w:fldChar w:fldCharType="begin"/>
        </w:r>
        <w:r w:rsidR="0054342F">
          <w:rPr>
            <w:webHidden/>
          </w:rPr>
          <w:instrText xml:space="preserve"> PAGEREF _Toc286848087 \h </w:instrText>
        </w:r>
        <w:r w:rsidR="0054342F">
          <w:rPr>
            <w:webHidden/>
          </w:rPr>
        </w:r>
        <w:r w:rsidR="0054342F">
          <w:rPr>
            <w:webHidden/>
          </w:rPr>
          <w:fldChar w:fldCharType="separate"/>
        </w:r>
        <w:r w:rsidR="0054342F">
          <w:rPr>
            <w:webHidden/>
          </w:rPr>
          <w:t>3</w:t>
        </w:r>
        <w:r w:rsidR="0054342F">
          <w:rPr>
            <w:webHidden/>
          </w:rPr>
          <w:fldChar w:fldCharType="end"/>
        </w:r>
      </w:hyperlink>
    </w:p>
    <w:p w14:paraId="4CBE71FF" w14:textId="77777777" w:rsidR="0054342F" w:rsidRDefault="00DC7DCA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86848088" w:history="1">
        <w:r w:rsidR="0054342F" w:rsidRPr="00D306AB">
          <w:rPr>
            <w:rStyle w:val="Hipervnculo"/>
          </w:rPr>
          <w:t>2.2. DIAGRAMA DE RED</w:t>
        </w:r>
        <w:r w:rsidR="0054342F">
          <w:rPr>
            <w:webHidden/>
          </w:rPr>
          <w:tab/>
        </w:r>
        <w:r w:rsidR="0054342F">
          <w:rPr>
            <w:webHidden/>
          </w:rPr>
          <w:fldChar w:fldCharType="begin"/>
        </w:r>
        <w:r w:rsidR="0054342F">
          <w:rPr>
            <w:webHidden/>
          </w:rPr>
          <w:instrText xml:space="preserve"> PAGEREF _Toc286848088 \h </w:instrText>
        </w:r>
        <w:r w:rsidR="0054342F">
          <w:rPr>
            <w:webHidden/>
          </w:rPr>
        </w:r>
        <w:r w:rsidR="0054342F">
          <w:rPr>
            <w:webHidden/>
          </w:rPr>
          <w:fldChar w:fldCharType="separate"/>
        </w:r>
        <w:r w:rsidR="0054342F">
          <w:rPr>
            <w:webHidden/>
          </w:rPr>
          <w:t>3</w:t>
        </w:r>
        <w:r w:rsidR="0054342F">
          <w:rPr>
            <w:webHidden/>
          </w:rPr>
          <w:fldChar w:fldCharType="end"/>
        </w:r>
      </w:hyperlink>
    </w:p>
    <w:p w14:paraId="41280EA4" w14:textId="77777777" w:rsidR="0054342F" w:rsidRDefault="00DC7DCA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86848089" w:history="1">
        <w:r w:rsidR="0054342F" w:rsidRPr="00D306AB">
          <w:rPr>
            <w:rStyle w:val="Hipervnculo"/>
          </w:rPr>
          <w:t>2.3 DISEÑO DE LA BASE DE DATOS</w:t>
        </w:r>
        <w:r w:rsidR="0054342F">
          <w:rPr>
            <w:webHidden/>
          </w:rPr>
          <w:tab/>
        </w:r>
        <w:r w:rsidR="0054342F">
          <w:rPr>
            <w:webHidden/>
          </w:rPr>
          <w:fldChar w:fldCharType="begin"/>
        </w:r>
        <w:r w:rsidR="0054342F">
          <w:rPr>
            <w:webHidden/>
          </w:rPr>
          <w:instrText xml:space="preserve"> PAGEREF _Toc286848089 \h </w:instrText>
        </w:r>
        <w:r w:rsidR="0054342F">
          <w:rPr>
            <w:webHidden/>
          </w:rPr>
        </w:r>
        <w:r w:rsidR="0054342F">
          <w:rPr>
            <w:webHidden/>
          </w:rPr>
          <w:fldChar w:fldCharType="separate"/>
        </w:r>
        <w:r w:rsidR="0054342F">
          <w:rPr>
            <w:webHidden/>
          </w:rPr>
          <w:t>3</w:t>
        </w:r>
        <w:r w:rsidR="0054342F">
          <w:rPr>
            <w:webHidden/>
          </w:rPr>
          <w:fldChar w:fldCharType="end"/>
        </w:r>
      </w:hyperlink>
    </w:p>
    <w:p w14:paraId="38C67C99" w14:textId="77777777" w:rsidR="0054342F" w:rsidRDefault="00DC7DCA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86848090" w:history="1">
        <w:r w:rsidR="0054342F" w:rsidRPr="00D306AB">
          <w:rPr>
            <w:rStyle w:val="Hipervnculo"/>
          </w:rPr>
          <w:t>2.3.1 MODELO DE DATOS</w:t>
        </w:r>
        <w:r w:rsidR="0054342F">
          <w:rPr>
            <w:webHidden/>
          </w:rPr>
          <w:tab/>
        </w:r>
        <w:r w:rsidR="0054342F">
          <w:rPr>
            <w:webHidden/>
          </w:rPr>
          <w:fldChar w:fldCharType="begin"/>
        </w:r>
        <w:r w:rsidR="0054342F">
          <w:rPr>
            <w:webHidden/>
          </w:rPr>
          <w:instrText xml:space="preserve"> PAGEREF _Toc286848090 \h </w:instrText>
        </w:r>
        <w:r w:rsidR="0054342F">
          <w:rPr>
            <w:webHidden/>
          </w:rPr>
        </w:r>
        <w:r w:rsidR="0054342F">
          <w:rPr>
            <w:webHidden/>
          </w:rPr>
          <w:fldChar w:fldCharType="separate"/>
        </w:r>
        <w:r w:rsidR="0054342F">
          <w:rPr>
            <w:webHidden/>
          </w:rPr>
          <w:t>3</w:t>
        </w:r>
        <w:r w:rsidR="0054342F">
          <w:rPr>
            <w:webHidden/>
          </w:rPr>
          <w:fldChar w:fldCharType="end"/>
        </w:r>
      </w:hyperlink>
    </w:p>
    <w:p w14:paraId="31A6DD50" w14:textId="77777777" w:rsidR="0054342F" w:rsidRDefault="00DC7DCA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86848091" w:history="1">
        <w:r w:rsidR="0054342F" w:rsidRPr="00D306AB">
          <w:rPr>
            <w:rStyle w:val="Hipervnculo"/>
          </w:rPr>
          <w:t>3</w:t>
        </w:r>
        <w:r w:rsidR="0054342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54342F" w:rsidRPr="00D306AB">
          <w:rPr>
            <w:rStyle w:val="Hipervnculo"/>
          </w:rPr>
          <w:t>CONTINUIDAD</w:t>
        </w:r>
        <w:r w:rsidR="0054342F">
          <w:rPr>
            <w:webHidden/>
          </w:rPr>
          <w:tab/>
        </w:r>
        <w:r w:rsidR="0054342F">
          <w:rPr>
            <w:webHidden/>
          </w:rPr>
          <w:fldChar w:fldCharType="begin"/>
        </w:r>
        <w:r w:rsidR="0054342F">
          <w:rPr>
            <w:webHidden/>
          </w:rPr>
          <w:instrText xml:space="preserve"> PAGEREF _Toc286848091 \h </w:instrText>
        </w:r>
        <w:r w:rsidR="0054342F">
          <w:rPr>
            <w:webHidden/>
          </w:rPr>
        </w:r>
        <w:r w:rsidR="0054342F">
          <w:rPr>
            <w:webHidden/>
          </w:rPr>
          <w:fldChar w:fldCharType="separate"/>
        </w:r>
        <w:r w:rsidR="0054342F">
          <w:rPr>
            <w:webHidden/>
          </w:rPr>
          <w:t>3</w:t>
        </w:r>
        <w:r w:rsidR="0054342F">
          <w:rPr>
            <w:webHidden/>
          </w:rPr>
          <w:fldChar w:fldCharType="end"/>
        </w:r>
      </w:hyperlink>
    </w:p>
    <w:p w14:paraId="698516D5" w14:textId="77777777" w:rsidR="0054342F" w:rsidRDefault="00DC7DCA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86848092" w:history="1">
        <w:r w:rsidR="0054342F" w:rsidRPr="00D306AB">
          <w:rPr>
            <w:rStyle w:val="Hipervnculo"/>
          </w:rPr>
          <w:t>4</w:t>
        </w:r>
        <w:r w:rsidR="0054342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54342F" w:rsidRPr="00D306AB">
          <w:rPr>
            <w:rStyle w:val="Hipervnculo"/>
          </w:rPr>
          <w:t>CAPACIDAD</w:t>
        </w:r>
        <w:r w:rsidR="0054342F">
          <w:rPr>
            <w:webHidden/>
          </w:rPr>
          <w:tab/>
        </w:r>
        <w:r w:rsidR="0054342F">
          <w:rPr>
            <w:webHidden/>
          </w:rPr>
          <w:fldChar w:fldCharType="begin"/>
        </w:r>
        <w:r w:rsidR="0054342F">
          <w:rPr>
            <w:webHidden/>
          </w:rPr>
          <w:instrText xml:space="preserve"> PAGEREF _Toc286848092 \h </w:instrText>
        </w:r>
        <w:r w:rsidR="0054342F">
          <w:rPr>
            <w:webHidden/>
          </w:rPr>
        </w:r>
        <w:r w:rsidR="0054342F">
          <w:rPr>
            <w:webHidden/>
          </w:rPr>
          <w:fldChar w:fldCharType="separate"/>
        </w:r>
        <w:r w:rsidR="0054342F">
          <w:rPr>
            <w:webHidden/>
          </w:rPr>
          <w:t>3</w:t>
        </w:r>
        <w:r w:rsidR="0054342F">
          <w:rPr>
            <w:webHidden/>
          </w:rPr>
          <w:fldChar w:fldCharType="end"/>
        </w:r>
      </w:hyperlink>
    </w:p>
    <w:p w14:paraId="5A5956BE" w14:textId="41D6CE32" w:rsidR="005261C4" w:rsidRDefault="00750666" w:rsidP="006E2772">
      <w:pPr>
        <w:pStyle w:val="TDC1"/>
        <w:rPr>
          <w:rStyle w:val="Hipervnculo"/>
          <w:rFonts w:asciiTheme="minorHAnsi" w:hAnsiTheme="minorHAnsi" w:cstheme="minorHAnsi"/>
          <w:b w:val="0"/>
          <w:bCs/>
          <w:sz w:val="20"/>
        </w:rPr>
      </w:pPr>
      <w:r w:rsidRPr="0041435C">
        <w:rPr>
          <w:rStyle w:val="Hipervnculo"/>
          <w:rFonts w:asciiTheme="minorHAnsi" w:hAnsiTheme="minorHAnsi" w:cstheme="minorHAnsi"/>
          <w:b w:val="0"/>
          <w:bCs/>
          <w:sz w:val="20"/>
        </w:rPr>
        <w:fldChar w:fldCharType="end"/>
      </w:r>
    </w:p>
    <w:p w14:paraId="68B12622" w14:textId="77777777" w:rsidR="005261C4" w:rsidRDefault="005261C4">
      <w:pPr>
        <w:suppressAutoHyphens w:val="0"/>
        <w:spacing w:before="0"/>
        <w:jc w:val="left"/>
        <w:rPr>
          <w:rStyle w:val="Hipervnculo"/>
          <w:rFonts w:asciiTheme="minorHAnsi" w:hAnsiTheme="minorHAnsi" w:cstheme="minorHAnsi"/>
          <w:bCs/>
          <w:caps/>
          <w:noProof/>
          <w:sz w:val="20"/>
        </w:rPr>
      </w:pPr>
      <w:r>
        <w:rPr>
          <w:rStyle w:val="Hipervnculo"/>
          <w:rFonts w:asciiTheme="minorHAnsi" w:hAnsiTheme="minorHAnsi" w:cstheme="minorHAnsi"/>
          <w:b/>
          <w:bCs/>
          <w:sz w:val="20"/>
        </w:rPr>
        <w:br w:type="page"/>
      </w:r>
    </w:p>
    <w:p w14:paraId="5A5956BF" w14:textId="0B250977" w:rsidR="00E8574B" w:rsidRDefault="005261C4" w:rsidP="00B57C5E">
      <w:pPr>
        <w:pStyle w:val="Ttulo1"/>
      </w:pPr>
      <w:bookmarkStart w:id="2" w:name="_Toc286848076"/>
      <w:r>
        <w:lastRenderedPageBreak/>
        <w:t>DISEÑO DE LA aplicación</w:t>
      </w:r>
      <w:bookmarkEnd w:id="2"/>
    </w:p>
    <w:p w14:paraId="7C54F820" w14:textId="5AAC26FB" w:rsidR="0054342F" w:rsidRDefault="00106CF1" w:rsidP="00B57C5E">
      <w:pPr>
        <w:pStyle w:val="Ttulo1"/>
      </w:pPr>
      <w:bookmarkStart w:id="3" w:name="_Toc286848077"/>
      <w:r>
        <w:t xml:space="preserve">FUNCIONALIDAD DE LA </w:t>
      </w:r>
      <w:r w:rsidR="0054342F">
        <w:t>aplicación</w:t>
      </w:r>
      <w:bookmarkEnd w:id="3"/>
    </w:p>
    <w:p w14:paraId="322F101B" w14:textId="20A3FFFC" w:rsidR="007864A7" w:rsidRPr="007864A7" w:rsidRDefault="007864A7" w:rsidP="007864A7">
      <w:pPr>
        <w:pStyle w:val="Parrafo1"/>
      </w:pPr>
      <w:r>
        <w:t>Se trata</w:t>
      </w:r>
      <w:r w:rsidR="00ED152E">
        <w:t xml:space="preserve"> de una librería de publicidad para aplicaciones desarrolladas en Android basado en las espeficiaciones de publicidad de Real Media.</w:t>
      </w:r>
    </w:p>
    <w:p w14:paraId="6DFE1119" w14:textId="776F1EC6" w:rsidR="0054342F" w:rsidRDefault="005261C4" w:rsidP="00B57C5E">
      <w:pPr>
        <w:pStyle w:val="Ttulo1"/>
      </w:pPr>
      <w:bookmarkStart w:id="4" w:name="_Toc286848078"/>
      <w:r w:rsidRPr="0054342F">
        <w:t>NA</w:t>
      </w:r>
      <w:r w:rsidR="00CC2A47">
        <w:t>V</w:t>
      </w:r>
      <w:r w:rsidRPr="0054342F">
        <w:t>EGACI</w:t>
      </w:r>
      <w:r w:rsidR="0054342F">
        <w:t>ó</w:t>
      </w:r>
      <w:r w:rsidRPr="0054342F">
        <w:t>N</w:t>
      </w:r>
      <w:bookmarkEnd w:id="4"/>
    </w:p>
    <w:p w14:paraId="3391FE12" w14:textId="4EA02BC8" w:rsidR="00ED152E" w:rsidRPr="00ED152E" w:rsidRDefault="00ED152E" w:rsidP="00ED152E">
      <w:pPr>
        <w:pStyle w:val="Parrafo1"/>
      </w:pPr>
      <w:r>
        <w:t>No aplicable.</w:t>
      </w:r>
    </w:p>
    <w:p w14:paraId="06050286" w14:textId="77777777" w:rsidR="0054342F" w:rsidRDefault="005261C4" w:rsidP="00B57C5E">
      <w:pPr>
        <w:pStyle w:val="Ttulo1"/>
      </w:pPr>
      <w:bookmarkStart w:id="5" w:name="_Toc286848079"/>
      <w:r w:rsidRPr="0054342F">
        <w:t>SECCCIONES Y FUNCIONALIDAD POR SECCION</w:t>
      </w:r>
      <w:bookmarkEnd w:id="5"/>
    </w:p>
    <w:p w14:paraId="7ACD39BA" w14:textId="2E2C8FFB" w:rsidR="00DC7DCA" w:rsidRPr="00DC7DCA" w:rsidRDefault="00DC7DCA" w:rsidP="00DC7DCA">
      <w:pPr>
        <w:pStyle w:val="Parrafo1"/>
      </w:pPr>
      <w:r>
        <w:t>No aplicable.</w:t>
      </w:r>
    </w:p>
    <w:p w14:paraId="60F7B864" w14:textId="77777777" w:rsidR="0054342F" w:rsidRDefault="005261C4" w:rsidP="00B57C5E">
      <w:pPr>
        <w:pStyle w:val="Ttulo1"/>
      </w:pPr>
      <w:bookmarkStart w:id="6" w:name="_Toc286848080"/>
      <w:r w:rsidRPr="0054342F">
        <w:t>DISEÑO INTERFACES CON OTROS SISTEMAS</w:t>
      </w:r>
      <w:bookmarkEnd w:id="6"/>
    </w:p>
    <w:p w14:paraId="54C2CED4" w14:textId="75750F8D" w:rsidR="00E66BC0" w:rsidRDefault="00DC7DCA" w:rsidP="00E66BC0">
      <w:pPr>
        <w:pStyle w:val="Parrafo1"/>
        <w:rPr>
          <w:rFonts w:cs="Arial"/>
          <w:noProof w:val="0"/>
          <w:color w:val="000000"/>
        </w:rPr>
      </w:pPr>
      <w:r>
        <w:rPr>
          <w:rFonts w:cs="Arial"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A0F6A" wp14:editId="26E283F1">
                <wp:simplePos x="0" y="0"/>
                <wp:positionH relativeFrom="column">
                  <wp:posOffset>346075</wp:posOffset>
                </wp:positionH>
                <wp:positionV relativeFrom="paragraph">
                  <wp:posOffset>651510</wp:posOffset>
                </wp:positionV>
                <wp:extent cx="5715000" cy="2743200"/>
                <wp:effectExtent l="0" t="0" r="0" b="0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FE9B0" w14:textId="5EE805EA" w:rsidR="00DC7DCA" w:rsidRPr="00ED152E" w:rsidRDefault="00DC7DCA" w:rsidP="00ED152E">
                            <w:pPr>
                              <w:spacing w:before="0"/>
                              <w:rPr>
                                <w:rFonts w:ascii="Courier" w:hAnsi="Courier"/>
                                <w:sz w:val="16"/>
                              </w:rPr>
                            </w:pPr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&lt;?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xml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version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 xml:space="preserve">="1.0" 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encoding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="UTF-8"?&gt;</w:t>
                            </w:r>
                          </w:p>
                          <w:p w14:paraId="5244FA0D" w14:textId="77777777" w:rsidR="00DC7DCA" w:rsidRPr="00ED152E" w:rsidRDefault="00DC7DCA" w:rsidP="00ED152E">
                            <w:pPr>
                              <w:spacing w:before="0"/>
                              <w:rPr>
                                <w:rFonts w:ascii="Courier" w:hAnsi="Courier"/>
                                <w:sz w:val="16"/>
                              </w:rPr>
                            </w:pPr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&lt;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adXML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&gt;</w:t>
                            </w:r>
                          </w:p>
                          <w:p w14:paraId="2BF7F253" w14:textId="77777777" w:rsidR="00DC7DCA" w:rsidRPr="00ED152E" w:rsidRDefault="00DC7DCA" w:rsidP="00ED152E">
                            <w:pPr>
                              <w:spacing w:before="0"/>
                              <w:rPr>
                                <w:rFonts w:ascii="Courier" w:hAnsi="Courier"/>
                                <w:sz w:val="16"/>
                              </w:rPr>
                            </w:pPr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 xml:space="preserve">    &lt;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adFormat_android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&gt;</w:t>
                            </w:r>
                          </w:p>
                          <w:p w14:paraId="51427A7A" w14:textId="77777777" w:rsidR="00DC7DCA" w:rsidRPr="00ED152E" w:rsidRDefault="00DC7DCA" w:rsidP="00ED152E">
                            <w:pPr>
                              <w:spacing w:before="0"/>
                              <w:rPr>
                                <w:rFonts w:ascii="Courier" w:hAnsi="Courier"/>
                                <w:sz w:val="16"/>
                              </w:rPr>
                            </w:pPr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 xml:space="preserve">        &lt;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type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 xml:space="preserve"> efecto="2"&gt;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image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&lt;/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type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&gt;</w:t>
                            </w:r>
                          </w:p>
                          <w:p w14:paraId="7C72B1E6" w14:textId="77777777" w:rsidR="00DC7DCA" w:rsidRPr="00ED152E" w:rsidRDefault="00DC7DCA" w:rsidP="00ED152E">
                            <w:pPr>
                              <w:spacing w:before="0"/>
                              <w:rPr>
                                <w:rFonts w:ascii="Courier" w:hAnsi="Courier"/>
                                <w:sz w:val="16"/>
                              </w:rPr>
                            </w:pPr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 xml:space="preserve">        &lt;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adUrl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width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 xml:space="preserve">="320" 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height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="50"&gt;&lt;![CDATA[http://ak-ads-ns.prisadigital.com/0/mv/sample_320x50.gif]]&gt;&lt;/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adUrl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&gt;</w:t>
                            </w:r>
                          </w:p>
                          <w:p w14:paraId="779B65EE" w14:textId="77777777" w:rsidR="00DC7DCA" w:rsidRPr="00ED152E" w:rsidRDefault="00DC7DCA" w:rsidP="00ED152E">
                            <w:pPr>
                              <w:spacing w:before="0"/>
                              <w:rPr>
                                <w:rFonts w:ascii="Courier" w:hAnsi="Courier"/>
                                <w:sz w:val="16"/>
                              </w:rPr>
                            </w:pPr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 xml:space="preserve">        &lt;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adPixel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&gt;&lt;/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adPixel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&gt;</w:t>
                            </w:r>
                          </w:p>
                          <w:p w14:paraId="3016D7CA" w14:textId="77777777" w:rsidR="00DC7DCA" w:rsidRPr="00ED152E" w:rsidRDefault="00DC7DCA" w:rsidP="00ED152E">
                            <w:pPr>
                              <w:spacing w:before="0"/>
                              <w:rPr>
                                <w:rFonts w:ascii="Courier" w:hAnsi="Courier"/>
                                <w:sz w:val="16"/>
                              </w:rPr>
                            </w:pPr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 xml:space="preserve">        &lt;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adPosition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 xml:space="preserve"> global="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bottom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"&gt;default&lt;/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adPosition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&gt;</w:t>
                            </w:r>
                          </w:p>
                          <w:p w14:paraId="6468B7E4" w14:textId="77777777" w:rsidR="00DC7DCA" w:rsidRPr="00ED152E" w:rsidRDefault="00DC7DCA" w:rsidP="00ED152E">
                            <w:pPr>
                              <w:spacing w:before="0"/>
                              <w:rPr>
                                <w:rFonts w:ascii="Courier" w:hAnsi="Courier"/>
                                <w:sz w:val="16"/>
                              </w:rPr>
                            </w:pPr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 xml:space="preserve">        &lt;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adPosition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 xml:space="preserve"> global="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bottom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" y="25"&gt;as.com&lt;/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adPosition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&gt;</w:t>
                            </w:r>
                          </w:p>
                          <w:p w14:paraId="26DD357F" w14:textId="77777777" w:rsidR="00DC7DCA" w:rsidRPr="00ED152E" w:rsidRDefault="00DC7DCA" w:rsidP="00ED152E">
                            <w:pPr>
                              <w:spacing w:before="0"/>
                              <w:rPr>
                                <w:rFonts w:ascii="Courier" w:hAnsi="Courier"/>
                                <w:sz w:val="16"/>
                              </w:rPr>
                            </w:pPr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 xml:space="preserve">        &lt;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adDuration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&gt;10&lt;/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adDuration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&gt;</w:t>
                            </w:r>
                          </w:p>
                          <w:p w14:paraId="0FF12303" w14:textId="77777777" w:rsidR="00DC7DCA" w:rsidRPr="00ED152E" w:rsidRDefault="00DC7DCA" w:rsidP="00ED152E">
                            <w:pPr>
                              <w:spacing w:before="0"/>
                              <w:rPr>
                                <w:rFonts w:ascii="Courier" w:hAnsi="Courier"/>
                                <w:sz w:val="16"/>
                              </w:rPr>
                            </w:pPr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 xml:space="preserve">    &lt;/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adFormat_android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&gt;</w:t>
                            </w:r>
                          </w:p>
                          <w:p w14:paraId="0D1FF9AD" w14:textId="69F94EE2" w:rsidR="00DC7DCA" w:rsidRPr="00ED152E" w:rsidRDefault="00DC7DCA" w:rsidP="00ED152E">
                            <w:pPr>
                              <w:spacing w:before="0"/>
                              <w:rPr>
                                <w:rFonts w:ascii="Courier" w:hAnsi="Courier"/>
                                <w:sz w:val="16"/>
                              </w:rPr>
                            </w:pPr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 xml:space="preserve">    &lt;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adFormat_android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&gt;</w:t>
                            </w:r>
                          </w:p>
                          <w:p w14:paraId="63D0E2D3" w14:textId="77777777" w:rsidR="00DC7DCA" w:rsidRPr="00ED152E" w:rsidRDefault="00DC7DCA" w:rsidP="00ED152E">
                            <w:pPr>
                              <w:spacing w:before="0"/>
                              <w:rPr>
                                <w:rFonts w:ascii="Courier" w:hAnsi="Courier"/>
                                <w:sz w:val="16"/>
                              </w:rPr>
                            </w:pPr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 xml:space="preserve">        &lt;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type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 xml:space="preserve"> efecto="1"&gt;html5&lt;/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type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&gt;</w:t>
                            </w:r>
                          </w:p>
                          <w:p w14:paraId="47E17E39" w14:textId="77777777" w:rsidR="00DC7DCA" w:rsidRPr="00ED152E" w:rsidRDefault="00DC7DCA" w:rsidP="00ED152E">
                            <w:pPr>
                              <w:spacing w:before="0"/>
                              <w:rPr>
                                <w:rFonts w:ascii="Courier" w:hAnsi="Courier"/>
                                <w:sz w:val="16"/>
                              </w:rPr>
                            </w:pPr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 xml:space="preserve">        &lt;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adUrl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width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 xml:space="preserve">="320" 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height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="300"&gt;&lt;![CDATA[http://html5demos.com/video]]&gt;&lt;/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adUrl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&gt;</w:t>
                            </w:r>
                          </w:p>
                          <w:p w14:paraId="08B4A6D9" w14:textId="23042E7B" w:rsidR="00DC7DCA" w:rsidRPr="00ED152E" w:rsidRDefault="00DC7DCA" w:rsidP="00ED152E">
                            <w:pPr>
                              <w:spacing w:before="0"/>
                              <w:rPr>
                                <w:rFonts w:ascii="Courier" w:hAnsi="Courier"/>
                                <w:sz w:val="16"/>
                              </w:rPr>
                            </w:pPr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 xml:space="preserve">        &lt;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adClick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&gt;&lt;![CDATA[http://a.prisacom.com/5c/Los40.app/pruebas/L17/520155817/x21/PRISA-ES/david_test_movilidad_android/bottom_expandible_html5_android.html/77716e4a434537464c754541414d672f?]]&gt;&lt;/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adClick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&gt;</w:t>
                            </w:r>
                          </w:p>
                          <w:p w14:paraId="40488A37" w14:textId="77777777" w:rsidR="00DC7DCA" w:rsidRPr="00ED152E" w:rsidRDefault="00DC7DCA" w:rsidP="00ED152E">
                            <w:pPr>
                              <w:spacing w:before="0"/>
                              <w:rPr>
                                <w:rFonts w:ascii="Courier" w:hAnsi="Courier"/>
                                <w:sz w:val="16"/>
                              </w:rPr>
                            </w:pPr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 xml:space="preserve">        &lt;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adPixel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&gt;&lt;/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adPixel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&gt;</w:t>
                            </w:r>
                          </w:p>
                          <w:p w14:paraId="0F750635" w14:textId="77777777" w:rsidR="00DC7DCA" w:rsidRPr="00ED152E" w:rsidRDefault="00DC7DCA" w:rsidP="00ED152E">
                            <w:pPr>
                              <w:spacing w:before="0"/>
                              <w:rPr>
                                <w:rFonts w:ascii="Courier" w:hAnsi="Courier"/>
                                <w:sz w:val="16"/>
                              </w:rPr>
                            </w:pPr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 xml:space="preserve">        &lt;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adPosition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 xml:space="preserve"> global="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bottom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"&gt;default&lt;/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adPosition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&gt;</w:t>
                            </w:r>
                          </w:p>
                          <w:p w14:paraId="0455E15A" w14:textId="77777777" w:rsidR="00DC7DCA" w:rsidRPr="00ED152E" w:rsidRDefault="00DC7DCA" w:rsidP="00ED152E">
                            <w:pPr>
                              <w:spacing w:before="0"/>
                              <w:rPr>
                                <w:rFonts w:ascii="Courier" w:hAnsi="Courier"/>
                                <w:sz w:val="16"/>
                              </w:rPr>
                            </w:pPr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 xml:space="preserve">        &lt;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adPosition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 xml:space="preserve"> global="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bottom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" y="25"&gt;as.com&lt;/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adPosition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&gt;</w:t>
                            </w:r>
                          </w:p>
                          <w:p w14:paraId="02F411A9" w14:textId="77777777" w:rsidR="00DC7DCA" w:rsidRPr="00ED152E" w:rsidRDefault="00DC7DCA" w:rsidP="00ED152E">
                            <w:pPr>
                              <w:spacing w:before="0"/>
                              <w:rPr>
                                <w:rFonts w:ascii="Courier" w:hAnsi="Courier"/>
                                <w:sz w:val="16"/>
                              </w:rPr>
                            </w:pPr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 xml:space="preserve">    &lt;/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adFormat_android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&gt;</w:t>
                            </w:r>
                          </w:p>
                          <w:p w14:paraId="7F5D3AC9" w14:textId="50ABA5AE" w:rsidR="00DC7DCA" w:rsidRPr="00ED152E" w:rsidRDefault="00DC7DCA" w:rsidP="00ED152E">
                            <w:pPr>
                              <w:spacing w:before="0"/>
                              <w:rPr>
                                <w:rFonts w:ascii="Courier" w:hAnsi="Courier"/>
                                <w:sz w:val="16"/>
                              </w:rPr>
                            </w:pPr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&lt;/</w:t>
                            </w:r>
                            <w:proofErr w:type="spellStart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adXML</w:t>
                            </w:r>
                            <w:proofErr w:type="spellEnd"/>
                            <w:r w:rsidRPr="00ED152E">
                              <w:rPr>
                                <w:rFonts w:ascii="Courier" w:hAnsi="Courier"/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7.25pt;margin-top:51.3pt;width:450pt;height:3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" filled="f" stroked="f">
                <v:textbox>
                  <w:txbxContent>
                    <w:p w14:paraId="5BCFE9B0" w14:textId="5EE805EA" w:rsidR="00DC7DCA" w:rsidRPr="00ED152E" w:rsidRDefault="00DC7DCA" w:rsidP="00ED152E">
                      <w:pPr>
                        <w:spacing w:before="0"/>
                        <w:rPr>
                          <w:rFonts w:ascii="Courier" w:hAnsi="Courier"/>
                          <w:sz w:val="16"/>
                        </w:rPr>
                      </w:pPr>
                      <w:r w:rsidRPr="00ED152E">
                        <w:rPr>
                          <w:rFonts w:ascii="Courier" w:hAnsi="Courier"/>
                          <w:sz w:val="16"/>
                        </w:rPr>
                        <w:t>&lt;?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xml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 xml:space="preserve"> 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version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 xml:space="preserve">="1.0" 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encoding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>="UTF-8"?&gt;</w:t>
                      </w:r>
                    </w:p>
                    <w:p w14:paraId="5244FA0D" w14:textId="77777777" w:rsidR="00DC7DCA" w:rsidRPr="00ED152E" w:rsidRDefault="00DC7DCA" w:rsidP="00ED152E">
                      <w:pPr>
                        <w:spacing w:before="0"/>
                        <w:rPr>
                          <w:rFonts w:ascii="Courier" w:hAnsi="Courier"/>
                          <w:sz w:val="16"/>
                        </w:rPr>
                      </w:pPr>
                      <w:r w:rsidRPr="00ED152E">
                        <w:rPr>
                          <w:rFonts w:ascii="Courier" w:hAnsi="Courier"/>
                          <w:sz w:val="16"/>
                        </w:rPr>
                        <w:t>&lt;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adXML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>&gt;</w:t>
                      </w:r>
                    </w:p>
                    <w:p w14:paraId="2BF7F253" w14:textId="77777777" w:rsidR="00DC7DCA" w:rsidRPr="00ED152E" w:rsidRDefault="00DC7DCA" w:rsidP="00ED152E">
                      <w:pPr>
                        <w:spacing w:before="0"/>
                        <w:rPr>
                          <w:rFonts w:ascii="Courier" w:hAnsi="Courier"/>
                          <w:sz w:val="16"/>
                        </w:rPr>
                      </w:pPr>
                      <w:r w:rsidRPr="00ED152E">
                        <w:rPr>
                          <w:rFonts w:ascii="Courier" w:hAnsi="Courier"/>
                          <w:sz w:val="16"/>
                        </w:rPr>
                        <w:t xml:space="preserve">    &lt;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adFormat_android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>&gt;</w:t>
                      </w:r>
                    </w:p>
                    <w:p w14:paraId="51427A7A" w14:textId="77777777" w:rsidR="00DC7DCA" w:rsidRPr="00ED152E" w:rsidRDefault="00DC7DCA" w:rsidP="00ED152E">
                      <w:pPr>
                        <w:spacing w:before="0"/>
                        <w:rPr>
                          <w:rFonts w:ascii="Courier" w:hAnsi="Courier"/>
                          <w:sz w:val="16"/>
                        </w:rPr>
                      </w:pPr>
                      <w:r w:rsidRPr="00ED152E">
                        <w:rPr>
                          <w:rFonts w:ascii="Courier" w:hAnsi="Courier"/>
                          <w:sz w:val="16"/>
                        </w:rPr>
                        <w:t xml:space="preserve">        &lt;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type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 xml:space="preserve"> efecto="2"&gt;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image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>&lt;/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type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>&gt;</w:t>
                      </w:r>
                    </w:p>
                    <w:p w14:paraId="7C72B1E6" w14:textId="77777777" w:rsidR="00DC7DCA" w:rsidRPr="00ED152E" w:rsidRDefault="00DC7DCA" w:rsidP="00ED152E">
                      <w:pPr>
                        <w:spacing w:before="0"/>
                        <w:rPr>
                          <w:rFonts w:ascii="Courier" w:hAnsi="Courier"/>
                          <w:sz w:val="16"/>
                        </w:rPr>
                      </w:pPr>
                      <w:r w:rsidRPr="00ED152E">
                        <w:rPr>
                          <w:rFonts w:ascii="Courier" w:hAnsi="Courier"/>
                          <w:sz w:val="16"/>
                        </w:rPr>
                        <w:t xml:space="preserve">        &lt;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adUrl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 xml:space="preserve"> 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width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 xml:space="preserve">="320" 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height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>="50"&gt;&lt;![CDATA[http://ak-ads-ns.prisadigital.com/0/mv/sample_320x50.gif]]&gt;&lt;/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adUrl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>&gt;</w:t>
                      </w:r>
                    </w:p>
                    <w:p w14:paraId="779B65EE" w14:textId="77777777" w:rsidR="00DC7DCA" w:rsidRPr="00ED152E" w:rsidRDefault="00DC7DCA" w:rsidP="00ED152E">
                      <w:pPr>
                        <w:spacing w:before="0"/>
                        <w:rPr>
                          <w:rFonts w:ascii="Courier" w:hAnsi="Courier"/>
                          <w:sz w:val="16"/>
                        </w:rPr>
                      </w:pPr>
                      <w:r w:rsidRPr="00ED152E">
                        <w:rPr>
                          <w:rFonts w:ascii="Courier" w:hAnsi="Courier"/>
                          <w:sz w:val="16"/>
                        </w:rPr>
                        <w:t xml:space="preserve">        &lt;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adPixel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>&gt;&lt;/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adPixel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>&gt;</w:t>
                      </w:r>
                    </w:p>
                    <w:p w14:paraId="3016D7CA" w14:textId="77777777" w:rsidR="00DC7DCA" w:rsidRPr="00ED152E" w:rsidRDefault="00DC7DCA" w:rsidP="00ED152E">
                      <w:pPr>
                        <w:spacing w:before="0"/>
                        <w:rPr>
                          <w:rFonts w:ascii="Courier" w:hAnsi="Courier"/>
                          <w:sz w:val="16"/>
                        </w:rPr>
                      </w:pPr>
                      <w:r w:rsidRPr="00ED152E">
                        <w:rPr>
                          <w:rFonts w:ascii="Courier" w:hAnsi="Courier"/>
                          <w:sz w:val="16"/>
                        </w:rPr>
                        <w:t xml:space="preserve">        &lt;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adPosition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 xml:space="preserve"> global="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bottom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>"&gt;default&lt;/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adPosition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>&gt;</w:t>
                      </w:r>
                    </w:p>
                    <w:p w14:paraId="6468B7E4" w14:textId="77777777" w:rsidR="00DC7DCA" w:rsidRPr="00ED152E" w:rsidRDefault="00DC7DCA" w:rsidP="00ED152E">
                      <w:pPr>
                        <w:spacing w:before="0"/>
                        <w:rPr>
                          <w:rFonts w:ascii="Courier" w:hAnsi="Courier"/>
                          <w:sz w:val="16"/>
                        </w:rPr>
                      </w:pPr>
                      <w:r w:rsidRPr="00ED152E">
                        <w:rPr>
                          <w:rFonts w:ascii="Courier" w:hAnsi="Courier"/>
                          <w:sz w:val="16"/>
                        </w:rPr>
                        <w:t xml:space="preserve">        &lt;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adPosition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 xml:space="preserve"> global="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bottom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>" y="25"&gt;as.com&lt;/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adPosition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>&gt;</w:t>
                      </w:r>
                    </w:p>
                    <w:p w14:paraId="26DD357F" w14:textId="77777777" w:rsidR="00DC7DCA" w:rsidRPr="00ED152E" w:rsidRDefault="00DC7DCA" w:rsidP="00ED152E">
                      <w:pPr>
                        <w:spacing w:before="0"/>
                        <w:rPr>
                          <w:rFonts w:ascii="Courier" w:hAnsi="Courier"/>
                          <w:sz w:val="16"/>
                        </w:rPr>
                      </w:pPr>
                      <w:r w:rsidRPr="00ED152E">
                        <w:rPr>
                          <w:rFonts w:ascii="Courier" w:hAnsi="Courier"/>
                          <w:sz w:val="16"/>
                        </w:rPr>
                        <w:t xml:space="preserve">        &lt;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adDuration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>&gt;10&lt;/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adDuration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>&gt;</w:t>
                      </w:r>
                    </w:p>
                    <w:p w14:paraId="0FF12303" w14:textId="77777777" w:rsidR="00DC7DCA" w:rsidRPr="00ED152E" w:rsidRDefault="00DC7DCA" w:rsidP="00ED152E">
                      <w:pPr>
                        <w:spacing w:before="0"/>
                        <w:rPr>
                          <w:rFonts w:ascii="Courier" w:hAnsi="Courier"/>
                          <w:sz w:val="16"/>
                        </w:rPr>
                      </w:pPr>
                      <w:r w:rsidRPr="00ED152E">
                        <w:rPr>
                          <w:rFonts w:ascii="Courier" w:hAnsi="Courier"/>
                          <w:sz w:val="16"/>
                        </w:rPr>
                        <w:t xml:space="preserve">    &lt;/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adFormat_android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>&gt;</w:t>
                      </w:r>
                    </w:p>
                    <w:p w14:paraId="0D1FF9AD" w14:textId="69F94EE2" w:rsidR="00DC7DCA" w:rsidRPr="00ED152E" w:rsidRDefault="00DC7DCA" w:rsidP="00ED152E">
                      <w:pPr>
                        <w:spacing w:before="0"/>
                        <w:rPr>
                          <w:rFonts w:ascii="Courier" w:hAnsi="Courier"/>
                          <w:sz w:val="16"/>
                        </w:rPr>
                      </w:pPr>
                      <w:r w:rsidRPr="00ED152E">
                        <w:rPr>
                          <w:rFonts w:ascii="Courier" w:hAnsi="Courier"/>
                          <w:sz w:val="16"/>
                        </w:rPr>
                        <w:t xml:space="preserve">    &lt;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adFormat_android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>&gt;</w:t>
                      </w:r>
                    </w:p>
                    <w:p w14:paraId="63D0E2D3" w14:textId="77777777" w:rsidR="00DC7DCA" w:rsidRPr="00ED152E" w:rsidRDefault="00DC7DCA" w:rsidP="00ED152E">
                      <w:pPr>
                        <w:spacing w:before="0"/>
                        <w:rPr>
                          <w:rFonts w:ascii="Courier" w:hAnsi="Courier"/>
                          <w:sz w:val="16"/>
                        </w:rPr>
                      </w:pPr>
                      <w:r w:rsidRPr="00ED152E">
                        <w:rPr>
                          <w:rFonts w:ascii="Courier" w:hAnsi="Courier"/>
                          <w:sz w:val="16"/>
                        </w:rPr>
                        <w:t xml:space="preserve">        &lt;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type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 xml:space="preserve"> efecto="1"&gt;html5&lt;/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type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>&gt;</w:t>
                      </w:r>
                    </w:p>
                    <w:p w14:paraId="47E17E39" w14:textId="77777777" w:rsidR="00DC7DCA" w:rsidRPr="00ED152E" w:rsidRDefault="00DC7DCA" w:rsidP="00ED152E">
                      <w:pPr>
                        <w:spacing w:before="0"/>
                        <w:rPr>
                          <w:rFonts w:ascii="Courier" w:hAnsi="Courier"/>
                          <w:sz w:val="16"/>
                        </w:rPr>
                      </w:pPr>
                      <w:r w:rsidRPr="00ED152E">
                        <w:rPr>
                          <w:rFonts w:ascii="Courier" w:hAnsi="Courier"/>
                          <w:sz w:val="16"/>
                        </w:rPr>
                        <w:t xml:space="preserve">        &lt;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adUrl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 xml:space="preserve"> 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width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 xml:space="preserve">="320" 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height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>="300"&gt;&lt;![CDATA[http://html5demos.com/video]]&gt;&lt;/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adUrl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>&gt;</w:t>
                      </w:r>
                    </w:p>
                    <w:p w14:paraId="08B4A6D9" w14:textId="23042E7B" w:rsidR="00DC7DCA" w:rsidRPr="00ED152E" w:rsidRDefault="00DC7DCA" w:rsidP="00ED152E">
                      <w:pPr>
                        <w:spacing w:before="0"/>
                        <w:rPr>
                          <w:rFonts w:ascii="Courier" w:hAnsi="Courier"/>
                          <w:sz w:val="16"/>
                        </w:rPr>
                      </w:pPr>
                      <w:r w:rsidRPr="00ED152E">
                        <w:rPr>
                          <w:rFonts w:ascii="Courier" w:hAnsi="Courier"/>
                          <w:sz w:val="16"/>
                        </w:rPr>
                        <w:t xml:space="preserve">        &lt;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adClick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>&gt;&lt;![CDATA[http://a.prisacom.com/5c/Los40.app/pruebas/L17/520155817/x21/PRISA-ES/david_test_movilidad_android/bottom_expandible_html5_android.html/77716e4a434537464c754541414d672f?]]&gt;&lt;/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adClick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>&gt;</w:t>
                      </w:r>
                    </w:p>
                    <w:p w14:paraId="40488A37" w14:textId="77777777" w:rsidR="00DC7DCA" w:rsidRPr="00ED152E" w:rsidRDefault="00DC7DCA" w:rsidP="00ED152E">
                      <w:pPr>
                        <w:spacing w:before="0"/>
                        <w:rPr>
                          <w:rFonts w:ascii="Courier" w:hAnsi="Courier"/>
                          <w:sz w:val="16"/>
                        </w:rPr>
                      </w:pPr>
                      <w:r w:rsidRPr="00ED152E">
                        <w:rPr>
                          <w:rFonts w:ascii="Courier" w:hAnsi="Courier"/>
                          <w:sz w:val="16"/>
                        </w:rPr>
                        <w:t xml:space="preserve">        &lt;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adPixel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>&gt;&lt;/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adPixel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>&gt;</w:t>
                      </w:r>
                    </w:p>
                    <w:p w14:paraId="0F750635" w14:textId="77777777" w:rsidR="00DC7DCA" w:rsidRPr="00ED152E" w:rsidRDefault="00DC7DCA" w:rsidP="00ED152E">
                      <w:pPr>
                        <w:spacing w:before="0"/>
                        <w:rPr>
                          <w:rFonts w:ascii="Courier" w:hAnsi="Courier"/>
                          <w:sz w:val="16"/>
                        </w:rPr>
                      </w:pPr>
                      <w:r w:rsidRPr="00ED152E">
                        <w:rPr>
                          <w:rFonts w:ascii="Courier" w:hAnsi="Courier"/>
                          <w:sz w:val="16"/>
                        </w:rPr>
                        <w:t xml:space="preserve">        &lt;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adPosition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 xml:space="preserve"> global="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bottom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>"&gt;default&lt;/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adPosition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>&gt;</w:t>
                      </w:r>
                    </w:p>
                    <w:p w14:paraId="0455E15A" w14:textId="77777777" w:rsidR="00DC7DCA" w:rsidRPr="00ED152E" w:rsidRDefault="00DC7DCA" w:rsidP="00ED152E">
                      <w:pPr>
                        <w:spacing w:before="0"/>
                        <w:rPr>
                          <w:rFonts w:ascii="Courier" w:hAnsi="Courier"/>
                          <w:sz w:val="16"/>
                        </w:rPr>
                      </w:pPr>
                      <w:r w:rsidRPr="00ED152E">
                        <w:rPr>
                          <w:rFonts w:ascii="Courier" w:hAnsi="Courier"/>
                          <w:sz w:val="16"/>
                        </w:rPr>
                        <w:t xml:space="preserve">        &lt;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adPosition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 xml:space="preserve"> global="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bottom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>" y="25"&gt;as.com&lt;/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adPosition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>&gt;</w:t>
                      </w:r>
                    </w:p>
                    <w:p w14:paraId="02F411A9" w14:textId="77777777" w:rsidR="00DC7DCA" w:rsidRPr="00ED152E" w:rsidRDefault="00DC7DCA" w:rsidP="00ED152E">
                      <w:pPr>
                        <w:spacing w:before="0"/>
                        <w:rPr>
                          <w:rFonts w:ascii="Courier" w:hAnsi="Courier"/>
                          <w:sz w:val="16"/>
                        </w:rPr>
                      </w:pPr>
                      <w:r w:rsidRPr="00ED152E">
                        <w:rPr>
                          <w:rFonts w:ascii="Courier" w:hAnsi="Courier"/>
                          <w:sz w:val="16"/>
                        </w:rPr>
                        <w:t xml:space="preserve">    &lt;/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adFormat_android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>&gt;</w:t>
                      </w:r>
                    </w:p>
                    <w:p w14:paraId="7F5D3AC9" w14:textId="50ABA5AE" w:rsidR="00DC7DCA" w:rsidRPr="00ED152E" w:rsidRDefault="00DC7DCA" w:rsidP="00ED152E">
                      <w:pPr>
                        <w:spacing w:before="0"/>
                        <w:rPr>
                          <w:rFonts w:ascii="Courier" w:hAnsi="Courier"/>
                          <w:sz w:val="16"/>
                        </w:rPr>
                      </w:pPr>
                      <w:r w:rsidRPr="00ED152E">
                        <w:rPr>
                          <w:rFonts w:ascii="Courier" w:hAnsi="Courier"/>
                          <w:sz w:val="16"/>
                        </w:rPr>
                        <w:t>&lt;/</w:t>
                      </w:r>
                      <w:proofErr w:type="spellStart"/>
                      <w:r w:rsidRPr="00ED152E">
                        <w:rPr>
                          <w:rFonts w:ascii="Courier" w:hAnsi="Courier"/>
                          <w:sz w:val="16"/>
                        </w:rPr>
                        <w:t>adXML</w:t>
                      </w:r>
                      <w:proofErr w:type="spellEnd"/>
                      <w:r w:rsidRPr="00ED152E">
                        <w:rPr>
                          <w:rFonts w:ascii="Courier" w:hAnsi="Courier"/>
                          <w:sz w:val="16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D152E" w:rsidRPr="00ED152E">
        <w:rPr>
          <w:rFonts w:cs="Arial"/>
          <w:noProof w:val="0"/>
          <w:color w:val="000000"/>
        </w:rPr>
        <w:t>La comunicación de la librería se realiza a través de HTTP siendo la respuesta un XML con la especificación del banner</w:t>
      </w:r>
      <w:r w:rsidR="00ED152E">
        <w:rPr>
          <w:rFonts w:cs="Arial"/>
          <w:noProof w:val="0"/>
          <w:color w:val="000000"/>
        </w:rPr>
        <w:t>. Ejemplo:</w:t>
      </w:r>
    </w:p>
    <w:p w14:paraId="3EFA3F6D" w14:textId="1C75FCEF" w:rsidR="00ED152E" w:rsidRDefault="00ED152E" w:rsidP="00E66BC0">
      <w:pPr>
        <w:pStyle w:val="Parrafo1"/>
        <w:rPr>
          <w:rFonts w:cs="Arial"/>
          <w:noProof w:val="0"/>
          <w:color w:val="000000"/>
        </w:rPr>
      </w:pPr>
    </w:p>
    <w:p w14:paraId="5085723B" w14:textId="3382C7DF" w:rsidR="00E66BC0" w:rsidRDefault="00E66BC0" w:rsidP="00E66BC0">
      <w:pPr>
        <w:pStyle w:val="Parrafo1"/>
        <w:rPr>
          <w:rFonts w:cs="Arial"/>
          <w:noProof w:val="0"/>
          <w:color w:val="000000"/>
        </w:rPr>
      </w:pPr>
      <w:r w:rsidRPr="00ED152E">
        <w:rPr>
          <w:rFonts w:cs="Arial"/>
          <w:noProof w:val="0"/>
          <w:color w:val="000000"/>
        </w:rPr>
        <w:t>Errores devueltos por los sistemas externos</w:t>
      </w:r>
      <w:r w:rsidR="00ED152E">
        <w:rPr>
          <w:rFonts w:cs="Arial"/>
          <w:noProof w:val="0"/>
          <w:color w:val="000000"/>
        </w:rPr>
        <w:t>:</w:t>
      </w:r>
    </w:p>
    <w:p w14:paraId="5CE0B4BE" w14:textId="6FA34E1C" w:rsidR="00B57C5E" w:rsidRDefault="00ED152E" w:rsidP="00ED152E">
      <w:pPr>
        <w:pStyle w:val="Parrafo1"/>
        <w:numPr>
          <w:ilvl w:val="0"/>
          <w:numId w:val="26"/>
        </w:numPr>
        <w:rPr>
          <w:rFonts w:cs="Arial"/>
          <w:noProof w:val="0"/>
          <w:color w:val="000000"/>
        </w:rPr>
      </w:pPr>
      <w:r>
        <w:rPr>
          <w:rFonts w:cs="Arial"/>
          <w:noProof w:val="0"/>
          <w:color w:val="000000"/>
        </w:rPr>
        <w:t>Si no existe campaña la respuesta puede ser vacía.</w:t>
      </w:r>
    </w:p>
    <w:p w14:paraId="531BE169" w14:textId="6777DDEA" w:rsidR="00ED152E" w:rsidRPr="00ED152E" w:rsidRDefault="00B57C5E" w:rsidP="00B57C5E">
      <w:pPr>
        <w:suppressAutoHyphens w:val="0"/>
        <w:spacing w:before="0"/>
        <w:jc w:val="left"/>
        <w:rPr>
          <w:rFonts w:cs="Arial"/>
          <w:color w:val="000000"/>
        </w:rPr>
      </w:pPr>
      <w:r>
        <w:rPr>
          <w:rFonts w:cs="Arial"/>
          <w:color w:val="000000"/>
        </w:rPr>
        <w:br w:type="page"/>
      </w:r>
    </w:p>
    <w:p w14:paraId="22BA6872" w14:textId="77777777" w:rsidR="0054342F" w:rsidRDefault="0054342F" w:rsidP="00B57C5E">
      <w:pPr>
        <w:pStyle w:val="Ttulo1"/>
      </w:pPr>
      <w:bookmarkStart w:id="7" w:name="_Toc286848083"/>
      <w:r w:rsidRPr="0054342F">
        <w:t>1.</w:t>
      </w:r>
      <w:r>
        <w:t>5</w:t>
      </w:r>
      <w:r w:rsidRPr="0054342F">
        <w:t xml:space="preserve"> </w:t>
      </w:r>
      <w:r w:rsidR="005261C4" w:rsidRPr="0054342F">
        <w:t>ESTRUCTURA DE DIRECTORIOS: DATOS, CODIGO, CONFIGURACION</w:t>
      </w:r>
      <w:bookmarkEnd w:id="7"/>
    </w:p>
    <w:p w14:paraId="7D650B62" w14:textId="35FBD981" w:rsidR="00B57C5E" w:rsidRDefault="00B57C5E" w:rsidP="00B57C5E">
      <w:pPr>
        <w:pStyle w:val="Parrafo1"/>
        <w:numPr>
          <w:ilvl w:val="0"/>
          <w:numId w:val="26"/>
        </w:numPr>
      </w:pPr>
      <w:bookmarkStart w:id="8" w:name="_Toc286848084"/>
      <w:r>
        <w:t>SRC: Código fuente del a aplicación</w:t>
      </w:r>
    </w:p>
    <w:p w14:paraId="3541BCFC" w14:textId="3692534C" w:rsidR="00B57C5E" w:rsidRDefault="00B57C5E" w:rsidP="00B57C5E">
      <w:pPr>
        <w:pStyle w:val="Parrafo1"/>
        <w:numPr>
          <w:ilvl w:val="0"/>
          <w:numId w:val="26"/>
        </w:numPr>
      </w:pPr>
      <w:r>
        <w:t>RES: Recursos gráficos</w:t>
      </w:r>
    </w:p>
    <w:p w14:paraId="4A0C6FD2" w14:textId="1C32E0DB" w:rsidR="00B57C5E" w:rsidRDefault="00B57C5E" w:rsidP="00ED152E">
      <w:pPr>
        <w:pStyle w:val="Parrafo1"/>
        <w:numPr>
          <w:ilvl w:val="0"/>
          <w:numId w:val="26"/>
        </w:numPr>
      </w:pPr>
      <w:r>
        <w:t>DOCS: Documentación.</w:t>
      </w:r>
    </w:p>
    <w:p w14:paraId="71F32AC7" w14:textId="77777777" w:rsidR="0054342F" w:rsidRDefault="0054342F" w:rsidP="00B57C5E">
      <w:pPr>
        <w:pStyle w:val="Ttulo1"/>
      </w:pPr>
      <w:r w:rsidRPr="0054342F">
        <w:t xml:space="preserve">1.6 </w:t>
      </w:r>
      <w:r w:rsidR="00106CF1" w:rsidRPr="0054342F">
        <w:t>DISEÑO DE LOS PROCESOS</w:t>
      </w:r>
      <w:bookmarkEnd w:id="8"/>
    </w:p>
    <w:p w14:paraId="66E8EDB9" w14:textId="571F80D9" w:rsidR="00B57C5E" w:rsidRDefault="00B57C5E" w:rsidP="00B57C5E">
      <w:pPr>
        <w:pStyle w:val="Parrafo1"/>
      </w:pPr>
      <w:bookmarkStart w:id="9" w:name="_Toc286848085"/>
      <w:r>
        <w:t>No aplicable.</w:t>
      </w:r>
    </w:p>
    <w:p w14:paraId="3BF412AA" w14:textId="18BCFC4C" w:rsidR="005261C4" w:rsidRPr="0054342F" w:rsidRDefault="0054342F" w:rsidP="00B57C5E">
      <w:pPr>
        <w:pStyle w:val="Ttulo1"/>
      </w:pPr>
      <w:r w:rsidRPr="0054342F">
        <w:t xml:space="preserve">1.7 </w:t>
      </w:r>
      <w:r w:rsidR="005261C4" w:rsidRPr="0054342F">
        <w:t>DISEÑO DE LOS LOGS DE ERRORES</w:t>
      </w:r>
      <w:bookmarkEnd w:id="9"/>
    </w:p>
    <w:p w14:paraId="6E9EEB8E" w14:textId="77BCD45D" w:rsidR="00B57C5E" w:rsidRDefault="00B57C5E" w:rsidP="00B57C5E">
      <w:pPr>
        <w:pStyle w:val="Parrafo1"/>
      </w:pPr>
      <w:bookmarkStart w:id="10" w:name="_Toc286848086"/>
      <w:r>
        <w:t>No aplicable.</w:t>
      </w:r>
    </w:p>
    <w:p w14:paraId="0764572C" w14:textId="5644847D" w:rsidR="005B3415" w:rsidRDefault="005261C4" w:rsidP="00B57C5E">
      <w:pPr>
        <w:pStyle w:val="Ttulo1"/>
      </w:pPr>
      <w:r>
        <w:t>DISEÑO DE LA ARQUITECTURA</w:t>
      </w:r>
      <w:bookmarkEnd w:id="10"/>
    </w:p>
    <w:p w14:paraId="5B25D9E0" w14:textId="3453B65F" w:rsidR="005261C4" w:rsidRDefault="0054342F" w:rsidP="00B57C5E">
      <w:pPr>
        <w:pStyle w:val="Ttulo1"/>
      </w:pPr>
      <w:bookmarkStart w:id="11" w:name="_Toc286848087"/>
      <w:r>
        <w:t xml:space="preserve">2.1 </w:t>
      </w:r>
      <w:r w:rsidR="005261C4">
        <w:t>DIAGRAMA DE ARQUITECTURA</w:t>
      </w:r>
      <w:bookmarkEnd w:id="11"/>
    </w:p>
    <w:p w14:paraId="59B8B13B" w14:textId="105FE2FF" w:rsidR="00B57C5E" w:rsidRDefault="00B57C5E" w:rsidP="00B57C5E">
      <w:pPr>
        <w:pStyle w:val="Parrafo1"/>
      </w:pPr>
      <w:bookmarkStart w:id="12" w:name="_Toc286848088"/>
      <w:r>
        <w:t>Aplicación ejecutada en cliente que se comunica mediante HTTP y XML con los servidores de Real Media.</w:t>
      </w:r>
      <w:bookmarkStart w:id="13" w:name="_GoBack"/>
      <w:bookmarkEnd w:id="13"/>
    </w:p>
    <w:p w14:paraId="56244562" w14:textId="0A882226" w:rsidR="005261C4" w:rsidRDefault="0054342F" w:rsidP="00B57C5E">
      <w:pPr>
        <w:pStyle w:val="Ttulo1"/>
      </w:pPr>
      <w:r>
        <w:t xml:space="preserve">2.2. </w:t>
      </w:r>
      <w:r w:rsidR="005261C4">
        <w:t>DIAGRAMA DE RED</w:t>
      </w:r>
      <w:bookmarkEnd w:id="12"/>
    </w:p>
    <w:p w14:paraId="222BFEA1" w14:textId="1C0511DA" w:rsidR="00B57C5E" w:rsidRDefault="00B57C5E" w:rsidP="00B57C5E">
      <w:pPr>
        <w:pStyle w:val="Parrafo1"/>
      </w:pPr>
      <w:bookmarkStart w:id="14" w:name="_Toc286848089"/>
      <w:r>
        <w:t>No aplicable.</w:t>
      </w:r>
    </w:p>
    <w:p w14:paraId="40616745" w14:textId="77777777" w:rsidR="0054342F" w:rsidRDefault="0054342F" w:rsidP="00B57C5E">
      <w:pPr>
        <w:pStyle w:val="Ttulo1"/>
      </w:pPr>
      <w:r>
        <w:t xml:space="preserve">2.3 </w:t>
      </w:r>
      <w:r w:rsidR="005261C4">
        <w:t>DISEÑO DE LA BASE DE DATOS</w:t>
      </w:r>
      <w:bookmarkEnd w:id="14"/>
    </w:p>
    <w:p w14:paraId="098A9651" w14:textId="69A63741" w:rsidR="00B57C5E" w:rsidRDefault="00B57C5E" w:rsidP="00B57C5E">
      <w:pPr>
        <w:pStyle w:val="Parrafo1"/>
      </w:pPr>
      <w:bookmarkStart w:id="15" w:name="_Toc286848091"/>
      <w:r>
        <w:t>La librería no utiliza base de datos de ningún tipo.</w:t>
      </w:r>
    </w:p>
    <w:p w14:paraId="16BF46F2" w14:textId="3C128C97" w:rsidR="0054342F" w:rsidRDefault="0054342F" w:rsidP="00B57C5E">
      <w:pPr>
        <w:pStyle w:val="Ttulo1"/>
      </w:pPr>
      <w:r>
        <w:t>CONTINUIDAD</w:t>
      </w:r>
      <w:bookmarkEnd w:id="15"/>
    </w:p>
    <w:p w14:paraId="1181CFEE" w14:textId="53017C16" w:rsidR="0054342F" w:rsidRDefault="00B57C5E" w:rsidP="0054342F">
      <w:pPr>
        <w:pStyle w:val="Parrafo1"/>
      </w:pPr>
      <w:r>
        <w:t>La alta disponibilidad está a cargo de Real Media.</w:t>
      </w:r>
    </w:p>
    <w:p w14:paraId="2EA8605D" w14:textId="7A4B6486" w:rsidR="0054342F" w:rsidRDefault="0054342F" w:rsidP="00B57C5E">
      <w:pPr>
        <w:pStyle w:val="Ttulo1"/>
      </w:pPr>
      <w:bookmarkStart w:id="16" w:name="_Toc286848092"/>
      <w:r>
        <w:t>CAPACIDAD</w:t>
      </w:r>
      <w:bookmarkEnd w:id="16"/>
    </w:p>
    <w:p w14:paraId="0C858BA8" w14:textId="1DE84DEF" w:rsidR="0054342F" w:rsidRDefault="00B57C5E" w:rsidP="0054342F">
      <w:pPr>
        <w:pStyle w:val="Parrafo1"/>
      </w:pPr>
      <w:r>
        <w:t>Gestionado por Real Media.</w:t>
      </w:r>
    </w:p>
    <w:p w14:paraId="51458DEB" w14:textId="55D609F9" w:rsidR="008C66F1" w:rsidRDefault="008C66F1" w:rsidP="00B57C5E">
      <w:pPr>
        <w:pStyle w:val="Ttulo1"/>
      </w:pPr>
      <w:r>
        <w:t>SEGURIDAD</w:t>
      </w:r>
    </w:p>
    <w:p w14:paraId="457273AC" w14:textId="77777777" w:rsidR="00B57C5E" w:rsidRDefault="00B57C5E" w:rsidP="008C66F1">
      <w:pPr>
        <w:pStyle w:val="Parrafo1"/>
      </w:pPr>
      <w:r>
        <w:t>No se necesita seguridad en el cliente.</w:t>
      </w:r>
    </w:p>
    <w:p w14:paraId="7B49D9D4" w14:textId="74E3942E" w:rsidR="008C66F1" w:rsidRDefault="00B57C5E" w:rsidP="008C66F1">
      <w:pPr>
        <w:pStyle w:val="Parrafo1"/>
      </w:pPr>
      <w:r>
        <w:t>La seguridadad del servidor está gestionada por Real Media.</w:t>
      </w:r>
    </w:p>
    <w:p w14:paraId="395C673C" w14:textId="77777777" w:rsidR="0054342F" w:rsidRDefault="0054342F" w:rsidP="0054342F">
      <w:pPr>
        <w:pStyle w:val="Parrafo1"/>
      </w:pPr>
    </w:p>
    <w:p w14:paraId="4E76599D" w14:textId="5C49197B" w:rsidR="00F741F3" w:rsidRDefault="00F741F3" w:rsidP="003F5349">
      <w:pPr>
        <w:pStyle w:val="Parrafo1"/>
        <w:ind w:left="0"/>
        <w:jc w:val="center"/>
      </w:pPr>
    </w:p>
    <w:p w14:paraId="12DCF6F9" w14:textId="77777777" w:rsidR="00830814" w:rsidRDefault="00830814" w:rsidP="003F5349">
      <w:pPr>
        <w:pStyle w:val="Parrafo1"/>
        <w:ind w:left="0"/>
        <w:jc w:val="center"/>
      </w:pPr>
    </w:p>
    <w:p w14:paraId="41FB660E" w14:textId="77777777" w:rsidR="00830814" w:rsidRPr="00F741F3" w:rsidRDefault="00830814" w:rsidP="003F5349">
      <w:pPr>
        <w:pStyle w:val="Parrafo1"/>
        <w:ind w:left="0"/>
        <w:jc w:val="center"/>
      </w:pPr>
    </w:p>
    <w:sectPr w:rsidR="00830814" w:rsidRPr="00F741F3" w:rsidSect="003B293A">
      <w:headerReference w:type="even" r:id="rId13"/>
      <w:headerReference w:type="default" r:id="rId14"/>
      <w:footerReference w:type="default" r:id="rId15"/>
      <w:pgSz w:w="11905" w:h="16837" w:code="9"/>
      <w:pgMar w:top="1134" w:right="1132" w:bottom="1701" w:left="1276" w:header="709" w:footer="555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998DB6" w14:textId="77777777" w:rsidR="00DC7DCA" w:rsidRDefault="00DC7DCA">
      <w:r>
        <w:separator/>
      </w:r>
    </w:p>
  </w:endnote>
  <w:endnote w:type="continuationSeparator" w:id="0">
    <w:p w14:paraId="6D4714D9" w14:textId="77777777" w:rsidR="00DC7DCA" w:rsidRDefault="00DC7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heSansCorrespondence">
    <w:altName w:val="Century Gothic"/>
    <w:charset w:val="00"/>
    <w:family w:val="swiss"/>
    <w:pitch w:val="variable"/>
    <w:sig w:usb0="800000AF" w:usb1="10002048" w:usb2="00000000" w:usb3="00000000" w:csb0="00000001" w:csb1="00000000"/>
  </w:font>
  <w:font w:name="TheSansBold-Plain">
    <w:charset w:val="00"/>
    <w:family w:val="auto"/>
    <w:pitch w:val="variable"/>
    <w:sig w:usb0="00000003" w:usb1="00000000" w:usb2="00000000" w:usb3="00000000" w:csb0="00000001" w:csb1="00000000"/>
  </w:font>
  <w:font w:name="TheSansBold-Italic">
    <w:charset w:val="00"/>
    <w:family w:val="auto"/>
    <w:pitch w:val="variable"/>
    <w:sig w:usb0="00000003" w:usb1="00000000" w:usb2="00000000" w:usb3="00000000" w:csb0="00000001" w:csb1="00000000"/>
  </w:font>
  <w:font w:name="TheSans-Plain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5958A7" w14:textId="21DF579F" w:rsidR="00DC7DCA" w:rsidRDefault="00DC7DCA" w:rsidP="004E369F">
    <w:pPr>
      <w:pStyle w:val="Piedepgina"/>
      <w:jc w:val="right"/>
      <w:rPr>
        <w:rFonts w:cstheme="minorHAnsi"/>
        <w:b/>
        <w:noProof/>
      </w:rPr>
    </w:pPr>
    <w:r>
      <w:t>©QA Prisa Digital Feb2011 v1.0</w:t>
    </w:r>
    <w:r>
      <w:tab/>
      <w:t xml:space="preserve">   PD</w:t>
    </w:r>
    <w:r>
      <w:rPr>
        <w:rFonts w:cstheme="minorHAnsi"/>
        <w:b/>
        <w:noProof/>
      </w:rPr>
      <w:drawing>
        <wp:anchor distT="0" distB="0" distL="114300" distR="114300" simplePos="0" relativeHeight="251658240" behindDoc="1" locked="0" layoutInCell="1" allowOverlap="1" wp14:anchorId="5A5958AD" wp14:editId="5A5958AE">
          <wp:simplePos x="0" y="0"/>
          <wp:positionH relativeFrom="column">
            <wp:posOffset>479425</wp:posOffset>
          </wp:positionH>
          <wp:positionV relativeFrom="paragraph">
            <wp:posOffset>273050</wp:posOffset>
          </wp:positionV>
          <wp:extent cx="867410" cy="273050"/>
          <wp:effectExtent l="19050" t="0" r="8890" b="0"/>
          <wp:wrapTight wrapText="bothSides">
            <wp:wrapPolygon edited="0">
              <wp:start x="-474" y="0"/>
              <wp:lineTo x="-474" y="19591"/>
              <wp:lineTo x="21821" y="19591"/>
              <wp:lineTo x="21821" y="0"/>
              <wp:lineTo x="-474" y="0"/>
            </wp:wrapPolygon>
          </wp:wrapTight>
          <wp:docPr id="3" name="2 Imagen" descr="Prisa_Digital 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isa_Digital RG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7410" cy="273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proofErr w:type="spellStart"/>
    <w:r>
      <w:t>internal</w:t>
    </w:r>
    <w:proofErr w:type="spellEnd"/>
    <w:r>
      <w:t xml:space="preserve"> use </w:t>
    </w:r>
    <w:proofErr w:type="spellStart"/>
    <w:r>
      <w:t>only</w:t>
    </w:r>
    <w:proofErr w:type="spellEnd"/>
  </w:p>
  <w:p w14:paraId="5A5958A9" w14:textId="49000DD1" w:rsidR="00DC7DCA" w:rsidRDefault="00DC7DCA" w:rsidP="005B3415">
    <w:pPr>
      <w:pStyle w:val="FooterOdd"/>
      <w:pBdr>
        <w:top w:val="single" w:sz="4" w:space="0" w:color="4F81BD" w:themeColor="accent1"/>
      </w:pBdr>
      <w:ind w:left="720" w:firstLine="131"/>
    </w:pPr>
    <w:r w:rsidRPr="00121D17">
      <w:rPr>
        <w:rFonts w:cstheme="minorHAnsi"/>
        <w:noProof/>
        <w:sz w:val="16"/>
      </w:rPr>
      <w:tab/>
    </w:r>
    <w:r w:rsidRPr="00121D17">
      <w:rPr>
        <w:rFonts w:cstheme="minorHAnsi"/>
        <w:noProof/>
        <w:sz w:val="16"/>
      </w:rPr>
      <w:tab/>
    </w:r>
    <w:r w:rsidRPr="00121D17">
      <w:rPr>
        <w:rFonts w:cstheme="minorHAnsi"/>
        <w:noProof/>
        <w:sz w:val="16"/>
      </w:rPr>
      <w:tab/>
    </w:r>
    <w:r w:rsidRPr="00121D17">
      <w:rPr>
        <w:rFonts w:cstheme="minorHAnsi"/>
        <w:noProof/>
        <w:sz w:val="16"/>
      </w:rPr>
      <w:tab/>
    </w:r>
    <w:r w:rsidRPr="00121D17">
      <w:rPr>
        <w:rFonts w:cstheme="minorHAnsi"/>
        <w:noProof/>
        <w:sz w:val="16"/>
      </w:rPr>
      <w:tab/>
    </w:r>
    <w:r w:rsidRPr="00121D17">
      <w:rPr>
        <w:rFonts w:cstheme="minorHAnsi"/>
        <w:noProof/>
        <w:sz w:val="16"/>
      </w:rPr>
      <w:tab/>
    </w:r>
    <w:r>
      <w:rPr>
        <w:rFonts w:cstheme="minorHAnsi"/>
        <w:noProof/>
        <w:sz w:val="16"/>
      </w:rPr>
      <w:tab/>
    </w:r>
    <w:r>
      <w:rPr>
        <w:rFonts w:cstheme="minorHAnsi"/>
        <w:noProof/>
        <w:sz w:val="16"/>
      </w:rPr>
      <w:tab/>
    </w:r>
    <w:r w:rsidRPr="00121D17">
      <w:rPr>
        <w:rFonts w:cstheme="minorHAnsi"/>
        <w:sz w:val="16"/>
        <w:szCs w:val="18"/>
      </w:rPr>
      <w:t xml:space="preserve">Página </w:t>
    </w:r>
    <w:r w:rsidRPr="00121D17">
      <w:rPr>
        <w:rFonts w:cstheme="minorHAnsi"/>
        <w:sz w:val="16"/>
        <w:szCs w:val="18"/>
      </w:rPr>
      <w:fldChar w:fldCharType="begin"/>
    </w:r>
    <w:r w:rsidRPr="00121D17">
      <w:rPr>
        <w:rFonts w:cstheme="minorHAnsi"/>
        <w:sz w:val="16"/>
        <w:szCs w:val="18"/>
      </w:rPr>
      <w:instrText>PAGE   \* MERGEFORMAT</w:instrText>
    </w:r>
    <w:r w:rsidRPr="00121D17">
      <w:rPr>
        <w:rFonts w:cstheme="minorHAnsi"/>
        <w:sz w:val="16"/>
        <w:szCs w:val="18"/>
      </w:rPr>
      <w:fldChar w:fldCharType="separate"/>
    </w:r>
    <w:r w:rsidR="00B57C5E">
      <w:rPr>
        <w:rFonts w:cstheme="minorHAnsi"/>
        <w:noProof/>
        <w:sz w:val="16"/>
        <w:szCs w:val="18"/>
      </w:rPr>
      <w:t>4</w:t>
    </w:r>
    <w:r w:rsidRPr="00121D17">
      <w:rPr>
        <w:rFonts w:cstheme="minorHAnsi"/>
        <w:noProof/>
        <w:sz w:val="16"/>
        <w:szCs w:val="18"/>
      </w:rPr>
      <w:fldChar w:fldCharType="end"/>
    </w:r>
  </w:p>
  <w:p w14:paraId="5A5958AA" w14:textId="77777777" w:rsidR="00DC7DCA" w:rsidRPr="005D0E9F" w:rsidRDefault="00DC7DCA"/>
  <w:p w14:paraId="5A5958AB" w14:textId="77777777" w:rsidR="00DC7DCA" w:rsidRDefault="00DC7DCA">
    <w:pPr>
      <w:pStyle w:val="Piedepgina"/>
      <w:rPr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C8B2AC" w14:textId="77777777" w:rsidR="00DC7DCA" w:rsidRDefault="00DC7DCA">
      <w:r>
        <w:separator/>
      </w:r>
    </w:p>
  </w:footnote>
  <w:footnote w:type="continuationSeparator" w:id="0">
    <w:p w14:paraId="543B1FAF" w14:textId="77777777" w:rsidR="00DC7DCA" w:rsidRDefault="00DC7D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45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55"/>
      <w:gridCol w:w="2790"/>
    </w:tblGrid>
    <w:tr w:rsidR="00DC7DCA" w14:paraId="5A5958A0" w14:textId="77777777">
      <w:trPr>
        <w:trHeight w:val="387"/>
        <w:jc w:val="center"/>
      </w:trPr>
      <w:tc>
        <w:tcPr>
          <w:tcW w:w="7355" w:type="dxa"/>
        </w:tcPr>
        <w:p w14:paraId="5A59589E" w14:textId="77777777" w:rsidR="00DC7DCA" w:rsidRDefault="00DC7DCA">
          <w:r>
            <w:object w:dxaOrig="2311" w:dyaOrig="616" w14:anchorId="5A5958A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4pt;height:28pt" o:ole="" o:allowoverlap="f" fillcolor="window">
                <v:imagedata r:id="rId1" o:title=""/>
              </v:shape>
              <o:OLEObject Type="Embed" ProgID="Word.Picture.8" ShapeID="_x0000_i1025" DrawAspect="Content" ObjectID="_1264755294" r:id="rId2"/>
            </w:object>
          </w:r>
        </w:p>
      </w:tc>
      <w:tc>
        <w:tcPr>
          <w:tcW w:w="2790" w:type="dxa"/>
          <w:vAlign w:val="bottom"/>
        </w:tcPr>
        <w:p w14:paraId="5A59589F" w14:textId="77777777" w:rsidR="00DC7DCA" w:rsidRDefault="00DC7DCA">
          <w:pPr>
            <w:jc w:val="right"/>
          </w:pPr>
          <w:r>
            <w:rPr>
              <w:rFonts w:ascii="TheSansCorrespondence" w:hAnsi="TheSansCorrespondence" w:cs="Arial"/>
              <w:b/>
              <w:bCs/>
              <w:sz w:val="20"/>
            </w:rPr>
            <w:t>Telefónica Soluciones</w:t>
          </w:r>
        </w:p>
      </w:tc>
    </w:tr>
  </w:tbl>
  <w:p w14:paraId="5A5958A1" w14:textId="77777777" w:rsidR="00DC7DCA" w:rsidRDefault="00DC7DCA">
    <w:pPr>
      <w:tabs>
        <w:tab w:val="center" w:pos="4960"/>
        <w:tab w:val="right" w:pos="9921"/>
      </w:tabs>
      <w:autoSpaceDE w:val="0"/>
      <w:autoSpaceDN w:val="0"/>
      <w:adjustRightInd w:val="0"/>
      <w:rPr>
        <w:noProof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02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52"/>
      <w:gridCol w:w="6450"/>
    </w:tblGrid>
    <w:tr w:rsidR="00DC7DCA" w:rsidRPr="003B293A" w14:paraId="5A5958A5" w14:textId="77777777" w:rsidTr="003B293A">
      <w:trPr>
        <w:trHeight w:val="387"/>
        <w:jc w:val="center"/>
      </w:trPr>
      <w:tc>
        <w:tcPr>
          <w:tcW w:w="4152" w:type="dxa"/>
        </w:tcPr>
        <w:p w14:paraId="5A5958A2" w14:textId="77777777" w:rsidR="00DC7DCA" w:rsidRDefault="00DC7DCA">
          <w:pPr>
            <w:pStyle w:val="Encabezado"/>
          </w:pPr>
        </w:p>
      </w:tc>
      <w:tc>
        <w:tcPr>
          <w:tcW w:w="6450" w:type="dxa"/>
          <w:vAlign w:val="bottom"/>
        </w:tcPr>
        <w:p w14:paraId="5A5958A3" w14:textId="25C65CD3" w:rsidR="00DC7DCA" w:rsidRPr="002F69DB" w:rsidRDefault="00DC7DCA" w:rsidP="003B293A">
          <w:pPr>
            <w:pStyle w:val="TitulodelDoc"/>
            <w:ind w:left="17" w:firstLine="1559"/>
            <w:rPr>
              <w:rFonts w:asciiTheme="minorHAnsi" w:hAnsiTheme="minorHAnsi"/>
              <w:b w:val="0"/>
              <w:sz w:val="2"/>
              <w:szCs w:val="18"/>
            </w:rPr>
          </w:pPr>
          <w:r>
            <w:rPr>
              <w:rFonts w:asciiTheme="minorHAnsi" w:hAnsiTheme="minorHAnsi"/>
              <w:b w:val="0"/>
              <w:sz w:val="18"/>
              <w:szCs w:val="18"/>
            </w:rPr>
            <w:t xml:space="preserve">Diseño Técnico de </w:t>
          </w:r>
          <w:r w:rsidRPr="002F69DB">
            <w:rPr>
              <w:rFonts w:asciiTheme="minorHAnsi" w:hAnsiTheme="minorHAnsi"/>
              <w:b w:val="0"/>
              <w:sz w:val="18"/>
            </w:rPr>
            <w:t>Librería Real Media para Android</w:t>
          </w:r>
        </w:p>
        <w:p w14:paraId="5A5958A4" w14:textId="77777777" w:rsidR="00DC7DCA" w:rsidRPr="003B293A" w:rsidRDefault="00DC7DCA" w:rsidP="003B293A">
          <w:pPr>
            <w:ind w:left="66"/>
            <w:jc w:val="right"/>
            <w:rPr>
              <w:sz w:val="18"/>
              <w:szCs w:val="18"/>
            </w:rPr>
          </w:pPr>
        </w:p>
      </w:tc>
    </w:tr>
  </w:tbl>
  <w:p w14:paraId="5A5958A6" w14:textId="77777777" w:rsidR="00DC7DCA" w:rsidRDefault="00DC7DCA">
    <w:pPr>
      <w:tabs>
        <w:tab w:val="center" w:pos="4960"/>
        <w:tab w:val="right" w:pos="9921"/>
      </w:tabs>
      <w:autoSpaceDE w:val="0"/>
      <w:autoSpaceDN w:val="0"/>
      <w:adjustRightInd w:val="0"/>
      <w:rPr>
        <w:noProof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29AC2F8"/>
    <w:lvl w:ilvl="0">
      <w:start w:val="1"/>
      <w:numFmt w:val="lowerRoman"/>
      <w:pStyle w:val="Listaconnmeros5"/>
      <w:lvlText w:val="%1)"/>
      <w:lvlJc w:val="left"/>
      <w:pPr>
        <w:tabs>
          <w:tab w:val="num" w:pos="2421"/>
        </w:tabs>
        <w:ind w:left="2061" w:hanging="360"/>
      </w:pPr>
      <w:rPr>
        <w:rFonts w:hint="default"/>
      </w:rPr>
    </w:lvl>
  </w:abstractNum>
  <w:abstractNum w:abstractNumId="1">
    <w:nsid w:val="FFFFFF7D"/>
    <w:multiLevelType w:val="singleLevel"/>
    <w:tmpl w:val="CA081816"/>
    <w:lvl w:ilvl="0">
      <w:start w:val="1"/>
      <w:numFmt w:val="lowerLetter"/>
      <w:pStyle w:val="Listaconnmeros4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2">
    <w:nsid w:val="FFFFFF7E"/>
    <w:multiLevelType w:val="singleLevel"/>
    <w:tmpl w:val="C7E63F4A"/>
    <w:lvl w:ilvl="0">
      <w:start w:val="1"/>
      <w:numFmt w:val="upperRoman"/>
      <w:pStyle w:val="Listaconnmeros3"/>
      <w:lvlText w:val="%1."/>
      <w:lvlJc w:val="left"/>
      <w:pPr>
        <w:tabs>
          <w:tab w:val="num" w:pos="1854"/>
        </w:tabs>
        <w:ind w:left="1494" w:hanging="360"/>
      </w:pPr>
      <w:rPr>
        <w:rFonts w:hint="default"/>
      </w:rPr>
    </w:lvl>
  </w:abstractNum>
  <w:abstractNum w:abstractNumId="3">
    <w:nsid w:val="FFFFFF7F"/>
    <w:multiLevelType w:val="singleLevel"/>
    <w:tmpl w:val="42C6F8A0"/>
    <w:lvl w:ilvl="0">
      <w:start w:val="1"/>
      <w:numFmt w:val="upperLetter"/>
      <w:pStyle w:val="Listaconnmeros2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4">
    <w:nsid w:val="FFFFFF80"/>
    <w:multiLevelType w:val="singleLevel"/>
    <w:tmpl w:val="756C23A0"/>
    <w:lvl w:ilvl="0">
      <w:start w:val="1"/>
      <w:numFmt w:val="bullet"/>
      <w:pStyle w:val="Listaconvietas5"/>
      <w:lvlText w:val="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A9EDB3A"/>
    <w:lvl w:ilvl="0">
      <w:start w:val="1"/>
      <w:numFmt w:val="bullet"/>
      <w:pStyle w:val="Listaconvietas4"/>
      <w:lvlText w:val="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16"/>
      </w:rPr>
    </w:lvl>
  </w:abstractNum>
  <w:abstractNum w:abstractNumId="6">
    <w:nsid w:val="FFFFFF82"/>
    <w:multiLevelType w:val="singleLevel"/>
    <w:tmpl w:val="4ABC702A"/>
    <w:lvl w:ilvl="0">
      <w:start w:val="1"/>
      <w:numFmt w:val="bullet"/>
      <w:pStyle w:val="Listaconvietas3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</w:abstractNum>
  <w:abstractNum w:abstractNumId="7">
    <w:nsid w:val="FFFFFF88"/>
    <w:multiLevelType w:val="singleLevel"/>
    <w:tmpl w:val="D56E786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63648E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89271B8"/>
    <w:multiLevelType w:val="hybridMultilevel"/>
    <w:tmpl w:val="0C4E8AB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48C7F0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B03318C"/>
    <w:multiLevelType w:val="hybridMultilevel"/>
    <w:tmpl w:val="0D26CF76"/>
    <w:lvl w:ilvl="0" w:tplc="D48C7F0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F26B51"/>
    <w:multiLevelType w:val="hybridMultilevel"/>
    <w:tmpl w:val="BD82D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0501AF"/>
    <w:multiLevelType w:val="multilevel"/>
    <w:tmpl w:val="F886B5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3">
    <w:nsid w:val="1D603259"/>
    <w:multiLevelType w:val="multilevel"/>
    <w:tmpl w:val="F33A8CA2"/>
    <w:lvl w:ilvl="0">
      <w:start w:val="1"/>
      <w:numFmt w:val="decimal"/>
      <w:pStyle w:val="Ladillo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Ladillo3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Ladillo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Ladillo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4320" w:hanging="1440"/>
      </w:pPr>
    </w:lvl>
  </w:abstractNum>
  <w:abstractNum w:abstractNumId="14">
    <w:nsid w:val="23DB4FFE"/>
    <w:multiLevelType w:val="hybridMultilevel"/>
    <w:tmpl w:val="F32C9B86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B161363"/>
    <w:multiLevelType w:val="hybridMultilevel"/>
    <w:tmpl w:val="DA768302"/>
    <w:lvl w:ilvl="0" w:tplc="0C0A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CA312A3"/>
    <w:multiLevelType w:val="hybridMultilevel"/>
    <w:tmpl w:val="46080A98"/>
    <w:lvl w:ilvl="0" w:tplc="D99489D0">
      <w:start w:val="1"/>
      <w:numFmt w:val="bullet"/>
      <w:pStyle w:val="Listaconvietas2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3A50C9"/>
    <w:multiLevelType w:val="hybridMultilevel"/>
    <w:tmpl w:val="5A3AF2F8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CD450AD"/>
    <w:multiLevelType w:val="multilevel"/>
    <w:tmpl w:val="A97467B8"/>
    <w:lvl w:ilvl="0">
      <w:start w:val="1"/>
      <w:numFmt w:val="decimal"/>
      <w:pStyle w:val="TextoINDICE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4320" w:hanging="1440"/>
      </w:pPr>
    </w:lvl>
  </w:abstractNum>
  <w:abstractNum w:abstractNumId="19">
    <w:nsid w:val="51B604CC"/>
    <w:multiLevelType w:val="hybridMultilevel"/>
    <w:tmpl w:val="65BE913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5345469B"/>
    <w:multiLevelType w:val="hybridMultilevel"/>
    <w:tmpl w:val="25069AB2"/>
    <w:lvl w:ilvl="0" w:tplc="837A5256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>
    <w:nsid w:val="624D5FF6"/>
    <w:multiLevelType w:val="hybridMultilevel"/>
    <w:tmpl w:val="516E7D9A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69663776"/>
    <w:multiLevelType w:val="multilevel"/>
    <w:tmpl w:val="2D9E8CC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color w:val="4F81BD" w:themeColor="accent1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77345018"/>
    <w:multiLevelType w:val="hybridMultilevel"/>
    <w:tmpl w:val="BE7AF87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16"/>
  </w:num>
  <w:num w:numId="7">
    <w:abstractNumId w:val="7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3"/>
  </w:num>
  <w:num w:numId="14">
    <w:abstractNumId w:val="9"/>
  </w:num>
  <w:num w:numId="15">
    <w:abstractNumId w:val="21"/>
  </w:num>
  <w:num w:numId="16">
    <w:abstractNumId w:val="14"/>
  </w:num>
  <w:num w:numId="17">
    <w:abstractNumId w:val="15"/>
  </w:num>
  <w:num w:numId="18">
    <w:abstractNumId w:val="23"/>
  </w:num>
  <w:num w:numId="19">
    <w:abstractNumId w:val="10"/>
  </w:num>
  <w:num w:numId="20">
    <w:abstractNumId w:val="19"/>
  </w:num>
  <w:num w:numId="21">
    <w:abstractNumId w:val="22"/>
  </w:num>
  <w:num w:numId="22">
    <w:abstractNumId w:val="12"/>
  </w:num>
  <w:num w:numId="23">
    <w:abstractNumId w:val="11"/>
  </w:num>
  <w:num w:numId="24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  <w:lvlOverride w:ilvl="0">
      <w:startOverride w:val="1"/>
    </w:lvlOverride>
    <w:lvlOverride w:ilvl="1">
      <w:startOverride w:val="4"/>
    </w:lvlOverride>
  </w:num>
  <w:num w:numId="26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1433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0C3"/>
    <w:rsid w:val="0000057B"/>
    <w:rsid w:val="000026AF"/>
    <w:rsid w:val="0001014A"/>
    <w:rsid w:val="000155DD"/>
    <w:rsid w:val="000215C8"/>
    <w:rsid w:val="00022138"/>
    <w:rsid w:val="00022CA6"/>
    <w:rsid w:val="000232F1"/>
    <w:rsid w:val="00034625"/>
    <w:rsid w:val="00036974"/>
    <w:rsid w:val="00042541"/>
    <w:rsid w:val="00050096"/>
    <w:rsid w:val="0005580B"/>
    <w:rsid w:val="000558AF"/>
    <w:rsid w:val="00056BF4"/>
    <w:rsid w:val="00060832"/>
    <w:rsid w:val="0006083B"/>
    <w:rsid w:val="00061C54"/>
    <w:rsid w:val="000626B4"/>
    <w:rsid w:val="00063268"/>
    <w:rsid w:val="00064FE4"/>
    <w:rsid w:val="0007000F"/>
    <w:rsid w:val="0007407A"/>
    <w:rsid w:val="00075550"/>
    <w:rsid w:val="00082153"/>
    <w:rsid w:val="00083EBC"/>
    <w:rsid w:val="00085B85"/>
    <w:rsid w:val="00087C88"/>
    <w:rsid w:val="00087EB7"/>
    <w:rsid w:val="0009027E"/>
    <w:rsid w:val="00092E33"/>
    <w:rsid w:val="00096D7C"/>
    <w:rsid w:val="00096D94"/>
    <w:rsid w:val="000A0A19"/>
    <w:rsid w:val="000B74C7"/>
    <w:rsid w:val="000C2CA2"/>
    <w:rsid w:val="000C3E82"/>
    <w:rsid w:val="000C4D5A"/>
    <w:rsid w:val="000C5467"/>
    <w:rsid w:val="000C659D"/>
    <w:rsid w:val="000C69DC"/>
    <w:rsid w:val="000C7FAA"/>
    <w:rsid w:val="000D43EC"/>
    <w:rsid w:val="000D510C"/>
    <w:rsid w:val="000D5833"/>
    <w:rsid w:val="000D6B00"/>
    <w:rsid w:val="000D6F0F"/>
    <w:rsid w:val="000D7073"/>
    <w:rsid w:val="000E048F"/>
    <w:rsid w:val="000E14EF"/>
    <w:rsid w:val="000E2C12"/>
    <w:rsid w:val="000F7CB2"/>
    <w:rsid w:val="00101571"/>
    <w:rsid w:val="001028E9"/>
    <w:rsid w:val="001045B9"/>
    <w:rsid w:val="00104E30"/>
    <w:rsid w:val="00106CF1"/>
    <w:rsid w:val="0010791C"/>
    <w:rsid w:val="00111C12"/>
    <w:rsid w:val="001128A3"/>
    <w:rsid w:val="00115C15"/>
    <w:rsid w:val="00121D17"/>
    <w:rsid w:val="00122D65"/>
    <w:rsid w:val="00125684"/>
    <w:rsid w:val="00131CFE"/>
    <w:rsid w:val="00132B4F"/>
    <w:rsid w:val="001349D4"/>
    <w:rsid w:val="00135CC4"/>
    <w:rsid w:val="00145C49"/>
    <w:rsid w:val="00151A4C"/>
    <w:rsid w:val="00154F40"/>
    <w:rsid w:val="00163266"/>
    <w:rsid w:val="0017457A"/>
    <w:rsid w:val="00177A9F"/>
    <w:rsid w:val="00180301"/>
    <w:rsid w:val="001853C5"/>
    <w:rsid w:val="0018796B"/>
    <w:rsid w:val="001908F5"/>
    <w:rsid w:val="0019775A"/>
    <w:rsid w:val="001A1252"/>
    <w:rsid w:val="001A7491"/>
    <w:rsid w:val="001B1FBE"/>
    <w:rsid w:val="001B5924"/>
    <w:rsid w:val="001C3E08"/>
    <w:rsid w:val="001C45C6"/>
    <w:rsid w:val="001C51E1"/>
    <w:rsid w:val="001C525E"/>
    <w:rsid w:val="001C7600"/>
    <w:rsid w:val="001C7725"/>
    <w:rsid w:val="001D0D91"/>
    <w:rsid w:val="001D2DA9"/>
    <w:rsid w:val="001D2F8B"/>
    <w:rsid w:val="001D2FA3"/>
    <w:rsid w:val="001D64BF"/>
    <w:rsid w:val="001E1EFC"/>
    <w:rsid w:val="001E3239"/>
    <w:rsid w:val="001E40AE"/>
    <w:rsid w:val="001F0C39"/>
    <w:rsid w:val="001F4483"/>
    <w:rsid w:val="001F4A81"/>
    <w:rsid w:val="001F5A92"/>
    <w:rsid w:val="0020120C"/>
    <w:rsid w:val="00201803"/>
    <w:rsid w:val="0020181C"/>
    <w:rsid w:val="00202242"/>
    <w:rsid w:val="002040B3"/>
    <w:rsid w:val="00204E89"/>
    <w:rsid w:val="00205C89"/>
    <w:rsid w:val="002072E8"/>
    <w:rsid w:val="00207A14"/>
    <w:rsid w:val="002102B0"/>
    <w:rsid w:val="00211F35"/>
    <w:rsid w:val="00212B24"/>
    <w:rsid w:val="00214223"/>
    <w:rsid w:val="00216495"/>
    <w:rsid w:val="002245CB"/>
    <w:rsid w:val="00226BCB"/>
    <w:rsid w:val="00226BE1"/>
    <w:rsid w:val="002329FA"/>
    <w:rsid w:val="00235162"/>
    <w:rsid w:val="00235821"/>
    <w:rsid w:val="00246DD3"/>
    <w:rsid w:val="00254F41"/>
    <w:rsid w:val="00255EAA"/>
    <w:rsid w:val="00257B80"/>
    <w:rsid w:val="00260372"/>
    <w:rsid w:val="00260864"/>
    <w:rsid w:val="002619B2"/>
    <w:rsid w:val="0026342B"/>
    <w:rsid w:val="00271673"/>
    <w:rsid w:val="00271A48"/>
    <w:rsid w:val="00281619"/>
    <w:rsid w:val="00282BD8"/>
    <w:rsid w:val="0028378D"/>
    <w:rsid w:val="00290414"/>
    <w:rsid w:val="00296EC2"/>
    <w:rsid w:val="00297120"/>
    <w:rsid w:val="002A0A78"/>
    <w:rsid w:val="002A2C43"/>
    <w:rsid w:val="002A4A91"/>
    <w:rsid w:val="002B2773"/>
    <w:rsid w:val="002B4EF2"/>
    <w:rsid w:val="002B53C6"/>
    <w:rsid w:val="002C06E0"/>
    <w:rsid w:val="002C1524"/>
    <w:rsid w:val="002C7F8D"/>
    <w:rsid w:val="002D0D09"/>
    <w:rsid w:val="002D6ACC"/>
    <w:rsid w:val="002D6B0C"/>
    <w:rsid w:val="002E0560"/>
    <w:rsid w:val="002E0B67"/>
    <w:rsid w:val="002E4E88"/>
    <w:rsid w:val="002E5A64"/>
    <w:rsid w:val="002F22BF"/>
    <w:rsid w:val="002F29DA"/>
    <w:rsid w:val="002F2B07"/>
    <w:rsid w:val="002F40C2"/>
    <w:rsid w:val="002F65DF"/>
    <w:rsid w:val="002F69DB"/>
    <w:rsid w:val="002F6C76"/>
    <w:rsid w:val="00304697"/>
    <w:rsid w:val="0030497F"/>
    <w:rsid w:val="00321364"/>
    <w:rsid w:val="00322D21"/>
    <w:rsid w:val="003263A5"/>
    <w:rsid w:val="003300F1"/>
    <w:rsid w:val="00343791"/>
    <w:rsid w:val="0034570E"/>
    <w:rsid w:val="00346254"/>
    <w:rsid w:val="003506EA"/>
    <w:rsid w:val="00351E9C"/>
    <w:rsid w:val="003538B1"/>
    <w:rsid w:val="00354447"/>
    <w:rsid w:val="00363DC3"/>
    <w:rsid w:val="00363E3C"/>
    <w:rsid w:val="003641A1"/>
    <w:rsid w:val="003646EE"/>
    <w:rsid w:val="0037021A"/>
    <w:rsid w:val="003726D0"/>
    <w:rsid w:val="00377009"/>
    <w:rsid w:val="00377802"/>
    <w:rsid w:val="0038326F"/>
    <w:rsid w:val="00386857"/>
    <w:rsid w:val="00391E2B"/>
    <w:rsid w:val="00396539"/>
    <w:rsid w:val="003B2613"/>
    <w:rsid w:val="003B293A"/>
    <w:rsid w:val="003B53AF"/>
    <w:rsid w:val="003C730C"/>
    <w:rsid w:val="003D17C2"/>
    <w:rsid w:val="003D21BE"/>
    <w:rsid w:val="003D56AF"/>
    <w:rsid w:val="003E0195"/>
    <w:rsid w:val="003E0728"/>
    <w:rsid w:val="003E397D"/>
    <w:rsid w:val="003F5349"/>
    <w:rsid w:val="003F5AA7"/>
    <w:rsid w:val="003F6BD3"/>
    <w:rsid w:val="00403385"/>
    <w:rsid w:val="00404993"/>
    <w:rsid w:val="0041435C"/>
    <w:rsid w:val="0041459B"/>
    <w:rsid w:val="00415882"/>
    <w:rsid w:val="00415AB6"/>
    <w:rsid w:val="00422528"/>
    <w:rsid w:val="00425A25"/>
    <w:rsid w:val="0042672F"/>
    <w:rsid w:val="0043019F"/>
    <w:rsid w:val="004370AB"/>
    <w:rsid w:val="0044359F"/>
    <w:rsid w:val="00443A88"/>
    <w:rsid w:val="00444728"/>
    <w:rsid w:val="0044588D"/>
    <w:rsid w:val="00445D2E"/>
    <w:rsid w:val="00446947"/>
    <w:rsid w:val="004478DB"/>
    <w:rsid w:val="004529AA"/>
    <w:rsid w:val="00453CAC"/>
    <w:rsid w:val="00453CC1"/>
    <w:rsid w:val="00454D48"/>
    <w:rsid w:val="00455EA8"/>
    <w:rsid w:val="00462C75"/>
    <w:rsid w:val="00464DED"/>
    <w:rsid w:val="00471061"/>
    <w:rsid w:val="004713CD"/>
    <w:rsid w:val="00471665"/>
    <w:rsid w:val="00474EA0"/>
    <w:rsid w:val="00477B4B"/>
    <w:rsid w:val="00485F23"/>
    <w:rsid w:val="0048769B"/>
    <w:rsid w:val="00490D56"/>
    <w:rsid w:val="00491B0D"/>
    <w:rsid w:val="00494991"/>
    <w:rsid w:val="004A21B9"/>
    <w:rsid w:val="004A308A"/>
    <w:rsid w:val="004A6656"/>
    <w:rsid w:val="004B290E"/>
    <w:rsid w:val="004B2F24"/>
    <w:rsid w:val="004B408D"/>
    <w:rsid w:val="004B5717"/>
    <w:rsid w:val="004C3326"/>
    <w:rsid w:val="004C4477"/>
    <w:rsid w:val="004C4637"/>
    <w:rsid w:val="004D5266"/>
    <w:rsid w:val="004E369F"/>
    <w:rsid w:val="004E38A6"/>
    <w:rsid w:val="004E6758"/>
    <w:rsid w:val="004E75E4"/>
    <w:rsid w:val="004F1FE5"/>
    <w:rsid w:val="004F24A1"/>
    <w:rsid w:val="004F7CEB"/>
    <w:rsid w:val="00502563"/>
    <w:rsid w:val="00502BE5"/>
    <w:rsid w:val="005050E5"/>
    <w:rsid w:val="00505C31"/>
    <w:rsid w:val="00511637"/>
    <w:rsid w:val="005123E2"/>
    <w:rsid w:val="00512D7B"/>
    <w:rsid w:val="0052415D"/>
    <w:rsid w:val="005261C4"/>
    <w:rsid w:val="00530512"/>
    <w:rsid w:val="0053475B"/>
    <w:rsid w:val="0054342F"/>
    <w:rsid w:val="005470C3"/>
    <w:rsid w:val="005523E4"/>
    <w:rsid w:val="00560AD0"/>
    <w:rsid w:val="00561C01"/>
    <w:rsid w:val="00562BAE"/>
    <w:rsid w:val="00563181"/>
    <w:rsid w:val="00564698"/>
    <w:rsid w:val="00566C0A"/>
    <w:rsid w:val="00581628"/>
    <w:rsid w:val="00586F6C"/>
    <w:rsid w:val="00591A41"/>
    <w:rsid w:val="005926D3"/>
    <w:rsid w:val="00593A1E"/>
    <w:rsid w:val="005940A4"/>
    <w:rsid w:val="00594603"/>
    <w:rsid w:val="0059484E"/>
    <w:rsid w:val="00596E0C"/>
    <w:rsid w:val="005A201A"/>
    <w:rsid w:val="005A2F4F"/>
    <w:rsid w:val="005A6AF4"/>
    <w:rsid w:val="005B03E3"/>
    <w:rsid w:val="005B0A80"/>
    <w:rsid w:val="005B3415"/>
    <w:rsid w:val="005C08FC"/>
    <w:rsid w:val="005C276D"/>
    <w:rsid w:val="005C3914"/>
    <w:rsid w:val="005C4CCD"/>
    <w:rsid w:val="005C659B"/>
    <w:rsid w:val="005D0E9F"/>
    <w:rsid w:val="005E3432"/>
    <w:rsid w:val="005F0570"/>
    <w:rsid w:val="005F3222"/>
    <w:rsid w:val="005F5129"/>
    <w:rsid w:val="005F70AF"/>
    <w:rsid w:val="00611FA3"/>
    <w:rsid w:val="00614512"/>
    <w:rsid w:val="00621AB7"/>
    <w:rsid w:val="00621FC6"/>
    <w:rsid w:val="00624CA5"/>
    <w:rsid w:val="006266CB"/>
    <w:rsid w:val="00626E34"/>
    <w:rsid w:val="006354CC"/>
    <w:rsid w:val="00641BD5"/>
    <w:rsid w:val="0064412F"/>
    <w:rsid w:val="00645477"/>
    <w:rsid w:val="006471FF"/>
    <w:rsid w:val="00652922"/>
    <w:rsid w:val="006532DD"/>
    <w:rsid w:val="006601DD"/>
    <w:rsid w:val="00661912"/>
    <w:rsid w:val="006626CB"/>
    <w:rsid w:val="00662ACB"/>
    <w:rsid w:val="00664109"/>
    <w:rsid w:val="006714F4"/>
    <w:rsid w:val="006716F6"/>
    <w:rsid w:val="00673855"/>
    <w:rsid w:val="00680884"/>
    <w:rsid w:val="00680EA5"/>
    <w:rsid w:val="006822C0"/>
    <w:rsid w:val="0068777F"/>
    <w:rsid w:val="00690525"/>
    <w:rsid w:val="00690C1F"/>
    <w:rsid w:val="0069357F"/>
    <w:rsid w:val="006940DB"/>
    <w:rsid w:val="00695742"/>
    <w:rsid w:val="00695F35"/>
    <w:rsid w:val="006967B4"/>
    <w:rsid w:val="00696969"/>
    <w:rsid w:val="006A0273"/>
    <w:rsid w:val="006A5068"/>
    <w:rsid w:val="006A6BE9"/>
    <w:rsid w:val="006B3089"/>
    <w:rsid w:val="006B590A"/>
    <w:rsid w:val="006C0A52"/>
    <w:rsid w:val="006C20AC"/>
    <w:rsid w:val="006C3FCF"/>
    <w:rsid w:val="006E265A"/>
    <w:rsid w:val="006E2772"/>
    <w:rsid w:val="006E4054"/>
    <w:rsid w:val="006E6EE5"/>
    <w:rsid w:val="006E74F7"/>
    <w:rsid w:val="006F3399"/>
    <w:rsid w:val="007028F5"/>
    <w:rsid w:val="00703C67"/>
    <w:rsid w:val="00704ECA"/>
    <w:rsid w:val="00706F26"/>
    <w:rsid w:val="0071270A"/>
    <w:rsid w:val="007201FB"/>
    <w:rsid w:val="007219D2"/>
    <w:rsid w:val="0072608F"/>
    <w:rsid w:val="00727EBC"/>
    <w:rsid w:val="007312C7"/>
    <w:rsid w:val="00731F2B"/>
    <w:rsid w:val="007371D5"/>
    <w:rsid w:val="00740187"/>
    <w:rsid w:val="007412EE"/>
    <w:rsid w:val="00744FB1"/>
    <w:rsid w:val="00746C7B"/>
    <w:rsid w:val="00747F66"/>
    <w:rsid w:val="00750666"/>
    <w:rsid w:val="007506A9"/>
    <w:rsid w:val="00750F6E"/>
    <w:rsid w:val="007514EF"/>
    <w:rsid w:val="00756A89"/>
    <w:rsid w:val="00756C33"/>
    <w:rsid w:val="007652C1"/>
    <w:rsid w:val="00765AB5"/>
    <w:rsid w:val="007679AC"/>
    <w:rsid w:val="00767EEE"/>
    <w:rsid w:val="00772A0E"/>
    <w:rsid w:val="007731F1"/>
    <w:rsid w:val="00773884"/>
    <w:rsid w:val="00773F4E"/>
    <w:rsid w:val="00775EF9"/>
    <w:rsid w:val="00777EC9"/>
    <w:rsid w:val="00783344"/>
    <w:rsid w:val="007864A7"/>
    <w:rsid w:val="007871CC"/>
    <w:rsid w:val="0079083D"/>
    <w:rsid w:val="00791181"/>
    <w:rsid w:val="007947FF"/>
    <w:rsid w:val="007A00F6"/>
    <w:rsid w:val="007A3DEE"/>
    <w:rsid w:val="007A4DA4"/>
    <w:rsid w:val="007B480E"/>
    <w:rsid w:val="007B4A13"/>
    <w:rsid w:val="007B52DD"/>
    <w:rsid w:val="007D0427"/>
    <w:rsid w:val="007D3AD1"/>
    <w:rsid w:val="007D61FA"/>
    <w:rsid w:val="007E1697"/>
    <w:rsid w:val="007E2554"/>
    <w:rsid w:val="007E2D93"/>
    <w:rsid w:val="007E302A"/>
    <w:rsid w:val="008009B1"/>
    <w:rsid w:val="00804F9F"/>
    <w:rsid w:val="00806E7C"/>
    <w:rsid w:val="0081040F"/>
    <w:rsid w:val="008106F0"/>
    <w:rsid w:val="00813FFE"/>
    <w:rsid w:val="00817FFD"/>
    <w:rsid w:val="008200D4"/>
    <w:rsid w:val="00821D53"/>
    <w:rsid w:val="0082296C"/>
    <w:rsid w:val="00824002"/>
    <w:rsid w:val="00824EE5"/>
    <w:rsid w:val="00826C93"/>
    <w:rsid w:val="00830814"/>
    <w:rsid w:val="00831E32"/>
    <w:rsid w:val="00832F51"/>
    <w:rsid w:val="008339E4"/>
    <w:rsid w:val="00835B44"/>
    <w:rsid w:val="00837536"/>
    <w:rsid w:val="00843262"/>
    <w:rsid w:val="0084413C"/>
    <w:rsid w:val="00847E07"/>
    <w:rsid w:val="00854A2C"/>
    <w:rsid w:val="00855A76"/>
    <w:rsid w:val="0086036B"/>
    <w:rsid w:val="00863558"/>
    <w:rsid w:val="008645A4"/>
    <w:rsid w:val="0087009F"/>
    <w:rsid w:val="00872A63"/>
    <w:rsid w:val="00875DCE"/>
    <w:rsid w:val="00876479"/>
    <w:rsid w:val="00880052"/>
    <w:rsid w:val="008850A6"/>
    <w:rsid w:val="00890B23"/>
    <w:rsid w:val="00892155"/>
    <w:rsid w:val="008937CE"/>
    <w:rsid w:val="00894B15"/>
    <w:rsid w:val="00896711"/>
    <w:rsid w:val="00897C53"/>
    <w:rsid w:val="008A0668"/>
    <w:rsid w:val="008A280E"/>
    <w:rsid w:val="008A5AA9"/>
    <w:rsid w:val="008A7D09"/>
    <w:rsid w:val="008B1927"/>
    <w:rsid w:val="008B3972"/>
    <w:rsid w:val="008B3EA7"/>
    <w:rsid w:val="008B3F30"/>
    <w:rsid w:val="008C147D"/>
    <w:rsid w:val="008C23AC"/>
    <w:rsid w:val="008C2C7E"/>
    <w:rsid w:val="008C66F1"/>
    <w:rsid w:val="008C7576"/>
    <w:rsid w:val="008D3C76"/>
    <w:rsid w:val="008D48A1"/>
    <w:rsid w:val="008D4AA2"/>
    <w:rsid w:val="008D4D09"/>
    <w:rsid w:val="008E2F22"/>
    <w:rsid w:val="008E5085"/>
    <w:rsid w:val="008F20F5"/>
    <w:rsid w:val="008F69DB"/>
    <w:rsid w:val="008F6C35"/>
    <w:rsid w:val="009002B0"/>
    <w:rsid w:val="009013BC"/>
    <w:rsid w:val="00905A82"/>
    <w:rsid w:val="00907179"/>
    <w:rsid w:val="00911AAF"/>
    <w:rsid w:val="00912ADC"/>
    <w:rsid w:val="00920A84"/>
    <w:rsid w:val="0092133A"/>
    <w:rsid w:val="00921465"/>
    <w:rsid w:val="0092325A"/>
    <w:rsid w:val="00930D73"/>
    <w:rsid w:val="0093117D"/>
    <w:rsid w:val="00932435"/>
    <w:rsid w:val="00936E6D"/>
    <w:rsid w:val="00940F2E"/>
    <w:rsid w:val="00941506"/>
    <w:rsid w:val="00945A4E"/>
    <w:rsid w:val="009505A7"/>
    <w:rsid w:val="00961EBA"/>
    <w:rsid w:val="00965287"/>
    <w:rsid w:val="00971317"/>
    <w:rsid w:val="00973547"/>
    <w:rsid w:val="00974403"/>
    <w:rsid w:val="00976B7F"/>
    <w:rsid w:val="00985A15"/>
    <w:rsid w:val="00986134"/>
    <w:rsid w:val="009925F6"/>
    <w:rsid w:val="00994B7B"/>
    <w:rsid w:val="0099751D"/>
    <w:rsid w:val="00997FD3"/>
    <w:rsid w:val="009A0F19"/>
    <w:rsid w:val="009A2584"/>
    <w:rsid w:val="009A268D"/>
    <w:rsid w:val="009A4715"/>
    <w:rsid w:val="009A4BDE"/>
    <w:rsid w:val="009A517B"/>
    <w:rsid w:val="009B16AC"/>
    <w:rsid w:val="009B22F8"/>
    <w:rsid w:val="009B27EE"/>
    <w:rsid w:val="009B443C"/>
    <w:rsid w:val="009B69D4"/>
    <w:rsid w:val="009B7F57"/>
    <w:rsid w:val="009C30F7"/>
    <w:rsid w:val="009C6696"/>
    <w:rsid w:val="009C6D5D"/>
    <w:rsid w:val="009C70D1"/>
    <w:rsid w:val="009D4428"/>
    <w:rsid w:val="009D49FB"/>
    <w:rsid w:val="009D5064"/>
    <w:rsid w:val="009E0020"/>
    <w:rsid w:val="009E7A25"/>
    <w:rsid w:val="009F08F4"/>
    <w:rsid w:val="009F0AEB"/>
    <w:rsid w:val="009F31B7"/>
    <w:rsid w:val="00A02795"/>
    <w:rsid w:val="00A043B9"/>
    <w:rsid w:val="00A05976"/>
    <w:rsid w:val="00A155C6"/>
    <w:rsid w:val="00A26155"/>
    <w:rsid w:val="00A27CEF"/>
    <w:rsid w:val="00A320E2"/>
    <w:rsid w:val="00A34822"/>
    <w:rsid w:val="00A351C1"/>
    <w:rsid w:val="00A3555D"/>
    <w:rsid w:val="00A366D0"/>
    <w:rsid w:val="00A442EF"/>
    <w:rsid w:val="00A50143"/>
    <w:rsid w:val="00A5060E"/>
    <w:rsid w:val="00A52BB7"/>
    <w:rsid w:val="00A536AB"/>
    <w:rsid w:val="00A558B0"/>
    <w:rsid w:val="00A57AF3"/>
    <w:rsid w:val="00A63B03"/>
    <w:rsid w:val="00A701DF"/>
    <w:rsid w:val="00A71E26"/>
    <w:rsid w:val="00A7376D"/>
    <w:rsid w:val="00A7619E"/>
    <w:rsid w:val="00A82D49"/>
    <w:rsid w:val="00A852B9"/>
    <w:rsid w:val="00A936B7"/>
    <w:rsid w:val="00A95C56"/>
    <w:rsid w:val="00A96245"/>
    <w:rsid w:val="00A97D26"/>
    <w:rsid w:val="00AA0199"/>
    <w:rsid w:val="00AA3E2C"/>
    <w:rsid w:val="00AA4275"/>
    <w:rsid w:val="00AA6732"/>
    <w:rsid w:val="00AB0A4C"/>
    <w:rsid w:val="00AB3856"/>
    <w:rsid w:val="00AB6A8F"/>
    <w:rsid w:val="00AB7253"/>
    <w:rsid w:val="00AC1D51"/>
    <w:rsid w:val="00AC2CA9"/>
    <w:rsid w:val="00AC2E46"/>
    <w:rsid w:val="00AC3378"/>
    <w:rsid w:val="00AC7FA3"/>
    <w:rsid w:val="00AD1BB4"/>
    <w:rsid w:val="00AD3C44"/>
    <w:rsid w:val="00AD42E3"/>
    <w:rsid w:val="00AE3838"/>
    <w:rsid w:val="00AF0489"/>
    <w:rsid w:val="00AF25FD"/>
    <w:rsid w:val="00AF480B"/>
    <w:rsid w:val="00AF6751"/>
    <w:rsid w:val="00AF6A1D"/>
    <w:rsid w:val="00B01C82"/>
    <w:rsid w:val="00B02D4F"/>
    <w:rsid w:val="00B04AD7"/>
    <w:rsid w:val="00B07DA7"/>
    <w:rsid w:val="00B10D78"/>
    <w:rsid w:val="00B176FA"/>
    <w:rsid w:val="00B23B39"/>
    <w:rsid w:val="00B3478B"/>
    <w:rsid w:val="00B41887"/>
    <w:rsid w:val="00B432EA"/>
    <w:rsid w:val="00B44CE6"/>
    <w:rsid w:val="00B5026B"/>
    <w:rsid w:val="00B52991"/>
    <w:rsid w:val="00B57C5E"/>
    <w:rsid w:val="00B62D46"/>
    <w:rsid w:val="00B64CAB"/>
    <w:rsid w:val="00B651CE"/>
    <w:rsid w:val="00B657DC"/>
    <w:rsid w:val="00B65828"/>
    <w:rsid w:val="00B73604"/>
    <w:rsid w:val="00B736F0"/>
    <w:rsid w:val="00B74BEE"/>
    <w:rsid w:val="00B8434B"/>
    <w:rsid w:val="00B902FD"/>
    <w:rsid w:val="00B90755"/>
    <w:rsid w:val="00B918DC"/>
    <w:rsid w:val="00B91EC7"/>
    <w:rsid w:val="00B93607"/>
    <w:rsid w:val="00B97D6A"/>
    <w:rsid w:val="00BA28D7"/>
    <w:rsid w:val="00BA2F49"/>
    <w:rsid w:val="00BA5532"/>
    <w:rsid w:val="00BA5CCF"/>
    <w:rsid w:val="00BB2257"/>
    <w:rsid w:val="00BB6409"/>
    <w:rsid w:val="00BB661B"/>
    <w:rsid w:val="00BC0131"/>
    <w:rsid w:val="00BC532D"/>
    <w:rsid w:val="00BD3F25"/>
    <w:rsid w:val="00BD734D"/>
    <w:rsid w:val="00BD763A"/>
    <w:rsid w:val="00BE1156"/>
    <w:rsid w:val="00BE2A2C"/>
    <w:rsid w:val="00BE5785"/>
    <w:rsid w:val="00BF0402"/>
    <w:rsid w:val="00BF040E"/>
    <w:rsid w:val="00C0102D"/>
    <w:rsid w:val="00C017E5"/>
    <w:rsid w:val="00C03609"/>
    <w:rsid w:val="00C06126"/>
    <w:rsid w:val="00C14A8B"/>
    <w:rsid w:val="00C32622"/>
    <w:rsid w:val="00C33240"/>
    <w:rsid w:val="00C33476"/>
    <w:rsid w:val="00C50EF8"/>
    <w:rsid w:val="00C56FA2"/>
    <w:rsid w:val="00C5786F"/>
    <w:rsid w:val="00C60B26"/>
    <w:rsid w:val="00C657C2"/>
    <w:rsid w:val="00C6732E"/>
    <w:rsid w:val="00C70B36"/>
    <w:rsid w:val="00C70DA3"/>
    <w:rsid w:val="00C71FA0"/>
    <w:rsid w:val="00C75C7D"/>
    <w:rsid w:val="00C86628"/>
    <w:rsid w:val="00CA1B05"/>
    <w:rsid w:val="00CA2E71"/>
    <w:rsid w:val="00CA40DF"/>
    <w:rsid w:val="00CA6316"/>
    <w:rsid w:val="00CB11D6"/>
    <w:rsid w:val="00CB1856"/>
    <w:rsid w:val="00CB1CBC"/>
    <w:rsid w:val="00CB38F4"/>
    <w:rsid w:val="00CB50D9"/>
    <w:rsid w:val="00CC27A3"/>
    <w:rsid w:val="00CC28F0"/>
    <w:rsid w:val="00CC2A47"/>
    <w:rsid w:val="00CC7632"/>
    <w:rsid w:val="00CD35A9"/>
    <w:rsid w:val="00CE0789"/>
    <w:rsid w:val="00CE2610"/>
    <w:rsid w:val="00CE48C8"/>
    <w:rsid w:val="00CE793E"/>
    <w:rsid w:val="00CF02B0"/>
    <w:rsid w:val="00CF51C7"/>
    <w:rsid w:val="00CF5BCA"/>
    <w:rsid w:val="00D0652B"/>
    <w:rsid w:val="00D13D69"/>
    <w:rsid w:val="00D1549E"/>
    <w:rsid w:val="00D17030"/>
    <w:rsid w:val="00D20E2B"/>
    <w:rsid w:val="00D27BB2"/>
    <w:rsid w:val="00D31DF5"/>
    <w:rsid w:val="00D372FC"/>
    <w:rsid w:val="00D44513"/>
    <w:rsid w:val="00D50B91"/>
    <w:rsid w:val="00D53ED3"/>
    <w:rsid w:val="00D740FB"/>
    <w:rsid w:val="00D76723"/>
    <w:rsid w:val="00D77D79"/>
    <w:rsid w:val="00D80328"/>
    <w:rsid w:val="00D831FB"/>
    <w:rsid w:val="00D84046"/>
    <w:rsid w:val="00D85E29"/>
    <w:rsid w:val="00D907AC"/>
    <w:rsid w:val="00D9244F"/>
    <w:rsid w:val="00D928B4"/>
    <w:rsid w:val="00D94244"/>
    <w:rsid w:val="00DA3399"/>
    <w:rsid w:val="00DB0E7E"/>
    <w:rsid w:val="00DB4F53"/>
    <w:rsid w:val="00DC1447"/>
    <w:rsid w:val="00DC1F93"/>
    <w:rsid w:val="00DC2C0A"/>
    <w:rsid w:val="00DC3996"/>
    <w:rsid w:val="00DC4AF2"/>
    <w:rsid w:val="00DC51C1"/>
    <w:rsid w:val="00DC677C"/>
    <w:rsid w:val="00DC7665"/>
    <w:rsid w:val="00DC7DCA"/>
    <w:rsid w:val="00DD2703"/>
    <w:rsid w:val="00DD3744"/>
    <w:rsid w:val="00DD64E0"/>
    <w:rsid w:val="00DE6A34"/>
    <w:rsid w:val="00DE73EC"/>
    <w:rsid w:val="00DE7AD0"/>
    <w:rsid w:val="00DE7E2F"/>
    <w:rsid w:val="00E0178C"/>
    <w:rsid w:val="00E064BF"/>
    <w:rsid w:val="00E06680"/>
    <w:rsid w:val="00E16994"/>
    <w:rsid w:val="00E279A0"/>
    <w:rsid w:val="00E33712"/>
    <w:rsid w:val="00E37111"/>
    <w:rsid w:val="00E37EA8"/>
    <w:rsid w:val="00E413CB"/>
    <w:rsid w:val="00E6128D"/>
    <w:rsid w:val="00E63706"/>
    <w:rsid w:val="00E66BC0"/>
    <w:rsid w:val="00E677DE"/>
    <w:rsid w:val="00E72671"/>
    <w:rsid w:val="00E73B4F"/>
    <w:rsid w:val="00E7402B"/>
    <w:rsid w:val="00E75E05"/>
    <w:rsid w:val="00E80152"/>
    <w:rsid w:val="00E804AC"/>
    <w:rsid w:val="00E8122C"/>
    <w:rsid w:val="00E827C6"/>
    <w:rsid w:val="00E82A7C"/>
    <w:rsid w:val="00E83D3F"/>
    <w:rsid w:val="00E8574B"/>
    <w:rsid w:val="00E85FD4"/>
    <w:rsid w:val="00E87084"/>
    <w:rsid w:val="00E87FD9"/>
    <w:rsid w:val="00E92014"/>
    <w:rsid w:val="00EA2CB4"/>
    <w:rsid w:val="00EA63B5"/>
    <w:rsid w:val="00EB0509"/>
    <w:rsid w:val="00EB1378"/>
    <w:rsid w:val="00EB1427"/>
    <w:rsid w:val="00EB6462"/>
    <w:rsid w:val="00EC0F48"/>
    <w:rsid w:val="00EC53A3"/>
    <w:rsid w:val="00EC62C4"/>
    <w:rsid w:val="00EC6303"/>
    <w:rsid w:val="00EC6C24"/>
    <w:rsid w:val="00ED152E"/>
    <w:rsid w:val="00ED6778"/>
    <w:rsid w:val="00ED72B4"/>
    <w:rsid w:val="00ED799E"/>
    <w:rsid w:val="00EE1A26"/>
    <w:rsid w:val="00EE448A"/>
    <w:rsid w:val="00EE5E8F"/>
    <w:rsid w:val="00EF4FF9"/>
    <w:rsid w:val="00EF609F"/>
    <w:rsid w:val="00EF7559"/>
    <w:rsid w:val="00F03188"/>
    <w:rsid w:val="00F03477"/>
    <w:rsid w:val="00F069E5"/>
    <w:rsid w:val="00F10B8E"/>
    <w:rsid w:val="00F110DB"/>
    <w:rsid w:val="00F151BE"/>
    <w:rsid w:val="00F1647F"/>
    <w:rsid w:val="00F20ECB"/>
    <w:rsid w:val="00F254CA"/>
    <w:rsid w:val="00F2681C"/>
    <w:rsid w:val="00F304CB"/>
    <w:rsid w:val="00F34ECB"/>
    <w:rsid w:val="00F358B7"/>
    <w:rsid w:val="00F35A86"/>
    <w:rsid w:val="00F426E2"/>
    <w:rsid w:val="00F4616F"/>
    <w:rsid w:val="00F515F4"/>
    <w:rsid w:val="00F5162E"/>
    <w:rsid w:val="00F6000C"/>
    <w:rsid w:val="00F63EEB"/>
    <w:rsid w:val="00F7003A"/>
    <w:rsid w:val="00F718AC"/>
    <w:rsid w:val="00F719A4"/>
    <w:rsid w:val="00F741F3"/>
    <w:rsid w:val="00F80223"/>
    <w:rsid w:val="00F80656"/>
    <w:rsid w:val="00F83D85"/>
    <w:rsid w:val="00F912F8"/>
    <w:rsid w:val="00F920AD"/>
    <w:rsid w:val="00F92459"/>
    <w:rsid w:val="00F9393D"/>
    <w:rsid w:val="00F955A7"/>
    <w:rsid w:val="00F9636B"/>
    <w:rsid w:val="00F9637A"/>
    <w:rsid w:val="00F9659F"/>
    <w:rsid w:val="00FA43FE"/>
    <w:rsid w:val="00FA67F1"/>
    <w:rsid w:val="00FB139F"/>
    <w:rsid w:val="00FB4E64"/>
    <w:rsid w:val="00FB5B25"/>
    <w:rsid w:val="00FB5B5C"/>
    <w:rsid w:val="00FC2956"/>
    <w:rsid w:val="00FC5AB2"/>
    <w:rsid w:val="00FC6F80"/>
    <w:rsid w:val="00FC72E9"/>
    <w:rsid w:val="00FD430B"/>
    <w:rsid w:val="00FE3340"/>
    <w:rsid w:val="00FE3700"/>
    <w:rsid w:val="00FE7813"/>
    <w:rsid w:val="00FF20D6"/>
    <w:rsid w:val="00FF5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9"/>
    <o:shapelayout v:ext="edit">
      <o:idmap v:ext="edit" data="1"/>
    </o:shapelayout>
  </w:shapeDefaults>
  <w:decimalSymbol w:val=","/>
  <w:listSeparator w:val=";"/>
  <w14:docId w14:val="5A5956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3C76"/>
    <w:pPr>
      <w:suppressAutoHyphens/>
      <w:spacing w:before="120"/>
      <w:jc w:val="both"/>
    </w:pPr>
    <w:rPr>
      <w:rFonts w:ascii="Garamond" w:hAnsi="Garamond"/>
      <w:sz w:val="22"/>
      <w:szCs w:val="24"/>
    </w:rPr>
  </w:style>
  <w:style w:type="paragraph" w:styleId="Ttulo1">
    <w:name w:val="heading 1"/>
    <w:basedOn w:val="Normal"/>
    <w:next w:val="Parrafo1"/>
    <w:link w:val="Ttulo1Car"/>
    <w:autoRedefine/>
    <w:qFormat/>
    <w:rsid w:val="00B57C5E"/>
    <w:pPr>
      <w:keepNext/>
      <w:spacing w:before="240" w:after="120"/>
      <w:outlineLvl w:val="0"/>
    </w:pPr>
    <w:rPr>
      <w:rFonts w:asciiTheme="minorHAnsi" w:hAnsiTheme="minorHAnsi"/>
      <w:b/>
      <w:bCs/>
      <w:caps/>
      <w:color w:val="4F81BD" w:themeColor="accent1"/>
      <w:sz w:val="28"/>
      <w:szCs w:val="26"/>
    </w:rPr>
  </w:style>
  <w:style w:type="paragraph" w:styleId="Ttulo2">
    <w:name w:val="heading 2"/>
    <w:aliases w:val="Título 2 Car"/>
    <w:basedOn w:val="Normal"/>
    <w:next w:val="Parrafo2"/>
    <w:autoRedefine/>
    <w:qFormat/>
    <w:rsid w:val="0054342F"/>
    <w:pPr>
      <w:keepNext/>
      <w:suppressAutoHyphens w:val="0"/>
      <w:spacing w:after="120"/>
      <w:ind w:left="567" w:hanging="567"/>
      <w:outlineLvl w:val="1"/>
    </w:pPr>
    <w:rPr>
      <w:rFonts w:cs="Arial"/>
      <w:b/>
      <w:noProof/>
      <w:spacing w:val="-3"/>
      <w:sz w:val="26"/>
      <w:szCs w:val="20"/>
      <w:lang w:val="en-GB"/>
    </w:rPr>
  </w:style>
  <w:style w:type="paragraph" w:styleId="Ttulo3">
    <w:name w:val="heading 3"/>
    <w:basedOn w:val="Normal"/>
    <w:next w:val="Parrafo3"/>
    <w:autoRedefine/>
    <w:qFormat/>
    <w:rsid w:val="00AF25FD"/>
    <w:pPr>
      <w:keepNext/>
      <w:numPr>
        <w:ilvl w:val="2"/>
        <w:numId w:val="1"/>
      </w:numPr>
      <w:autoSpaceDE w:val="0"/>
      <w:autoSpaceDN w:val="0"/>
      <w:adjustRightInd w:val="0"/>
      <w:spacing w:before="60" w:after="60"/>
      <w:outlineLvl w:val="2"/>
    </w:pPr>
    <w:rPr>
      <w:b/>
      <w:bCs/>
      <w:sz w:val="24"/>
      <w:szCs w:val="22"/>
      <w:lang w:val="en-GB"/>
    </w:rPr>
  </w:style>
  <w:style w:type="paragraph" w:styleId="Ttulo4">
    <w:name w:val="heading 4"/>
    <w:aliases w:val="H4"/>
    <w:basedOn w:val="Ttulo3"/>
    <w:next w:val="Normal"/>
    <w:qFormat/>
    <w:rsid w:val="00AF25FD"/>
    <w:pPr>
      <w:numPr>
        <w:ilvl w:val="3"/>
      </w:numPr>
      <w:tabs>
        <w:tab w:val="left" w:pos="851"/>
      </w:tabs>
      <w:spacing w:line="480" w:lineRule="exact"/>
      <w:outlineLvl w:val="3"/>
    </w:pPr>
    <w:rPr>
      <w:bCs w:val="0"/>
      <w:sz w:val="22"/>
      <w:szCs w:val="36"/>
    </w:rPr>
  </w:style>
  <w:style w:type="paragraph" w:styleId="Ttulo5">
    <w:name w:val="heading 5"/>
    <w:basedOn w:val="Normal"/>
    <w:next w:val="Normal"/>
    <w:qFormat/>
    <w:rsid w:val="00AF25FD"/>
    <w:pPr>
      <w:numPr>
        <w:ilvl w:val="4"/>
        <w:numId w:val="1"/>
      </w:numPr>
      <w:tabs>
        <w:tab w:val="left" w:pos="851"/>
      </w:tabs>
      <w:spacing w:before="240" w:after="60"/>
      <w:outlineLvl w:val="4"/>
    </w:pPr>
    <w:rPr>
      <w:b/>
      <w:spacing w:val="-3"/>
      <w:szCs w:val="20"/>
    </w:rPr>
  </w:style>
  <w:style w:type="paragraph" w:styleId="Ttulo6">
    <w:name w:val="heading 6"/>
    <w:basedOn w:val="Normal"/>
    <w:next w:val="Normal"/>
    <w:qFormat/>
    <w:rsid w:val="00AF25FD"/>
    <w:pPr>
      <w:numPr>
        <w:ilvl w:val="5"/>
        <w:numId w:val="1"/>
      </w:numPr>
      <w:spacing w:before="240" w:after="60"/>
      <w:outlineLvl w:val="5"/>
    </w:pPr>
    <w:rPr>
      <w:b/>
      <w:i/>
      <w:spacing w:val="-3"/>
      <w:szCs w:val="20"/>
    </w:rPr>
  </w:style>
  <w:style w:type="paragraph" w:styleId="Ttulo7">
    <w:name w:val="heading 7"/>
    <w:basedOn w:val="Normal"/>
    <w:next w:val="Normal"/>
    <w:qFormat/>
    <w:rsid w:val="00AF25FD"/>
    <w:pPr>
      <w:numPr>
        <w:ilvl w:val="6"/>
        <w:numId w:val="1"/>
      </w:numPr>
      <w:tabs>
        <w:tab w:val="left" w:pos="-720"/>
        <w:tab w:val="left" w:pos="0"/>
      </w:tabs>
      <w:spacing w:before="240" w:after="60"/>
      <w:outlineLvl w:val="6"/>
    </w:pPr>
    <w:rPr>
      <w:spacing w:val="-3"/>
      <w:szCs w:val="20"/>
    </w:rPr>
  </w:style>
  <w:style w:type="paragraph" w:styleId="Ttulo8">
    <w:name w:val="heading 8"/>
    <w:basedOn w:val="Normal"/>
    <w:next w:val="Normal"/>
    <w:qFormat/>
    <w:rsid w:val="00AF25FD"/>
    <w:pPr>
      <w:numPr>
        <w:ilvl w:val="7"/>
        <w:numId w:val="1"/>
      </w:numPr>
      <w:tabs>
        <w:tab w:val="left" w:pos="-720"/>
        <w:tab w:val="left" w:pos="0"/>
      </w:tabs>
      <w:spacing w:before="240" w:after="60"/>
      <w:outlineLvl w:val="7"/>
    </w:pPr>
    <w:rPr>
      <w:i/>
      <w:spacing w:val="-3"/>
      <w:szCs w:val="20"/>
    </w:rPr>
  </w:style>
  <w:style w:type="paragraph" w:styleId="Ttulo9">
    <w:name w:val="heading 9"/>
    <w:basedOn w:val="Normal"/>
    <w:next w:val="Normal"/>
    <w:qFormat/>
    <w:rsid w:val="00AF25FD"/>
    <w:pPr>
      <w:numPr>
        <w:ilvl w:val="8"/>
        <w:numId w:val="1"/>
      </w:numPr>
      <w:tabs>
        <w:tab w:val="left" w:pos="-720"/>
        <w:tab w:val="left" w:pos="0"/>
      </w:tabs>
      <w:spacing w:before="240" w:after="60"/>
      <w:outlineLvl w:val="8"/>
    </w:pPr>
    <w:rPr>
      <w:i/>
      <w:spacing w:val="-3"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1">
    <w:name w:val="Parrafo 1"/>
    <w:basedOn w:val="Normal"/>
    <w:rsid w:val="00AF25FD"/>
    <w:pPr>
      <w:ind w:left="567"/>
    </w:pPr>
    <w:rPr>
      <w:noProof/>
    </w:rPr>
  </w:style>
  <w:style w:type="paragraph" w:customStyle="1" w:styleId="Parrafo2">
    <w:name w:val="Parrafo 2"/>
    <w:basedOn w:val="Normal"/>
    <w:rsid w:val="00AF25FD"/>
    <w:pPr>
      <w:ind w:left="567"/>
    </w:pPr>
    <w:rPr>
      <w:noProof/>
      <w:lang w:val="en-GB"/>
    </w:rPr>
  </w:style>
  <w:style w:type="paragraph" w:customStyle="1" w:styleId="Parrafo3">
    <w:name w:val="Parrafo 3"/>
    <w:basedOn w:val="Normal"/>
    <w:rsid w:val="00AF25FD"/>
    <w:pPr>
      <w:ind w:left="567"/>
    </w:pPr>
    <w:rPr>
      <w:lang w:val="en-GB"/>
    </w:rPr>
  </w:style>
  <w:style w:type="paragraph" w:styleId="Encabezado">
    <w:name w:val="header"/>
    <w:basedOn w:val="Normal"/>
    <w:link w:val="EncabezadoCar"/>
    <w:rsid w:val="00AF25FD"/>
    <w:pPr>
      <w:tabs>
        <w:tab w:val="center" w:pos="4252"/>
        <w:tab w:val="right" w:pos="8504"/>
      </w:tabs>
    </w:pPr>
    <w:rPr>
      <w:rFonts w:ascii="TheSansCorrespondence" w:hAnsi="TheSansCorrespondence"/>
      <w:b/>
      <w:sz w:val="20"/>
    </w:rPr>
  </w:style>
  <w:style w:type="paragraph" w:customStyle="1" w:styleId="ParrafoEpgrafe">
    <w:name w:val="Parrafo Epígrafe"/>
    <w:basedOn w:val="Normal"/>
    <w:rsid w:val="00AF25FD"/>
    <w:pPr>
      <w:ind w:left="720" w:firstLine="720"/>
    </w:pPr>
  </w:style>
  <w:style w:type="paragraph" w:styleId="Piedepgina">
    <w:name w:val="footer"/>
    <w:basedOn w:val="Normal"/>
    <w:link w:val="PiedepginaCar"/>
    <w:uiPriority w:val="99"/>
    <w:rsid w:val="00AF25FD"/>
    <w:pPr>
      <w:tabs>
        <w:tab w:val="center" w:pos="4252"/>
        <w:tab w:val="right" w:pos="8504"/>
      </w:tabs>
      <w:spacing w:before="40"/>
    </w:pPr>
    <w:rPr>
      <w:rFonts w:ascii="TheSansCorrespondence" w:hAnsi="TheSansCorrespondence"/>
      <w:sz w:val="16"/>
    </w:rPr>
  </w:style>
  <w:style w:type="paragraph" w:styleId="TDC1">
    <w:name w:val="toc 1"/>
    <w:basedOn w:val="Normal"/>
    <w:next w:val="Normal"/>
    <w:autoRedefine/>
    <w:uiPriority w:val="39"/>
    <w:rsid w:val="00AF25FD"/>
    <w:pPr>
      <w:tabs>
        <w:tab w:val="left" w:pos="567"/>
        <w:tab w:val="right" w:leader="dot" w:pos="9781"/>
      </w:tabs>
    </w:pPr>
    <w:rPr>
      <w:b/>
      <w:caps/>
      <w:noProof/>
      <w:sz w:val="28"/>
    </w:rPr>
  </w:style>
  <w:style w:type="paragraph" w:styleId="TDC2">
    <w:name w:val="toc 2"/>
    <w:basedOn w:val="Normal"/>
    <w:next w:val="Normal"/>
    <w:autoRedefine/>
    <w:semiHidden/>
    <w:rsid w:val="00AF25FD"/>
    <w:pPr>
      <w:tabs>
        <w:tab w:val="left" w:pos="851"/>
        <w:tab w:val="right" w:leader="dot" w:pos="9781"/>
      </w:tabs>
      <w:ind w:left="284"/>
    </w:pPr>
    <w:rPr>
      <w:noProof/>
      <w:sz w:val="24"/>
    </w:rPr>
  </w:style>
  <w:style w:type="paragraph" w:styleId="TDC3">
    <w:name w:val="toc 3"/>
    <w:basedOn w:val="Normal"/>
    <w:next w:val="Normal"/>
    <w:autoRedefine/>
    <w:semiHidden/>
    <w:rsid w:val="00AF25FD"/>
    <w:pPr>
      <w:tabs>
        <w:tab w:val="left" w:pos="1276"/>
        <w:tab w:val="right" w:leader="dot" w:pos="9781"/>
      </w:tabs>
      <w:ind w:left="567"/>
    </w:pPr>
    <w:rPr>
      <w:noProof/>
      <w:sz w:val="24"/>
      <w:szCs w:val="26"/>
    </w:rPr>
  </w:style>
  <w:style w:type="paragraph" w:styleId="TDC4">
    <w:name w:val="toc 4"/>
    <w:basedOn w:val="Normal"/>
    <w:next w:val="Normal"/>
    <w:autoRedefine/>
    <w:semiHidden/>
    <w:rsid w:val="00AF25FD"/>
    <w:pPr>
      <w:tabs>
        <w:tab w:val="left" w:pos="1680"/>
        <w:tab w:val="right" w:leader="dot" w:pos="9781"/>
      </w:tabs>
      <w:ind w:left="720"/>
    </w:pPr>
    <w:rPr>
      <w:rFonts w:ascii="Times New Roman" w:hAnsi="Times New Roman"/>
      <w:noProof/>
      <w:sz w:val="24"/>
    </w:rPr>
  </w:style>
  <w:style w:type="character" w:styleId="Hipervnculo">
    <w:name w:val="Hyperlink"/>
    <w:basedOn w:val="Fuentedeprrafopredeter"/>
    <w:uiPriority w:val="99"/>
    <w:rsid w:val="00AF25FD"/>
    <w:rPr>
      <w:color w:val="0000FF"/>
      <w:u w:val="single"/>
    </w:rPr>
  </w:style>
  <w:style w:type="character" w:styleId="Hipervnculovisitado">
    <w:name w:val="FollowedHyperlink"/>
    <w:basedOn w:val="Fuentedeprrafopredeter"/>
    <w:rsid w:val="00AF25FD"/>
    <w:rPr>
      <w:color w:val="800080"/>
      <w:u w:val="single"/>
    </w:rPr>
  </w:style>
  <w:style w:type="character" w:styleId="Nmerodepgina">
    <w:name w:val="page number"/>
    <w:basedOn w:val="Fuentedeprrafopredeter"/>
    <w:rsid w:val="00AF25FD"/>
  </w:style>
  <w:style w:type="paragraph" w:styleId="Epgrafe">
    <w:name w:val="caption"/>
    <w:basedOn w:val="Normal"/>
    <w:next w:val="ParrafoEpgrafe"/>
    <w:qFormat/>
    <w:rsid w:val="00AF25FD"/>
    <w:pPr>
      <w:autoSpaceDE w:val="0"/>
      <w:autoSpaceDN w:val="0"/>
      <w:adjustRightInd w:val="0"/>
      <w:spacing w:before="360" w:after="120" w:line="360" w:lineRule="exact"/>
      <w:jc w:val="center"/>
    </w:pPr>
    <w:rPr>
      <w:b/>
      <w:bCs/>
      <w:noProof/>
      <w:szCs w:val="22"/>
    </w:rPr>
  </w:style>
  <w:style w:type="paragraph" w:styleId="Ttulo">
    <w:name w:val="Title"/>
    <w:basedOn w:val="Normal"/>
    <w:qFormat/>
    <w:rsid w:val="00AF25FD"/>
    <w:pPr>
      <w:autoSpaceDE w:val="0"/>
      <w:autoSpaceDN w:val="0"/>
      <w:adjustRightInd w:val="0"/>
      <w:spacing w:line="600" w:lineRule="exact"/>
      <w:jc w:val="center"/>
    </w:pPr>
    <w:rPr>
      <w:rFonts w:ascii="TheSansCorrespondence" w:hAnsi="TheSansCorrespondence"/>
      <w:b/>
      <w:bCs/>
      <w:noProof/>
      <w:sz w:val="40"/>
      <w:szCs w:val="40"/>
    </w:rPr>
  </w:style>
  <w:style w:type="paragraph" w:styleId="Textodecuerpo">
    <w:name w:val="Body Text"/>
    <w:basedOn w:val="Normal"/>
    <w:rsid w:val="00AF25FD"/>
    <w:pPr>
      <w:tabs>
        <w:tab w:val="left" w:pos="426"/>
      </w:tabs>
      <w:autoSpaceDE w:val="0"/>
      <w:autoSpaceDN w:val="0"/>
      <w:adjustRightInd w:val="0"/>
      <w:spacing w:before="567" w:line="340" w:lineRule="exact"/>
    </w:pPr>
    <w:rPr>
      <w:b/>
      <w:bCs/>
      <w:noProof/>
      <w:sz w:val="28"/>
      <w:szCs w:val="22"/>
    </w:rPr>
  </w:style>
  <w:style w:type="paragraph" w:styleId="Textodecuerpo2">
    <w:name w:val="Body Text 2"/>
    <w:basedOn w:val="Normal"/>
    <w:rsid w:val="00AF25FD"/>
    <w:pPr>
      <w:autoSpaceDE w:val="0"/>
      <w:autoSpaceDN w:val="0"/>
      <w:adjustRightInd w:val="0"/>
      <w:spacing w:line="240" w:lineRule="exact"/>
    </w:pPr>
    <w:rPr>
      <w:rFonts w:ascii="TheSansCorrespondence" w:hAnsi="TheSansCorrespondence"/>
      <w:noProof/>
      <w:sz w:val="18"/>
      <w:szCs w:val="18"/>
    </w:rPr>
  </w:style>
  <w:style w:type="paragraph" w:customStyle="1" w:styleId="TitulodelDoc">
    <w:name w:val="Titulo del Doc"/>
    <w:basedOn w:val="Normal"/>
    <w:rsid w:val="00AF25FD"/>
    <w:pPr>
      <w:jc w:val="center"/>
    </w:pPr>
    <w:rPr>
      <w:rFonts w:ascii="TheSansCorrespondence" w:hAnsi="TheSansCorrespondence"/>
      <w:b/>
      <w:bCs/>
      <w:sz w:val="44"/>
    </w:rPr>
  </w:style>
  <w:style w:type="paragraph" w:styleId="TDC5">
    <w:name w:val="toc 5"/>
    <w:basedOn w:val="Normal"/>
    <w:next w:val="Normal"/>
    <w:autoRedefine/>
    <w:semiHidden/>
    <w:rsid w:val="00AF25FD"/>
    <w:pPr>
      <w:tabs>
        <w:tab w:val="left" w:pos="1970"/>
        <w:tab w:val="right" w:leader="dot" w:pos="9781"/>
      </w:tabs>
      <w:ind w:left="960"/>
    </w:pPr>
    <w:rPr>
      <w:rFonts w:ascii="Times New Roman" w:hAnsi="Times New Roman"/>
      <w:noProof/>
      <w:sz w:val="24"/>
    </w:rPr>
  </w:style>
  <w:style w:type="paragraph" w:styleId="TDC6">
    <w:name w:val="toc 6"/>
    <w:basedOn w:val="Normal"/>
    <w:next w:val="Normal"/>
    <w:autoRedefine/>
    <w:semiHidden/>
    <w:rsid w:val="00AF25FD"/>
    <w:pPr>
      <w:tabs>
        <w:tab w:val="left" w:pos="2460"/>
        <w:tab w:val="right" w:leader="dot" w:pos="9781"/>
      </w:tabs>
      <w:ind w:left="1200"/>
    </w:pPr>
    <w:rPr>
      <w:rFonts w:ascii="Times New Roman" w:hAnsi="Times New Roman"/>
      <w:noProof/>
      <w:sz w:val="24"/>
    </w:rPr>
  </w:style>
  <w:style w:type="paragraph" w:styleId="TDC7">
    <w:name w:val="toc 7"/>
    <w:basedOn w:val="Normal"/>
    <w:next w:val="Normal"/>
    <w:autoRedefine/>
    <w:semiHidden/>
    <w:rsid w:val="00AF25FD"/>
    <w:pPr>
      <w:ind w:left="1440"/>
    </w:pPr>
    <w:rPr>
      <w:rFonts w:ascii="Times New Roman" w:hAnsi="Times New Roman"/>
      <w:sz w:val="24"/>
    </w:rPr>
  </w:style>
  <w:style w:type="paragraph" w:styleId="TDC8">
    <w:name w:val="toc 8"/>
    <w:basedOn w:val="Normal"/>
    <w:next w:val="Normal"/>
    <w:autoRedefine/>
    <w:semiHidden/>
    <w:rsid w:val="00AF25FD"/>
    <w:pPr>
      <w:ind w:left="1680"/>
    </w:pPr>
    <w:rPr>
      <w:rFonts w:ascii="Times New Roman" w:hAnsi="Times New Roman"/>
      <w:sz w:val="24"/>
    </w:rPr>
  </w:style>
  <w:style w:type="paragraph" w:styleId="TDC9">
    <w:name w:val="toc 9"/>
    <w:basedOn w:val="Normal"/>
    <w:next w:val="Normal"/>
    <w:autoRedefine/>
    <w:semiHidden/>
    <w:rsid w:val="00AF25FD"/>
    <w:pPr>
      <w:ind w:left="1920"/>
    </w:pPr>
    <w:rPr>
      <w:rFonts w:ascii="Times New Roman" w:hAnsi="Times New Roman"/>
      <w:sz w:val="24"/>
    </w:rPr>
  </w:style>
  <w:style w:type="paragraph" w:styleId="Textodecuerpo3">
    <w:name w:val="Body Text 3"/>
    <w:basedOn w:val="Normal"/>
    <w:rsid w:val="00AF25FD"/>
    <w:rPr>
      <w:b/>
      <w:bCs/>
      <w:i/>
      <w:iCs/>
    </w:rPr>
  </w:style>
  <w:style w:type="character" w:styleId="VariableHTML">
    <w:name w:val="HTML Variable"/>
    <w:basedOn w:val="Fuentedeprrafopredeter"/>
    <w:rsid w:val="00AF25FD"/>
    <w:rPr>
      <w:i/>
      <w:iCs/>
    </w:rPr>
  </w:style>
  <w:style w:type="paragraph" w:styleId="Listaconvietas">
    <w:name w:val="List Bullet"/>
    <w:basedOn w:val="Normal"/>
    <w:autoRedefine/>
    <w:rsid w:val="00AF25FD"/>
    <w:pPr>
      <w:numPr>
        <w:numId w:val="2"/>
      </w:numPr>
      <w:tabs>
        <w:tab w:val="clear" w:pos="360"/>
        <w:tab w:val="left" w:pos="851"/>
      </w:tabs>
      <w:ind w:left="851" w:hanging="284"/>
    </w:pPr>
  </w:style>
  <w:style w:type="paragraph" w:styleId="Lista">
    <w:name w:val="List"/>
    <w:basedOn w:val="Normal"/>
    <w:rsid w:val="00AF25FD"/>
    <w:pPr>
      <w:ind w:left="283" w:hanging="283"/>
    </w:pPr>
  </w:style>
  <w:style w:type="paragraph" w:styleId="Listaconvietas2">
    <w:name w:val="List Bullet 2"/>
    <w:basedOn w:val="Normal"/>
    <w:autoRedefine/>
    <w:rsid w:val="00AF25FD"/>
    <w:pPr>
      <w:numPr>
        <w:numId w:val="6"/>
      </w:numPr>
    </w:pPr>
  </w:style>
  <w:style w:type="paragraph" w:customStyle="1" w:styleId="NormalTabla">
    <w:name w:val="Normal Tabla"/>
    <w:basedOn w:val="Normal"/>
    <w:rsid w:val="00AF25FD"/>
    <w:pPr>
      <w:spacing w:before="60"/>
    </w:pPr>
    <w:rPr>
      <w:szCs w:val="20"/>
    </w:rPr>
  </w:style>
  <w:style w:type="paragraph" w:customStyle="1" w:styleId="Parrafo4">
    <w:name w:val="Parrafo 4"/>
    <w:basedOn w:val="Parrafo3"/>
    <w:rsid w:val="00AF25FD"/>
  </w:style>
  <w:style w:type="paragraph" w:customStyle="1" w:styleId="Parrafo5">
    <w:name w:val="Parrafo 5"/>
    <w:basedOn w:val="Parrafo4"/>
    <w:rsid w:val="00AF25FD"/>
  </w:style>
  <w:style w:type="paragraph" w:customStyle="1" w:styleId="Parrafo6">
    <w:name w:val="Parrafo 6"/>
    <w:basedOn w:val="Parrafo5"/>
    <w:rsid w:val="00AF25FD"/>
  </w:style>
  <w:style w:type="paragraph" w:customStyle="1" w:styleId="Parrafo7">
    <w:name w:val="Parrafo 7"/>
    <w:basedOn w:val="Parrafo6"/>
    <w:rsid w:val="00AF25FD"/>
  </w:style>
  <w:style w:type="paragraph" w:customStyle="1" w:styleId="TextoINDICE">
    <w:name w:val="Texto INDICE"/>
    <w:basedOn w:val="Normal"/>
    <w:rsid w:val="007201FB"/>
    <w:pPr>
      <w:numPr>
        <w:numId w:val="12"/>
      </w:numPr>
      <w:tabs>
        <w:tab w:val="right" w:leader="dot" w:pos="9639"/>
      </w:tabs>
      <w:suppressAutoHyphens w:val="0"/>
      <w:spacing w:before="0"/>
      <w:ind w:left="357" w:hanging="357"/>
      <w:outlineLvl w:val="0"/>
    </w:pPr>
    <w:rPr>
      <w:sz w:val="23"/>
      <w:szCs w:val="20"/>
      <w:lang w:val="es-ES_tradnl"/>
    </w:rPr>
  </w:style>
  <w:style w:type="paragraph" w:styleId="Encabezadodenota">
    <w:name w:val="Note Heading"/>
    <w:basedOn w:val="Normal"/>
    <w:next w:val="Normal"/>
    <w:rsid w:val="00AF25FD"/>
    <w:pPr>
      <w:ind w:left="851"/>
    </w:pPr>
    <w:rPr>
      <w:szCs w:val="20"/>
    </w:rPr>
  </w:style>
  <w:style w:type="paragraph" w:styleId="Listaconvietas3">
    <w:name w:val="List Bullet 3"/>
    <w:basedOn w:val="Normal"/>
    <w:autoRedefine/>
    <w:rsid w:val="00AF25FD"/>
    <w:pPr>
      <w:numPr>
        <w:numId w:val="3"/>
      </w:numPr>
      <w:tabs>
        <w:tab w:val="left" w:pos="1418"/>
      </w:tabs>
    </w:pPr>
  </w:style>
  <w:style w:type="paragraph" w:customStyle="1" w:styleId="Normalresaltado">
    <w:name w:val="Normal resaltado"/>
    <w:basedOn w:val="Normal"/>
    <w:next w:val="Normal"/>
    <w:rsid w:val="00AF25FD"/>
    <w:rPr>
      <w:b/>
      <w:sz w:val="24"/>
    </w:rPr>
  </w:style>
  <w:style w:type="paragraph" w:styleId="Listaconvietas4">
    <w:name w:val="List Bullet 4"/>
    <w:basedOn w:val="Normal"/>
    <w:autoRedefine/>
    <w:rsid w:val="00AF25FD"/>
    <w:pPr>
      <w:numPr>
        <w:numId w:val="4"/>
      </w:numPr>
      <w:tabs>
        <w:tab w:val="left" w:pos="1701"/>
      </w:tabs>
    </w:pPr>
  </w:style>
  <w:style w:type="paragraph" w:styleId="Listaconvietas5">
    <w:name w:val="List Bullet 5"/>
    <w:basedOn w:val="Normal"/>
    <w:autoRedefine/>
    <w:rsid w:val="00AF25FD"/>
    <w:pPr>
      <w:numPr>
        <w:numId w:val="5"/>
      </w:numPr>
      <w:tabs>
        <w:tab w:val="left" w:pos="1985"/>
      </w:tabs>
    </w:pPr>
  </w:style>
  <w:style w:type="paragraph" w:styleId="Listaconnmeros">
    <w:name w:val="List Number"/>
    <w:basedOn w:val="Normal"/>
    <w:rsid w:val="00AF25FD"/>
    <w:pPr>
      <w:numPr>
        <w:numId w:val="7"/>
      </w:numPr>
      <w:tabs>
        <w:tab w:val="clear" w:pos="360"/>
        <w:tab w:val="num" w:pos="851"/>
      </w:tabs>
      <w:ind w:left="851" w:hanging="284"/>
    </w:pPr>
  </w:style>
  <w:style w:type="paragraph" w:styleId="Listaconnmeros2">
    <w:name w:val="List Number 2"/>
    <w:basedOn w:val="Normal"/>
    <w:rsid w:val="00AF25FD"/>
    <w:pPr>
      <w:numPr>
        <w:numId w:val="8"/>
      </w:numPr>
      <w:tabs>
        <w:tab w:val="left" w:pos="1134"/>
      </w:tabs>
    </w:pPr>
  </w:style>
  <w:style w:type="paragraph" w:styleId="Listaconnmeros3">
    <w:name w:val="List Number 3"/>
    <w:basedOn w:val="Normal"/>
    <w:rsid w:val="00AF25FD"/>
    <w:pPr>
      <w:numPr>
        <w:numId w:val="9"/>
      </w:numPr>
      <w:tabs>
        <w:tab w:val="left" w:pos="1418"/>
      </w:tabs>
    </w:pPr>
  </w:style>
  <w:style w:type="paragraph" w:styleId="Listaconnmeros4">
    <w:name w:val="List Number 4"/>
    <w:basedOn w:val="Normal"/>
    <w:rsid w:val="00AF25FD"/>
    <w:pPr>
      <w:numPr>
        <w:numId w:val="10"/>
      </w:numPr>
      <w:tabs>
        <w:tab w:val="left" w:pos="1701"/>
      </w:tabs>
    </w:pPr>
  </w:style>
  <w:style w:type="paragraph" w:styleId="Listaconnmeros5">
    <w:name w:val="List Number 5"/>
    <w:basedOn w:val="Normal"/>
    <w:rsid w:val="00AF25FD"/>
    <w:pPr>
      <w:numPr>
        <w:numId w:val="11"/>
      </w:numPr>
      <w:tabs>
        <w:tab w:val="left" w:pos="1985"/>
      </w:tabs>
    </w:pPr>
  </w:style>
  <w:style w:type="paragraph" w:customStyle="1" w:styleId="Ladillo1">
    <w:name w:val="Ladillo 1"/>
    <w:basedOn w:val="Normal"/>
    <w:next w:val="Normal"/>
    <w:rsid w:val="007201FB"/>
    <w:pPr>
      <w:numPr>
        <w:numId w:val="13"/>
      </w:numPr>
      <w:suppressAutoHyphens w:val="0"/>
      <w:spacing w:before="300"/>
      <w:outlineLvl w:val="0"/>
    </w:pPr>
    <w:rPr>
      <w:rFonts w:ascii="TheSansBold-Plain" w:hAnsi="TheSansBold-Plain"/>
      <w:caps/>
      <w:sz w:val="28"/>
      <w:szCs w:val="20"/>
      <w:lang w:val="es-ES_tradnl"/>
    </w:rPr>
  </w:style>
  <w:style w:type="paragraph" w:customStyle="1" w:styleId="Ladillo3">
    <w:name w:val="Ladillo 3"/>
    <w:basedOn w:val="Normal"/>
    <w:rsid w:val="007201FB"/>
    <w:pPr>
      <w:numPr>
        <w:ilvl w:val="2"/>
        <w:numId w:val="13"/>
      </w:numPr>
      <w:suppressAutoHyphens w:val="0"/>
      <w:spacing w:before="300"/>
      <w:jc w:val="left"/>
      <w:outlineLvl w:val="2"/>
    </w:pPr>
    <w:rPr>
      <w:rFonts w:ascii="TheSansBold-Italic" w:hAnsi="TheSansBold-Italic"/>
      <w:sz w:val="28"/>
      <w:szCs w:val="20"/>
      <w:lang w:val="es-ES_tradnl"/>
    </w:rPr>
  </w:style>
  <w:style w:type="paragraph" w:customStyle="1" w:styleId="Ladillo4">
    <w:name w:val="Ladillo 4"/>
    <w:basedOn w:val="Ladillo3"/>
    <w:next w:val="Normal"/>
    <w:rsid w:val="007201FB"/>
    <w:pPr>
      <w:numPr>
        <w:ilvl w:val="3"/>
      </w:numPr>
      <w:outlineLvl w:val="3"/>
    </w:pPr>
    <w:rPr>
      <w:rFonts w:ascii="TheSans-Plain" w:hAnsi="TheSans-Plain"/>
      <w:sz w:val="24"/>
    </w:rPr>
  </w:style>
  <w:style w:type="table" w:styleId="Tablaconcuadrcula">
    <w:name w:val="Table Grid"/>
    <w:basedOn w:val="Tablanormal"/>
    <w:rsid w:val="007201FB"/>
    <w:pPr>
      <w:ind w:left="873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B57C5E"/>
    <w:rPr>
      <w:rFonts w:asciiTheme="minorHAnsi" w:hAnsiTheme="minorHAnsi"/>
      <w:b/>
      <w:bCs/>
      <w:caps/>
      <w:color w:val="4F81BD" w:themeColor="accent1"/>
      <w:sz w:val="28"/>
      <w:szCs w:val="26"/>
    </w:rPr>
  </w:style>
  <w:style w:type="paragraph" w:styleId="Textodeglobo">
    <w:name w:val="Balloon Text"/>
    <w:basedOn w:val="Normal"/>
    <w:link w:val="TextodegloboCar"/>
    <w:rsid w:val="00FC5AB2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C5A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0B23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FC72E9"/>
    <w:pPr>
      <w:suppressAutoHyphens w:val="0"/>
      <w:spacing w:before="0"/>
      <w:jc w:val="left"/>
    </w:pPr>
    <w:rPr>
      <w:rFonts w:ascii="Calibri" w:eastAsiaTheme="minorHAnsi" w:hAnsi="Calibri" w:cstheme="minorBidi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C72E9"/>
    <w:rPr>
      <w:rFonts w:ascii="Calibri" w:eastAsiaTheme="minorHAnsi" w:hAnsi="Calibri" w:cstheme="minorBidi"/>
      <w:sz w:val="22"/>
      <w:szCs w:val="21"/>
      <w:lang w:eastAsia="en-US"/>
    </w:rPr>
  </w:style>
  <w:style w:type="paragraph" w:customStyle="1" w:styleId="FooterOdd">
    <w:name w:val="Footer Odd"/>
    <w:basedOn w:val="Normal"/>
    <w:qFormat/>
    <w:rsid w:val="000C3E82"/>
    <w:pPr>
      <w:pBdr>
        <w:top w:val="single" w:sz="4" w:space="1" w:color="4F81BD" w:themeColor="accent1"/>
      </w:pBdr>
      <w:suppressAutoHyphens w:val="0"/>
      <w:spacing w:before="0" w:after="180" w:line="264" w:lineRule="auto"/>
      <w:jc w:val="right"/>
    </w:pPr>
    <w:rPr>
      <w:rFonts w:asciiTheme="minorHAnsi" w:eastAsiaTheme="minorEastAsia" w:hAnsiTheme="minorHAnsi" w:cstheme="minorBidi"/>
      <w:color w:val="1F497D" w:themeColor="text2"/>
      <w:sz w:val="20"/>
      <w:szCs w:val="23"/>
      <w:lang w:eastAsia="fr-FR"/>
    </w:rPr>
  </w:style>
  <w:style w:type="character" w:customStyle="1" w:styleId="EncabezadoCar">
    <w:name w:val="Encabezado Car"/>
    <w:basedOn w:val="Fuentedeprrafopredeter"/>
    <w:link w:val="Encabezado"/>
    <w:rsid w:val="002F2B07"/>
    <w:rPr>
      <w:rFonts w:ascii="TheSansCorrespondence" w:hAnsi="TheSansCorrespondence"/>
      <w:b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369F"/>
    <w:rPr>
      <w:rFonts w:ascii="TheSansCorrespondence" w:hAnsi="TheSansCorrespondence"/>
      <w:sz w:val="16"/>
      <w:szCs w:val="24"/>
    </w:rPr>
  </w:style>
  <w:style w:type="character" w:customStyle="1" w:styleId="webkit-html-comment">
    <w:name w:val="webkit-html-comment"/>
    <w:basedOn w:val="Fuentedeprrafopredeter"/>
    <w:rsid w:val="00ED152E"/>
  </w:style>
  <w:style w:type="character" w:customStyle="1" w:styleId="webkit-html-tag">
    <w:name w:val="webkit-html-tag"/>
    <w:basedOn w:val="Fuentedeprrafopredeter"/>
    <w:rsid w:val="00ED152E"/>
  </w:style>
  <w:style w:type="character" w:customStyle="1" w:styleId="webkit-html-attribute-name">
    <w:name w:val="webkit-html-attribute-name"/>
    <w:basedOn w:val="Fuentedeprrafopredeter"/>
    <w:rsid w:val="00ED152E"/>
  </w:style>
  <w:style w:type="character" w:customStyle="1" w:styleId="webkit-html-attribute-value">
    <w:name w:val="webkit-html-attribute-value"/>
    <w:basedOn w:val="Fuentedeprrafopredeter"/>
    <w:rsid w:val="00ED152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3C76"/>
    <w:pPr>
      <w:suppressAutoHyphens/>
      <w:spacing w:before="120"/>
      <w:jc w:val="both"/>
    </w:pPr>
    <w:rPr>
      <w:rFonts w:ascii="Garamond" w:hAnsi="Garamond"/>
      <w:sz w:val="22"/>
      <w:szCs w:val="24"/>
    </w:rPr>
  </w:style>
  <w:style w:type="paragraph" w:styleId="Ttulo1">
    <w:name w:val="heading 1"/>
    <w:basedOn w:val="Normal"/>
    <w:next w:val="Parrafo1"/>
    <w:link w:val="Ttulo1Car"/>
    <w:autoRedefine/>
    <w:qFormat/>
    <w:rsid w:val="00B57C5E"/>
    <w:pPr>
      <w:keepNext/>
      <w:spacing w:before="240" w:after="120"/>
      <w:outlineLvl w:val="0"/>
    </w:pPr>
    <w:rPr>
      <w:rFonts w:asciiTheme="minorHAnsi" w:hAnsiTheme="minorHAnsi"/>
      <w:b/>
      <w:bCs/>
      <w:caps/>
      <w:color w:val="4F81BD" w:themeColor="accent1"/>
      <w:sz w:val="28"/>
      <w:szCs w:val="26"/>
    </w:rPr>
  </w:style>
  <w:style w:type="paragraph" w:styleId="Ttulo2">
    <w:name w:val="heading 2"/>
    <w:aliases w:val="Título 2 Car"/>
    <w:basedOn w:val="Normal"/>
    <w:next w:val="Parrafo2"/>
    <w:autoRedefine/>
    <w:qFormat/>
    <w:rsid w:val="0054342F"/>
    <w:pPr>
      <w:keepNext/>
      <w:suppressAutoHyphens w:val="0"/>
      <w:spacing w:after="120"/>
      <w:ind w:left="567" w:hanging="567"/>
      <w:outlineLvl w:val="1"/>
    </w:pPr>
    <w:rPr>
      <w:rFonts w:cs="Arial"/>
      <w:b/>
      <w:noProof/>
      <w:spacing w:val="-3"/>
      <w:sz w:val="26"/>
      <w:szCs w:val="20"/>
      <w:lang w:val="en-GB"/>
    </w:rPr>
  </w:style>
  <w:style w:type="paragraph" w:styleId="Ttulo3">
    <w:name w:val="heading 3"/>
    <w:basedOn w:val="Normal"/>
    <w:next w:val="Parrafo3"/>
    <w:autoRedefine/>
    <w:qFormat/>
    <w:rsid w:val="00AF25FD"/>
    <w:pPr>
      <w:keepNext/>
      <w:numPr>
        <w:ilvl w:val="2"/>
        <w:numId w:val="1"/>
      </w:numPr>
      <w:autoSpaceDE w:val="0"/>
      <w:autoSpaceDN w:val="0"/>
      <w:adjustRightInd w:val="0"/>
      <w:spacing w:before="60" w:after="60"/>
      <w:outlineLvl w:val="2"/>
    </w:pPr>
    <w:rPr>
      <w:b/>
      <w:bCs/>
      <w:sz w:val="24"/>
      <w:szCs w:val="22"/>
      <w:lang w:val="en-GB"/>
    </w:rPr>
  </w:style>
  <w:style w:type="paragraph" w:styleId="Ttulo4">
    <w:name w:val="heading 4"/>
    <w:aliases w:val="H4"/>
    <w:basedOn w:val="Ttulo3"/>
    <w:next w:val="Normal"/>
    <w:qFormat/>
    <w:rsid w:val="00AF25FD"/>
    <w:pPr>
      <w:numPr>
        <w:ilvl w:val="3"/>
      </w:numPr>
      <w:tabs>
        <w:tab w:val="left" w:pos="851"/>
      </w:tabs>
      <w:spacing w:line="480" w:lineRule="exact"/>
      <w:outlineLvl w:val="3"/>
    </w:pPr>
    <w:rPr>
      <w:bCs w:val="0"/>
      <w:sz w:val="22"/>
      <w:szCs w:val="36"/>
    </w:rPr>
  </w:style>
  <w:style w:type="paragraph" w:styleId="Ttulo5">
    <w:name w:val="heading 5"/>
    <w:basedOn w:val="Normal"/>
    <w:next w:val="Normal"/>
    <w:qFormat/>
    <w:rsid w:val="00AF25FD"/>
    <w:pPr>
      <w:numPr>
        <w:ilvl w:val="4"/>
        <w:numId w:val="1"/>
      </w:numPr>
      <w:tabs>
        <w:tab w:val="left" w:pos="851"/>
      </w:tabs>
      <w:spacing w:before="240" w:after="60"/>
      <w:outlineLvl w:val="4"/>
    </w:pPr>
    <w:rPr>
      <w:b/>
      <w:spacing w:val="-3"/>
      <w:szCs w:val="20"/>
    </w:rPr>
  </w:style>
  <w:style w:type="paragraph" w:styleId="Ttulo6">
    <w:name w:val="heading 6"/>
    <w:basedOn w:val="Normal"/>
    <w:next w:val="Normal"/>
    <w:qFormat/>
    <w:rsid w:val="00AF25FD"/>
    <w:pPr>
      <w:numPr>
        <w:ilvl w:val="5"/>
        <w:numId w:val="1"/>
      </w:numPr>
      <w:spacing w:before="240" w:after="60"/>
      <w:outlineLvl w:val="5"/>
    </w:pPr>
    <w:rPr>
      <w:b/>
      <w:i/>
      <w:spacing w:val="-3"/>
      <w:szCs w:val="20"/>
    </w:rPr>
  </w:style>
  <w:style w:type="paragraph" w:styleId="Ttulo7">
    <w:name w:val="heading 7"/>
    <w:basedOn w:val="Normal"/>
    <w:next w:val="Normal"/>
    <w:qFormat/>
    <w:rsid w:val="00AF25FD"/>
    <w:pPr>
      <w:numPr>
        <w:ilvl w:val="6"/>
        <w:numId w:val="1"/>
      </w:numPr>
      <w:tabs>
        <w:tab w:val="left" w:pos="-720"/>
        <w:tab w:val="left" w:pos="0"/>
      </w:tabs>
      <w:spacing w:before="240" w:after="60"/>
      <w:outlineLvl w:val="6"/>
    </w:pPr>
    <w:rPr>
      <w:spacing w:val="-3"/>
      <w:szCs w:val="20"/>
    </w:rPr>
  </w:style>
  <w:style w:type="paragraph" w:styleId="Ttulo8">
    <w:name w:val="heading 8"/>
    <w:basedOn w:val="Normal"/>
    <w:next w:val="Normal"/>
    <w:qFormat/>
    <w:rsid w:val="00AF25FD"/>
    <w:pPr>
      <w:numPr>
        <w:ilvl w:val="7"/>
        <w:numId w:val="1"/>
      </w:numPr>
      <w:tabs>
        <w:tab w:val="left" w:pos="-720"/>
        <w:tab w:val="left" w:pos="0"/>
      </w:tabs>
      <w:spacing w:before="240" w:after="60"/>
      <w:outlineLvl w:val="7"/>
    </w:pPr>
    <w:rPr>
      <w:i/>
      <w:spacing w:val="-3"/>
      <w:szCs w:val="20"/>
    </w:rPr>
  </w:style>
  <w:style w:type="paragraph" w:styleId="Ttulo9">
    <w:name w:val="heading 9"/>
    <w:basedOn w:val="Normal"/>
    <w:next w:val="Normal"/>
    <w:qFormat/>
    <w:rsid w:val="00AF25FD"/>
    <w:pPr>
      <w:numPr>
        <w:ilvl w:val="8"/>
        <w:numId w:val="1"/>
      </w:numPr>
      <w:tabs>
        <w:tab w:val="left" w:pos="-720"/>
        <w:tab w:val="left" w:pos="0"/>
      </w:tabs>
      <w:spacing w:before="240" w:after="60"/>
      <w:outlineLvl w:val="8"/>
    </w:pPr>
    <w:rPr>
      <w:i/>
      <w:spacing w:val="-3"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1">
    <w:name w:val="Parrafo 1"/>
    <w:basedOn w:val="Normal"/>
    <w:rsid w:val="00AF25FD"/>
    <w:pPr>
      <w:ind w:left="567"/>
    </w:pPr>
    <w:rPr>
      <w:noProof/>
    </w:rPr>
  </w:style>
  <w:style w:type="paragraph" w:customStyle="1" w:styleId="Parrafo2">
    <w:name w:val="Parrafo 2"/>
    <w:basedOn w:val="Normal"/>
    <w:rsid w:val="00AF25FD"/>
    <w:pPr>
      <w:ind w:left="567"/>
    </w:pPr>
    <w:rPr>
      <w:noProof/>
      <w:lang w:val="en-GB"/>
    </w:rPr>
  </w:style>
  <w:style w:type="paragraph" w:customStyle="1" w:styleId="Parrafo3">
    <w:name w:val="Parrafo 3"/>
    <w:basedOn w:val="Normal"/>
    <w:rsid w:val="00AF25FD"/>
    <w:pPr>
      <w:ind w:left="567"/>
    </w:pPr>
    <w:rPr>
      <w:lang w:val="en-GB"/>
    </w:rPr>
  </w:style>
  <w:style w:type="paragraph" w:styleId="Encabezado">
    <w:name w:val="header"/>
    <w:basedOn w:val="Normal"/>
    <w:link w:val="EncabezadoCar"/>
    <w:rsid w:val="00AF25FD"/>
    <w:pPr>
      <w:tabs>
        <w:tab w:val="center" w:pos="4252"/>
        <w:tab w:val="right" w:pos="8504"/>
      </w:tabs>
    </w:pPr>
    <w:rPr>
      <w:rFonts w:ascii="TheSansCorrespondence" w:hAnsi="TheSansCorrespondence"/>
      <w:b/>
      <w:sz w:val="20"/>
    </w:rPr>
  </w:style>
  <w:style w:type="paragraph" w:customStyle="1" w:styleId="ParrafoEpgrafe">
    <w:name w:val="Parrafo Epígrafe"/>
    <w:basedOn w:val="Normal"/>
    <w:rsid w:val="00AF25FD"/>
    <w:pPr>
      <w:ind w:left="720" w:firstLine="720"/>
    </w:pPr>
  </w:style>
  <w:style w:type="paragraph" w:styleId="Piedepgina">
    <w:name w:val="footer"/>
    <w:basedOn w:val="Normal"/>
    <w:link w:val="PiedepginaCar"/>
    <w:uiPriority w:val="99"/>
    <w:rsid w:val="00AF25FD"/>
    <w:pPr>
      <w:tabs>
        <w:tab w:val="center" w:pos="4252"/>
        <w:tab w:val="right" w:pos="8504"/>
      </w:tabs>
      <w:spacing w:before="40"/>
    </w:pPr>
    <w:rPr>
      <w:rFonts w:ascii="TheSansCorrespondence" w:hAnsi="TheSansCorrespondence"/>
      <w:sz w:val="16"/>
    </w:rPr>
  </w:style>
  <w:style w:type="paragraph" w:styleId="TDC1">
    <w:name w:val="toc 1"/>
    <w:basedOn w:val="Normal"/>
    <w:next w:val="Normal"/>
    <w:autoRedefine/>
    <w:uiPriority w:val="39"/>
    <w:rsid w:val="00AF25FD"/>
    <w:pPr>
      <w:tabs>
        <w:tab w:val="left" w:pos="567"/>
        <w:tab w:val="right" w:leader="dot" w:pos="9781"/>
      </w:tabs>
    </w:pPr>
    <w:rPr>
      <w:b/>
      <w:caps/>
      <w:noProof/>
      <w:sz w:val="28"/>
    </w:rPr>
  </w:style>
  <w:style w:type="paragraph" w:styleId="TDC2">
    <w:name w:val="toc 2"/>
    <w:basedOn w:val="Normal"/>
    <w:next w:val="Normal"/>
    <w:autoRedefine/>
    <w:semiHidden/>
    <w:rsid w:val="00AF25FD"/>
    <w:pPr>
      <w:tabs>
        <w:tab w:val="left" w:pos="851"/>
        <w:tab w:val="right" w:leader="dot" w:pos="9781"/>
      </w:tabs>
      <w:ind w:left="284"/>
    </w:pPr>
    <w:rPr>
      <w:noProof/>
      <w:sz w:val="24"/>
    </w:rPr>
  </w:style>
  <w:style w:type="paragraph" w:styleId="TDC3">
    <w:name w:val="toc 3"/>
    <w:basedOn w:val="Normal"/>
    <w:next w:val="Normal"/>
    <w:autoRedefine/>
    <w:semiHidden/>
    <w:rsid w:val="00AF25FD"/>
    <w:pPr>
      <w:tabs>
        <w:tab w:val="left" w:pos="1276"/>
        <w:tab w:val="right" w:leader="dot" w:pos="9781"/>
      </w:tabs>
      <w:ind w:left="567"/>
    </w:pPr>
    <w:rPr>
      <w:noProof/>
      <w:sz w:val="24"/>
      <w:szCs w:val="26"/>
    </w:rPr>
  </w:style>
  <w:style w:type="paragraph" w:styleId="TDC4">
    <w:name w:val="toc 4"/>
    <w:basedOn w:val="Normal"/>
    <w:next w:val="Normal"/>
    <w:autoRedefine/>
    <w:semiHidden/>
    <w:rsid w:val="00AF25FD"/>
    <w:pPr>
      <w:tabs>
        <w:tab w:val="left" w:pos="1680"/>
        <w:tab w:val="right" w:leader="dot" w:pos="9781"/>
      </w:tabs>
      <w:ind w:left="720"/>
    </w:pPr>
    <w:rPr>
      <w:rFonts w:ascii="Times New Roman" w:hAnsi="Times New Roman"/>
      <w:noProof/>
      <w:sz w:val="24"/>
    </w:rPr>
  </w:style>
  <w:style w:type="character" w:styleId="Hipervnculo">
    <w:name w:val="Hyperlink"/>
    <w:basedOn w:val="Fuentedeprrafopredeter"/>
    <w:uiPriority w:val="99"/>
    <w:rsid w:val="00AF25FD"/>
    <w:rPr>
      <w:color w:val="0000FF"/>
      <w:u w:val="single"/>
    </w:rPr>
  </w:style>
  <w:style w:type="character" w:styleId="Hipervnculovisitado">
    <w:name w:val="FollowedHyperlink"/>
    <w:basedOn w:val="Fuentedeprrafopredeter"/>
    <w:rsid w:val="00AF25FD"/>
    <w:rPr>
      <w:color w:val="800080"/>
      <w:u w:val="single"/>
    </w:rPr>
  </w:style>
  <w:style w:type="character" w:styleId="Nmerodepgina">
    <w:name w:val="page number"/>
    <w:basedOn w:val="Fuentedeprrafopredeter"/>
    <w:rsid w:val="00AF25FD"/>
  </w:style>
  <w:style w:type="paragraph" w:styleId="Epgrafe">
    <w:name w:val="caption"/>
    <w:basedOn w:val="Normal"/>
    <w:next w:val="ParrafoEpgrafe"/>
    <w:qFormat/>
    <w:rsid w:val="00AF25FD"/>
    <w:pPr>
      <w:autoSpaceDE w:val="0"/>
      <w:autoSpaceDN w:val="0"/>
      <w:adjustRightInd w:val="0"/>
      <w:spacing w:before="360" w:after="120" w:line="360" w:lineRule="exact"/>
      <w:jc w:val="center"/>
    </w:pPr>
    <w:rPr>
      <w:b/>
      <w:bCs/>
      <w:noProof/>
      <w:szCs w:val="22"/>
    </w:rPr>
  </w:style>
  <w:style w:type="paragraph" w:styleId="Ttulo">
    <w:name w:val="Title"/>
    <w:basedOn w:val="Normal"/>
    <w:qFormat/>
    <w:rsid w:val="00AF25FD"/>
    <w:pPr>
      <w:autoSpaceDE w:val="0"/>
      <w:autoSpaceDN w:val="0"/>
      <w:adjustRightInd w:val="0"/>
      <w:spacing w:line="600" w:lineRule="exact"/>
      <w:jc w:val="center"/>
    </w:pPr>
    <w:rPr>
      <w:rFonts w:ascii="TheSansCorrespondence" w:hAnsi="TheSansCorrespondence"/>
      <w:b/>
      <w:bCs/>
      <w:noProof/>
      <w:sz w:val="40"/>
      <w:szCs w:val="40"/>
    </w:rPr>
  </w:style>
  <w:style w:type="paragraph" w:styleId="Textodecuerpo">
    <w:name w:val="Body Text"/>
    <w:basedOn w:val="Normal"/>
    <w:rsid w:val="00AF25FD"/>
    <w:pPr>
      <w:tabs>
        <w:tab w:val="left" w:pos="426"/>
      </w:tabs>
      <w:autoSpaceDE w:val="0"/>
      <w:autoSpaceDN w:val="0"/>
      <w:adjustRightInd w:val="0"/>
      <w:spacing w:before="567" w:line="340" w:lineRule="exact"/>
    </w:pPr>
    <w:rPr>
      <w:b/>
      <w:bCs/>
      <w:noProof/>
      <w:sz w:val="28"/>
      <w:szCs w:val="22"/>
    </w:rPr>
  </w:style>
  <w:style w:type="paragraph" w:styleId="Textodecuerpo2">
    <w:name w:val="Body Text 2"/>
    <w:basedOn w:val="Normal"/>
    <w:rsid w:val="00AF25FD"/>
    <w:pPr>
      <w:autoSpaceDE w:val="0"/>
      <w:autoSpaceDN w:val="0"/>
      <w:adjustRightInd w:val="0"/>
      <w:spacing w:line="240" w:lineRule="exact"/>
    </w:pPr>
    <w:rPr>
      <w:rFonts w:ascii="TheSansCorrespondence" w:hAnsi="TheSansCorrespondence"/>
      <w:noProof/>
      <w:sz w:val="18"/>
      <w:szCs w:val="18"/>
    </w:rPr>
  </w:style>
  <w:style w:type="paragraph" w:customStyle="1" w:styleId="TitulodelDoc">
    <w:name w:val="Titulo del Doc"/>
    <w:basedOn w:val="Normal"/>
    <w:rsid w:val="00AF25FD"/>
    <w:pPr>
      <w:jc w:val="center"/>
    </w:pPr>
    <w:rPr>
      <w:rFonts w:ascii="TheSansCorrespondence" w:hAnsi="TheSansCorrespondence"/>
      <w:b/>
      <w:bCs/>
      <w:sz w:val="44"/>
    </w:rPr>
  </w:style>
  <w:style w:type="paragraph" w:styleId="TDC5">
    <w:name w:val="toc 5"/>
    <w:basedOn w:val="Normal"/>
    <w:next w:val="Normal"/>
    <w:autoRedefine/>
    <w:semiHidden/>
    <w:rsid w:val="00AF25FD"/>
    <w:pPr>
      <w:tabs>
        <w:tab w:val="left" w:pos="1970"/>
        <w:tab w:val="right" w:leader="dot" w:pos="9781"/>
      </w:tabs>
      <w:ind w:left="960"/>
    </w:pPr>
    <w:rPr>
      <w:rFonts w:ascii="Times New Roman" w:hAnsi="Times New Roman"/>
      <w:noProof/>
      <w:sz w:val="24"/>
    </w:rPr>
  </w:style>
  <w:style w:type="paragraph" w:styleId="TDC6">
    <w:name w:val="toc 6"/>
    <w:basedOn w:val="Normal"/>
    <w:next w:val="Normal"/>
    <w:autoRedefine/>
    <w:semiHidden/>
    <w:rsid w:val="00AF25FD"/>
    <w:pPr>
      <w:tabs>
        <w:tab w:val="left" w:pos="2460"/>
        <w:tab w:val="right" w:leader="dot" w:pos="9781"/>
      </w:tabs>
      <w:ind w:left="1200"/>
    </w:pPr>
    <w:rPr>
      <w:rFonts w:ascii="Times New Roman" w:hAnsi="Times New Roman"/>
      <w:noProof/>
      <w:sz w:val="24"/>
    </w:rPr>
  </w:style>
  <w:style w:type="paragraph" w:styleId="TDC7">
    <w:name w:val="toc 7"/>
    <w:basedOn w:val="Normal"/>
    <w:next w:val="Normal"/>
    <w:autoRedefine/>
    <w:semiHidden/>
    <w:rsid w:val="00AF25FD"/>
    <w:pPr>
      <w:ind w:left="1440"/>
    </w:pPr>
    <w:rPr>
      <w:rFonts w:ascii="Times New Roman" w:hAnsi="Times New Roman"/>
      <w:sz w:val="24"/>
    </w:rPr>
  </w:style>
  <w:style w:type="paragraph" w:styleId="TDC8">
    <w:name w:val="toc 8"/>
    <w:basedOn w:val="Normal"/>
    <w:next w:val="Normal"/>
    <w:autoRedefine/>
    <w:semiHidden/>
    <w:rsid w:val="00AF25FD"/>
    <w:pPr>
      <w:ind w:left="1680"/>
    </w:pPr>
    <w:rPr>
      <w:rFonts w:ascii="Times New Roman" w:hAnsi="Times New Roman"/>
      <w:sz w:val="24"/>
    </w:rPr>
  </w:style>
  <w:style w:type="paragraph" w:styleId="TDC9">
    <w:name w:val="toc 9"/>
    <w:basedOn w:val="Normal"/>
    <w:next w:val="Normal"/>
    <w:autoRedefine/>
    <w:semiHidden/>
    <w:rsid w:val="00AF25FD"/>
    <w:pPr>
      <w:ind w:left="1920"/>
    </w:pPr>
    <w:rPr>
      <w:rFonts w:ascii="Times New Roman" w:hAnsi="Times New Roman"/>
      <w:sz w:val="24"/>
    </w:rPr>
  </w:style>
  <w:style w:type="paragraph" w:styleId="Textodecuerpo3">
    <w:name w:val="Body Text 3"/>
    <w:basedOn w:val="Normal"/>
    <w:rsid w:val="00AF25FD"/>
    <w:rPr>
      <w:b/>
      <w:bCs/>
      <w:i/>
      <w:iCs/>
    </w:rPr>
  </w:style>
  <w:style w:type="character" w:styleId="VariableHTML">
    <w:name w:val="HTML Variable"/>
    <w:basedOn w:val="Fuentedeprrafopredeter"/>
    <w:rsid w:val="00AF25FD"/>
    <w:rPr>
      <w:i/>
      <w:iCs/>
    </w:rPr>
  </w:style>
  <w:style w:type="paragraph" w:styleId="Listaconvietas">
    <w:name w:val="List Bullet"/>
    <w:basedOn w:val="Normal"/>
    <w:autoRedefine/>
    <w:rsid w:val="00AF25FD"/>
    <w:pPr>
      <w:numPr>
        <w:numId w:val="2"/>
      </w:numPr>
      <w:tabs>
        <w:tab w:val="clear" w:pos="360"/>
        <w:tab w:val="left" w:pos="851"/>
      </w:tabs>
      <w:ind w:left="851" w:hanging="284"/>
    </w:pPr>
  </w:style>
  <w:style w:type="paragraph" w:styleId="Lista">
    <w:name w:val="List"/>
    <w:basedOn w:val="Normal"/>
    <w:rsid w:val="00AF25FD"/>
    <w:pPr>
      <w:ind w:left="283" w:hanging="283"/>
    </w:pPr>
  </w:style>
  <w:style w:type="paragraph" w:styleId="Listaconvietas2">
    <w:name w:val="List Bullet 2"/>
    <w:basedOn w:val="Normal"/>
    <w:autoRedefine/>
    <w:rsid w:val="00AF25FD"/>
    <w:pPr>
      <w:numPr>
        <w:numId w:val="6"/>
      </w:numPr>
    </w:pPr>
  </w:style>
  <w:style w:type="paragraph" w:customStyle="1" w:styleId="NormalTabla">
    <w:name w:val="Normal Tabla"/>
    <w:basedOn w:val="Normal"/>
    <w:rsid w:val="00AF25FD"/>
    <w:pPr>
      <w:spacing w:before="60"/>
    </w:pPr>
    <w:rPr>
      <w:szCs w:val="20"/>
    </w:rPr>
  </w:style>
  <w:style w:type="paragraph" w:customStyle="1" w:styleId="Parrafo4">
    <w:name w:val="Parrafo 4"/>
    <w:basedOn w:val="Parrafo3"/>
    <w:rsid w:val="00AF25FD"/>
  </w:style>
  <w:style w:type="paragraph" w:customStyle="1" w:styleId="Parrafo5">
    <w:name w:val="Parrafo 5"/>
    <w:basedOn w:val="Parrafo4"/>
    <w:rsid w:val="00AF25FD"/>
  </w:style>
  <w:style w:type="paragraph" w:customStyle="1" w:styleId="Parrafo6">
    <w:name w:val="Parrafo 6"/>
    <w:basedOn w:val="Parrafo5"/>
    <w:rsid w:val="00AF25FD"/>
  </w:style>
  <w:style w:type="paragraph" w:customStyle="1" w:styleId="Parrafo7">
    <w:name w:val="Parrafo 7"/>
    <w:basedOn w:val="Parrafo6"/>
    <w:rsid w:val="00AF25FD"/>
  </w:style>
  <w:style w:type="paragraph" w:customStyle="1" w:styleId="TextoINDICE">
    <w:name w:val="Texto INDICE"/>
    <w:basedOn w:val="Normal"/>
    <w:rsid w:val="007201FB"/>
    <w:pPr>
      <w:numPr>
        <w:numId w:val="12"/>
      </w:numPr>
      <w:tabs>
        <w:tab w:val="right" w:leader="dot" w:pos="9639"/>
      </w:tabs>
      <w:suppressAutoHyphens w:val="0"/>
      <w:spacing w:before="0"/>
      <w:ind w:left="357" w:hanging="357"/>
      <w:outlineLvl w:val="0"/>
    </w:pPr>
    <w:rPr>
      <w:sz w:val="23"/>
      <w:szCs w:val="20"/>
      <w:lang w:val="es-ES_tradnl"/>
    </w:rPr>
  </w:style>
  <w:style w:type="paragraph" w:styleId="Encabezadodenota">
    <w:name w:val="Note Heading"/>
    <w:basedOn w:val="Normal"/>
    <w:next w:val="Normal"/>
    <w:rsid w:val="00AF25FD"/>
    <w:pPr>
      <w:ind w:left="851"/>
    </w:pPr>
    <w:rPr>
      <w:szCs w:val="20"/>
    </w:rPr>
  </w:style>
  <w:style w:type="paragraph" w:styleId="Listaconvietas3">
    <w:name w:val="List Bullet 3"/>
    <w:basedOn w:val="Normal"/>
    <w:autoRedefine/>
    <w:rsid w:val="00AF25FD"/>
    <w:pPr>
      <w:numPr>
        <w:numId w:val="3"/>
      </w:numPr>
      <w:tabs>
        <w:tab w:val="left" w:pos="1418"/>
      </w:tabs>
    </w:pPr>
  </w:style>
  <w:style w:type="paragraph" w:customStyle="1" w:styleId="Normalresaltado">
    <w:name w:val="Normal resaltado"/>
    <w:basedOn w:val="Normal"/>
    <w:next w:val="Normal"/>
    <w:rsid w:val="00AF25FD"/>
    <w:rPr>
      <w:b/>
      <w:sz w:val="24"/>
    </w:rPr>
  </w:style>
  <w:style w:type="paragraph" w:styleId="Listaconvietas4">
    <w:name w:val="List Bullet 4"/>
    <w:basedOn w:val="Normal"/>
    <w:autoRedefine/>
    <w:rsid w:val="00AF25FD"/>
    <w:pPr>
      <w:numPr>
        <w:numId w:val="4"/>
      </w:numPr>
      <w:tabs>
        <w:tab w:val="left" w:pos="1701"/>
      </w:tabs>
    </w:pPr>
  </w:style>
  <w:style w:type="paragraph" w:styleId="Listaconvietas5">
    <w:name w:val="List Bullet 5"/>
    <w:basedOn w:val="Normal"/>
    <w:autoRedefine/>
    <w:rsid w:val="00AF25FD"/>
    <w:pPr>
      <w:numPr>
        <w:numId w:val="5"/>
      </w:numPr>
      <w:tabs>
        <w:tab w:val="left" w:pos="1985"/>
      </w:tabs>
    </w:pPr>
  </w:style>
  <w:style w:type="paragraph" w:styleId="Listaconnmeros">
    <w:name w:val="List Number"/>
    <w:basedOn w:val="Normal"/>
    <w:rsid w:val="00AF25FD"/>
    <w:pPr>
      <w:numPr>
        <w:numId w:val="7"/>
      </w:numPr>
      <w:tabs>
        <w:tab w:val="clear" w:pos="360"/>
        <w:tab w:val="num" w:pos="851"/>
      </w:tabs>
      <w:ind w:left="851" w:hanging="284"/>
    </w:pPr>
  </w:style>
  <w:style w:type="paragraph" w:styleId="Listaconnmeros2">
    <w:name w:val="List Number 2"/>
    <w:basedOn w:val="Normal"/>
    <w:rsid w:val="00AF25FD"/>
    <w:pPr>
      <w:numPr>
        <w:numId w:val="8"/>
      </w:numPr>
      <w:tabs>
        <w:tab w:val="left" w:pos="1134"/>
      </w:tabs>
    </w:pPr>
  </w:style>
  <w:style w:type="paragraph" w:styleId="Listaconnmeros3">
    <w:name w:val="List Number 3"/>
    <w:basedOn w:val="Normal"/>
    <w:rsid w:val="00AF25FD"/>
    <w:pPr>
      <w:numPr>
        <w:numId w:val="9"/>
      </w:numPr>
      <w:tabs>
        <w:tab w:val="left" w:pos="1418"/>
      </w:tabs>
    </w:pPr>
  </w:style>
  <w:style w:type="paragraph" w:styleId="Listaconnmeros4">
    <w:name w:val="List Number 4"/>
    <w:basedOn w:val="Normal"/>
    <w:rsid w:val="00AF25FD"/>
    <w:pPr>
      <w:numPr>
        <w:numId w:val="10"/>
      </w:numPr>
      <w:tabs>
        <w:tab w:val="left" w:pos="1701"/>
      </w:tabs>
    </w:pPr>
  </w:style>
  <w:style w:type="paragraph" w:styleId="Listaconnmeros5">
    <w:name w:val="List Number 5"/>
    <w:basedOn w:val="Normal"/>
    <w:rsid w:val="00AF25FD"/>
    <w:pPr>
      <w:numPr>
        <w:numId w:val="11"/>
      </w:numPr>
      <w:tabs>
        <w:tab w:val="left" w:pos="1985"/>
      </w:tabs>
    </w:pPr>
  </w:style>
  <w:style w:type="paragraph" w:customStyle="1" w:styleId="Ladillo1">
    <w:name w:val="Ladillo 1"/>
    <w:basedOn w:val="Normal"/>
    <w:next w:val="Normal"/>
    <w:rsid w:val="007201FB"/>
    <w:pPr>
      <w:numPr>
        <w:numId w:val="13"/>
      </w:numPr>
      <w:suppressAutoHyphens w:val="0"/>
      <w:spacing w:before="300"/>
      <w:outlineLvl w:val="0"/>
    </w:pPr>
    <w:rPr>
      <w:rFonts w:ascii="TheSansBold-Plain" w:hAnsi="TheSansBold-Plain"/>
      <w:caps/>
      <w:sz w:val="28"/>
      <w:szCs w:val="20"/>
      <w:lang w:val="es-ES_tradnl"/>
    </w:rPr>
  </w:style>
  <w:style w:type="paragraph" w:customStyle="1" w:styleId="Ladillo3">
    <w:name w:val="Ladillo 3"/>
    <w:basedOn w:val="Normal"/>
    <w:rsid w:val="007201FB"/>
    <w:pPr>
      <w:numPr>
        <w:ilvl w:val="2"/>
        <w:numId w:val="13"/>
      </w:numPr>
      <w:suppressAutoHyphens w:val="0"/>
      <w:spacing w:before="300"/>
      <w:jc w:val="left"/>
      <w:outlineLvl w:val="2"/>
    </w:pPr>
    <w:rPr>
      <w:rFonts w:ascii="TheSansBold-Italic" w:hAnsi="TheSansBold-Italic"/>
      <w:sz w:val="28"/>
      <w:szCs w:val="20"/>
      <w:lang w:val="es-ES_tradnl"/>
    </w:rPr>
  </w:style>
  <w:style w:type="paragraph" w:customStyle="1" w:styleId="Ladillo4">
    <w:name w:val="Ladillo 4"/>
    <w:basedOn w:val="Ladillo3"/>
    <w:next w:val="Normal"/>
    <w:rsid w:val="007201FB"/>
    <w:pPr>
      <w:numPr>
        <w:ilvl w:val="3"/>
      </w:numPr>
      <w:outlineLvl w:val="3"/>
    </w:pPr>
    <w:rPr>
      <w:rFonts w:ascii="TheSans-Plain" w:hAnsi="TheSans-Plain"/>
      <w:sz w:val="24"/>
    </w:rPr>
  </w:style>
  <w:style w:type="table" w:styleId="Tablaconcuadrcula">
    <w:name w:val="Table Grid"/>
    <w:basedOn w:val="Tablanormal"/>
    <w:rsid w:val="007201FB"/>
    <w:pPr>
      <w:ind w:left="873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B57C5E"/>
    <w:rPr>
      <w:rFonts w:asciiTheme="minorHAnsi" w:hAnsiTheme="minorHAnsi"/>
      <w:b/>
      <w:bCs/>
      <w:caps/>
      <w:color w:val="4F81BD" w:themeColor="accent1"/>
      <w:sz w:val="28"/>
      <w:szCs w:val="26"/>
    </w:rPr>
  </w:style>
  <w:style w:type="paragraph" w:styleId="Textodeglobo">
    <w:name w:val="Balloon Text"/>
    <w:basedOn w:val="Normal"/>
    <w:link w:val="TextodegloboCar"/>
    <w:rsid w:val="00FC5AB2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C5A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0B23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FC72E9"/>
    <w:pPr>
      <w:suppressAutoHyphens w:val="0"/>
      <w:spacing w:before="0"/>
      <w:jc w:val="left"/>
    </w:pPr>
    <w:rPr>
      <w:rFonts w:ascii="Calibri" w:eastAsiaTheme="minorHAnsi" w:hAnsi="Calibri" w:cstheme="minorBidi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C72E9"/>
    <w:rPr>
      <w:rFonts w:ascii="Calibri" w:eastAsiaTheme="minorHAnsi" w:hAnsi="Calibri" w:cstheme="minorBidi"/>
      <w:sz w:val="22"/>
      <w:szCs w:val="21"/>
      <w:lang w:eastAsia="en-US"/>
    </w:rPr>
  </w:style>
  <w:style w:type="paragraph" w:customStyle="1" w:styleId="FooterOdd">
    <w:name w:val="Footer Odd"/>
    <w:basedOn w:val="Normal"/>
    <w:qFormat/>
    <w:rsid w:val="000C3E82"/>
    <w:pPr>
      <w:pBdr>
        <w:top w:val="single" w:sz="4" w:space="1" w:color="4F81BD" w:themeColor="accent1"/>
      </w:pBdr>
      <w:suppressAutoHyphens w:val="0"/>
      <w:spacing w:before="0" w:after="180" w:line="264" w:lineRule="auto"/>
      <w:jc w:val="right"/>
    </w:pPr>
    <w:rPr>
      <w:rFonts w:asciiTheme="minorHAnsi" w:eastAsiaTheme="minorEastAsia" w:hAnsiTheme="minorHAnsi" w:cstheme="minorBidi"/>
      <w:color w:val="1F497D" w:themeColor="text2"/>
      <w:sz w:val="20"/>
      <w:szCs w:val="23"/>
      <w:lang w:eastAsia="fr-FR"/>
    </w:rPr>
  </w:style>
  <w:style w:type="character" w:customStyle="1" w:styleId="EncabezadoCar">
    <w:name w:val="Encabezado Car"/>
    <w:basedOn w:val="Fuentedeprrafopredeter"/>
    <w:link w:val="Encabezado"/>
    <w:rsid w:val="002F2B07"/>
    <w:rPr>
      <w:rFonts w:ascii="TheSansCorrespondence" w:hAnsi="TheSansCorrespondence"/>
      <w:b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369F"/>
    <w:rPr>
      <w:rFonts w:ascii="TheSansCorrespondence" w:hAnsi="TheSansCorrespondence"/>
      <w:sz w:val="16"/>
      <w:szCs w:val="24"/>
    </w:rPr>
  </w:style>
  <w:style w:type="character" w:customStyle="1" w:styleId="webkit-html-comment">
    <w:name w:val="webkit-html-comment"/>
    <w:basedOn w:val="Fuentedeprrafopredeter"/>
    <w:rsid w:val="00ED152E"/>
  </w:style>
  <w:style w:type="character" w:customStyle="1" w:styleId="webkit-html-tag">
    <w:name w:val="webkit-html-tag"/>
    <w:basedOn w:val="Fuentedeprrafopredeter"/>
    <w:rsid w:val="00ED152E"/>
  </w:style>
  <w:style w:type="character" w:customStyle="1" w:styleId="webkit-html-attribute-name">
    <w:name w:val="webkit-html-attribute-name"/>
    <w:basedOn w:val="Fuentedeprrafopredeter"/>
    <w:rsid w:val="00ED152E"/>
  </w:style>
  <w:style w:type="character" w:customStyle="1" w:styleId="webkit-html-attribute-value">
    <w:name w:val="webkit-html-attribute-value"/>
    <w:basedOn w:val="Fuentedeprrafopredeter"/>
    <w:rsid w:val="00ED1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jpe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TS\ISO9001\Plantillas%20TSOL\Calidad\Formato%20de%20documento19120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623D8040BBD94983C4E057E7A6208E" ma:contentTypeVersion="0" ma:contentTypeDescription="Crear nuevo documento." ma:contentTypeScope="" ma:versionID="d67a989ca705de3ebd35c985076ec14f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853FCF-05A9-4DCE-BAA3-9F48A80D18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69212BB-1677-4819-9F5C-E7479E395A1C}">
  <ds:schemaRefs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F01E029-5B66-4A63-9E03-E1F2EFC8F9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21D75F-D2BA-BE45-B438-35958455E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\TS\ISO9001\Plantillas TSOL\Calidad\Formato de documento191203.dot</Template>
  <TotalTime>189</TotalTime>
  <Pages>4</Pages>
  <Words>460</Words>
  <Characters>2535</Characters>
  <Application>Microsoft Macintosh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Documento</vt:lpstr>
    </vt:vector>
  </TitlesOfParts>
  <Company>Telefónica Soluciones</Company>
  <LinksUpToDate>false</LinksUpToDate>
  <CharactersWithSpaces>2990</CharactersWithSpaces>
  <SharedDoc>false</SharedDoc>
  <HLinks>
    <vt:vector size="48" baseType="variant">
      <vt:variant>
        <vt:i4>1638455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_Toc232228572</vt:lpwstr>
      </vt:variant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_Toc232228571</vt:lpwstr>
      </vt:variant>
      <vt:variant>
        <vt:i4>1638455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_Toc232228570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_Toc232228569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_Toc232228568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_Toc232228567</vt:lpwstr>
      </vt:variant>
      <vt:variant>
        <vt:i4>2097236</vt:i4>
      </vt:variant>
      <vt:variant>
        <vt:i4>9566</vt:i4>
      </vt:variant>
      <vt:variant>
        <vt:i4>1027</vt:i4>
      </vt:variant>
      <vt:variant>
        <vt:i4>1</vt:i4>
      </vt:variant>
      <vt:variant>
        <vt:lpwstr>cid:image002.gif@01C9A717.A2B30F20</vt:lpwstr>
      </vt:variant>
      <vt:variant>
        <vt:lpwstr/>
      </vt:variant>
      <vt:variant>
        <vt:i4>2097236</vt:i4>
      </vt:variant>
      <vt:variant>
        <vt:i4>9992</vt:i4>
      </vt:variant>
      <vt:variant>
        <vt:i4>1029</vt:i4>
      </vt:variant>
      <vt:variant>
        <vt:i4>1</vt:i4>
      </vt:variant>
      <vt:variant>
        <vt:lpwstr>cid:image002.gif@01C9A717.A2B30F20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Documento</dc:title>
  <dc:creator>Guillermo López Moratinos</dc:creator>
  <cp:lastModifiedBy>Desarrollo Movilidad</cp:lastModifiedBy>
  <cp:revision>7</cp:revision>
  <cp:lastPrinted>2011-02-09T13:01:00Z</cp:lastPrinted>
  <dcterms:created xsi:type="dcterms:W3CDTF">2011-06-20T19:29:00Z</dcterms:created>
  <dcterms:modified xsi:type="dcterms:W3CDTF">2012-02-16T11:08:00Z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0x010100E8623D8040BBD94983C4E057E7A6208E</vt:lpwstr>
  </property>
</Properties>
</file>