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4935B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72503445" w14:textId="77777777" w:rsidR="00772A0E" w:rsidRDefault="00B44CE6" w:rsidP="002F2B07">
      <w:pPr>
        <w:pStyle w:val="TitulodelDoc"/>
        <w:ind w:left="1560"/>
        <w:jc w:val="both"/>
        <w:rPr>
          <w:rFonts w:asciiTheme="minorHAnsi" w:hAnsiTheme="minorHAnsi"/>
        </w:rPr>
      </w:pPr>
      <w:r w:rsidRPr="00B44CE6">
        <w:rPr>
          <w:rFonts w:asciiTheme="minorHAnsi" w:hAnsiTheme="minorHAnsi"/>
          <w:noProof/>
        </w:rPr>
        <w:drawing>
          <wp:inline distT="0" distB="0" distL="0" distR="0" wp14:anchorId="601C2764" wp14:editId="316B5CBB">
            <wp:extent cx="3500886" cy="2674189"/>
            <wp:effectExtent l="0" t="0" r="4445" b="0"/>
            <wp:docPr id="5" name="Picture 10" descr="porta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portada_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75" cy="268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49C10" w14:textId="177A40C8" w:rsidR="002F2B07" w:rsidRDefault="007359BF" w:rsidP="002F2B07">
      <w:pPr>
        <w:pStyle w:val="TitulodelDoc"/>
        <w:ind w:left="15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Guía de instalación de </w:t>
      </w:r>
      <w:r w:rsidR="00931220">
        <w:rPr>
          <w:rFonts w:asciiTheme="minorHAnsi" w:hAnsiTheme="minorHAnsi"/>
        </w:rPr>
        <w:t>Android Real Media Ad Lib</w:t>
      </w:r>
      <w:bookmarkStart w:id="0" w:name="_GoBack"/>
      <w:bookmarkEnd w:id="0"/>
      <w:r w:rsidR="00931220">
        <w:rPr>
          <w:rFonts w:asciiTheme="minorHAnsi" w:hAnsiTheme="minorHAnsi"/>
        </w:rPr>
        <w:t xml:space="preserve"> </w:t>
      </w:r>
    </w:p>
    <w:tbl>
      <w:tblPr>
        <w:tblW w:w="0" w:type="auto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3118"/>
        <w:gridCol w:w="3118"/>
      </w:tblGrid>
      <w:tr w:rsidR="009B443C" w14:paraId="0D33988F" w14:textId="77777777" w:rsidTr="00B14E43">
        <w:trPr>
          <w:cantSplit/>
          <w:trHeight w:val="156"/>
          <w:jc w:val="center"/>
        </w:trPr>
        <w:tc>
          <w:tcPr>
            <w:tcW w:w="1560" w:type="dxa"/>
          </w:tcPr>
          <w:p w14:paraId="78840739" w14:textId="1E49B957" w:rsidR="009B443C" w:rsidRPr="00732D40" w:rsidRDefault="009B443C" w:rsidP="00906F1C">
            <w:pPr>
              <w:pStyle w:val="Encabezad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</w:t>
            </w:r>
            <w:r w:rsidRPr="00732D40">
              <w:rPr>
                <w:rFonts w:ascii="Verdana" w:hAnsi="Verdana"/>
              </w:rPr>
              <w:t>n</w:t>
            </w:r>
            <w:proofErr w:type="spellEnd"/>
          </w:p>
        </w:tc>
        <w:tc>
          <w:tcPr>
            <w:tcW w:w="1701" w:type="dxa"/>
          </w:tcPr>
          <w:p w14:paraId="7C1607BF" w14:textId="57894337" w:rsidR="009B443C" w:rsidRPr="007703FA" w:rsidRDefault="009B443C" w:rsidP="00906F1C">
            <w:pPr>
              <w:pStyle w:val="Encabezado"/>
              <w:jc w:val="left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Cs/>
                <w:i/>
                <w:iCs/>
              </w:rPr>
              <w:t>Status</w:t>
            </w:r>
            <w:r w:rsidRPr="007703FA">
              <w:rPr>
                <w:rFonts w:ascii="Verdana" w:hAnsi="Verdana"/>
              </w:rPr>
              <w:t xml:space="preserve"> </w:t>
            </w:r>
          </w:p>
        </w:tc>
        <w:tc>
          <w:tcPr>
            <w:tcW w:w="3118" w:type="dxa"/>
          </w:tcPr>
          <w:p w14:paraId="769295AA" w14:textId="0DD440F6" w:rsidR="009B443C" w:rsidRDefault="009B443C" w:rsidP="00906F1C">
            <w:pPr>
              <w:pStyle w:val="Encabezado"/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Approved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by</w:t>
            </w:r>
            <w:proofErr w:type="spellEnd"/>
          </w:p>
        </w:tc>
        <w:tc>
          <w:tcPr>
            <w:tcW w:w="3118" w:type="dxa"/>
          </w:tcPr>
          <w:p w14:paraId="743415C2" w14:textId="387B8B0F" w:rsidR="009B443C" w:rsidRPr="007703FA" w:rsidRDefault="009B443C" w:rsidP="00906F1C">
            <w:pPr>
              <w:pStyle w:val="Encabezado"/>
              <w:jc w:val="left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t>Date</w:t>
            </w:r>
          </w:p>
        </w:tc>
      </w:tr>
      <w:tr w:rsidR="009B443C" w14:paraId="7570C660" w14:textId="77777777" w:rsidTr="00B14E43">
        <w:trPr>
          <w:cantSplit/>
          <w:trHeight w:val="156"/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14:paraId="0F705AC7" w14:textId="77777777" w:rsidR="009B443C" w:rsidRPr="007703FA" w:rsidRDefault="009B443C" w:rsidP="00906F1C">
            <w:pPr>
              <w:pStyle w:val="Encabezad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1.0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5739F1" w14:textId="4FA82116" w:rsidR="009B443C" w:rsidRPr="007703FA" w:rsidRDefault="009B443C" w:rsidP="00906F1C">
            <w:pPr>
              <w:pStyle w:val="Encabezado"/>
              <w:jc w:val="left"/>
              <w:rPr>
                <w:rFonts w:ascii="Verdana" w:hAnsi="Verdana"/>
                <w:bCs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6F246E1" w14:textId="77777777" w:rsidR="009B443C" w:rsidRPr="007703FA" w:rsidRDefault="009B443C" w:rsidP="00906F1C">
            <w:pPr>
              <w:pStyle w:val="Encabezado"/>
              <w:jc w:val="left"/>
              <w:rPr>
                <w:rFonts w:ascii="Verdana" w:hAnsi="Verdana"/>
                <w:b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156AE7E" w14:textId="70848514" w:rsidR="009B443C" w:rsidRPr="007703FA" w:rsidRDefault="009B443C" w:rsidP="00906F1C">
            <w:pPr>
              <w:pStyle w:val="Encabezado"/>
              <w:jc w:val="left"/>
              <w:rPr>
                <w:rFonts w:ascii="Verdana" w:hAnsi="Verdana"/>
                <w:b w:val="0"/>
              </w:rPr>
            </w:pPr>
          </w:p>
        </w:tc>
      </w:tr>
    </w:tbl>
    <w:p w14:paraId="02775055" w14:textId="77777777" w:rsidR="002F2B07" w:rsidRPr="00485F23" w:rsidRDefault="002F2B07" w:rsidP="002F2B07">
      <w:pPr>
        <w:pStyle w:val="TitulodelDoc"/>
        <w:jc w:val="both"/>
        <w:rPr>
          <w:rFonts w:asciiTheme="minorHAnsi" w:hAnsiTheme="minorHAnsi"/>
        </w:rPr>
      </w:pPr>
    </w:p>
    <w:p w14:paraId="5A5956B7" w14:textId="1E5F3122" w:rsidR="00F34ECB" w:rsidRPr="00BF0402" w:rsidRDefault="00772A0E">
      <w:pPr>
        <w:jc w:val="center"/>
        <w:rPr>
          <w:rFonts w:ascii="Verdana" w:hAnsi="Verdana"/>
          <w:bCs/>
          <w:sz w:val="28"/>
        </w:rPr>
      </w:pPr>
      <w:r>
        <w:rPr>
          <w:rFonts w:ascii="Verdana" w:hAnsi="Verdana"/>
          <w:bCs/>
          <w:sz w:val="28"/>
        </w:rPr>
        <w:t>INDEX</w:t>
      </w:r>
    </w:p>
    <w:p w14:paraId="5A5956B8" w14:textId="77777777" w:rsidR="00F34ECB" w:rsidRPr="007A3DEE" w:rsidRDefault="00F34ECB">
      <w:pPr>
        <w:autoSpaceDE w:val="0"/>
        <w:autoSpaceDN w:val="0"/>
        <w:adjustRightInd w:val="0"/>
        <w:spacing w:line="240" w:lineRule="exact"/>
        <w:jc w:val="center"/>
        <w:rPr>
          <w:rFonts w:asciiTheme="minorHAnsi" w:hAnsiTheme="minorHAnsi"/>
          <w:bCs/>
          <w:sz w:val="28"/>
          <w:szCs w:val="28"/>
        </w:rPr>
      </w:pPr>
    </w:p>
    <w:bookmarkStart w:id="1" w:name="ID_ID260688"/>
    <w:bookmarkStart w:id="2" w:name="E_7"/>
    <w:bookmarkEnd w:id="1"/>
    <w:bookmarkEnd w:id="2"/>
    <w:p w14:paraId="2D3DA955" w14:textId="77777777" w:rsidR="00276876" w:rsidRDefault="0075066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begin"/>
      </w:r>
      <w:r w:rsidR="00F34ECB"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instrText xml:space="preserve"> TOC \o "1-7" \h \z </w:instrText>
      </w: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separate"/>
      </w:r>
      <w:hyperlink w:anchor="_Toc286842835" w:history="1">
        <w:r w:rsidR="00276876" w:rsidRPr="0069079A">
          <w:rPr>
            <w:rStyle w:val="Hipervnculo"/>
          </w:rPr>
          <w:t>1</w:t>
        </w:r>
        <w:r w:rsidR="0027687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76876" w:rsidRPr="0069079A">
          <w:rPr>
            <w:rStyle w:val="Hipervnculo"/>
          </w:rPr>
          <w:t>ENTORNO NECESARIO PARA LA INSTALACION</w:t>
        </w:r>
        <w:r w:rsidR="00276876">
          <w:rPr>
            <w:webHidden/>
          </w:rPr>
          <w:tab/>
        </w:r>
        <w:r w:rsidR="00276876">
          <w:rPr>
            <w:webHidden/>
          </w:rPr>
          <w:fldChar w:fldCharType="begin"/>
        </w:r>
        <w:r w:rsidR="00276876">
          <w:rPr>
            <w:webHidden/>
          </w:rPr>
          <w:instrText xml:space="preserve"> PAGEREF _Toc286842835 \h </w:instrText>
        </w:r>
        <w:r w:rsidR="00276876">
          <w:rPr>
            <w:webHidden/>
          </w:rPr>
        </w:r>
        <w:r w:rsidR="00276876">
          <w:rPr>
            <w:webHidden/>
          </w:rPr>
          <w:fldChar w:fldCharType="separate"/>
        </w:r>
        <w:r w:rsidR="00276876">
          <w:rPr>
            <w:webHidden/>
          </w:rPr>
          <w:t>2</w:t>
        </w:r>
        <w:r w:rsidR="00276876">
          <w:rPr>
            <w:webHidden/>
          </w:rPr>
          <w:fldChar w:fldCharType="end"/>
        </w:r>
      </w:hyperlink>
    </w:p>
    <w:p w14:paraId="3195E52A" w14:textId="77777777" w:rsidR="00276876" w:rsidRDefault="00931220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2836" w:history="1">
        <w:r w:rsidR="00276876" w:rsidRPr="0069079A">
          <w:rPr>
            <w:rStyle w:val="Hipervnculo"/>
          </w:rPr>
          <w:t>2</w:t>
        </w:r>
        <w:r w:rsidR="0027687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76876" w:rsidRPr="0069079A">
          <w:rPr>
            <w:rStyle w:val="Hipervnculo"/>
          </w:rPr>
          <w:t>IMPACTO EN PRODUCCION Y MECANISMOS DE SALVAGUARDA</w:t>
        </w:r>
        <w:r w:rsidR="00276876">
          <w:rPr>
            <w:webHidden/>
          </w:rPr>
          <w:tab/>
        </w:r>
        <w:r w:rsidR="00276876">
          <w:rPr>
            <w:webHidden/>
          </w:rPr>
          <w:fldChar w:fldCharType="begin"/>
        </w:r>
        <w:r w:rsidR="00276876">
          <w:rPr>
            <w:webHidden/>
          </w:rPr>
          <w:instrText xml:space="preserve"> PAGEREF _Toc286842836 \h </w:instrText>
        </w:r>
        <w:r w:rsidR="00276876">
          <w:rPr>
            <w:webHidden/>
          </w:rPr>
        </w:r>
        <w:r w:rsidR="00276876">
          <w:rPr>
            <w:webHidden/>
          </w:rPr>
          <w:fldChar w:fldCharType="separate"/>
        </w:r>
        <w:r w:rsidR="00276876">
          <w:rPr>
            <w:webHidden/>
          </w:rPr>
          <w:t>2</w:t>
        </w:r>
        <w:r w:rsidR="00276876">
          <w:rPr>
            <w:webHidden/>
          </w:rPr>
          <w:fldChar w:fldCharType="end"/>
        </w:r>
      </w:hyperlink>
    </w:p>
    <w:p w14:paraId="5E855A71" w14:textId="77777777" w:rsidR="00276876" w:rsidRDefault="00931220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2837" w:history="1">
        <w:r w:rsidR="00276876" w:rsidRPr="0069079A">
          <w:rPr>
            <w:rStyle w:val="Hipervnculo"/>
          </w:rPr>
          <w:t>3</w:t>
        </w:r>
        <w:r w:rsidR="0027687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76876" w:rsidRPr="0069079A">
          <w:rPr>
            <w:rStyle w:val="Hipervnculo"/>
          </w:rPr>
          <w:t>RELACION DE ELEMENTOS PARA LA INSTALACION</w:t>
        </w:r>
        <w:r w:rsidR="00276876">
          <w:rPr>
            <w:webHidden/>
          </w:rPr>
          <w:tab/>
        </w:r>
        <w:r w:rsidR="00276876">
          <w:rPr>
            <w:webHidden/>
          </w:rPr>
          <w:fldChar w:fldCharType="begin"/>
        </w:r>
        <w:r w:rsidR="00276876">
          <w:rPr>
            <w:webHidden/>
          </w:rPr>
          <w:instrText xml:space="preserve"> PAGEREF _Toc286842837 \h </w:instrText>
        </w:r>
        <w:r w:rsidR="00276876">
          <w:rPr>
            <w:webHidden/>
          </w:rPr>
        </w:r>
        <w:r w:rsidR="00276876">
          <w:rPr>
            <w:webHidden/>
          </w:rPr>
          <w:fldChar w:fldCharType="separate"/>
        </w:r>
        <w:r w:rsidR="00276876">
          <w:rPr>
            <w:webHidden/>
          </w:rPr>
          <w:t>2</w:t>
        </w:r>
        <w:r w:rsidR="00276876">
          <w:rPr>
            <w:webHidden/>
          </w:rPr>
          <w:fldChar w:fldCharType="end"/>
        </w:r>
      </w:hyperlink>
    </w:p>
    <w:p w14:paraId="3CEB8741" w14:textId="77777777" w:rsidR="00276876" w:rsidRDefault="00931220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2838" w:history="1">
        <w:r w:rsidR="00276876" w:rsidRPr="0069079A">
          <w:rPr>
            <w:rStyle w:val="Hipervnculo"/>
          </w:rPr>
          <w:t>4</w:t>
        </w:r>
        <w:r w:rsidR="0027687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76876" w:rsidRPr="0069079A">
          <w:rPr>
            <w:rStyle w:val="Hipervnculo"/>
          </w:rPr>
          <w:t>GUIA DE INSTALACION</w:t>
        </w:r>
        <w:r w:rsidR="00276876">
          <w:rPr>
            <w:webHidden/>
          </w:rPr>
          <w:tab/>
        </w:r>
        <w:r w:rsidR="00276876">
          <w:rPr>
            <w:webHidden/>
          </w:rPr>
          <w:fldChar w:fldCharType="begin"/>
        </w:r>
        <w:r w:rsidR="00276876">
          <w:rPr>
            <w:webHidden/>
          </w:rPr>
          <w:instrText xml:space="preserve"> PAGEREF _Toc286842838 \h </w:instrText>
        </w:r>
        <w:r w:rsidR="00276876">
          <w:rPr>
            <w:webHidden/>
          </w:rPr>
        </w:r>
        <w:r w:rsidR="00276876">
          <w:rPr>
            <w:webHidden/>
          </w:rPr>
          <w:fldChar w:fldCharType="separate"/>
        </w:r>
        <w:r w:rsidR="00276876">
          <w:rPr>
            <w:webHidden/>
          </w:rPr>
          <w:t>2</w:t>
        </w:r>
        <w:r w:rsidR="00276876">
          <w:rPr>
            <w:webHidden/>
          </w:rPr>
          <w:fldChar w:fldCharType="end"/>
        </w:r>
      </w:hyperlink>
    </w:p>
    <w:p w14:paraId="5A5956BE" w14:textId="7F32B467" w:rsidR="00AA4275" w:rsidRDefault="00750666" w:rsidP="006E2772">
      <w:pPr>
        <w:pStyle w:val="TDC1"/>
        <w:rPr>
          <w:rStyle w:val="Hipervnculo"/>
          <w:rFonts w:asciiTheme="minorHAnsi" w:hAnsiTheme="minorHAnsi" w:cstheme="minorHAnsi"/>
          <w:b w:val="0"/>
          <w:bCs/>
          <w:sz w:val="20"/>
        </w:rPr>
      </w:pP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end"/>
      </w:r>
    </w:p>
    <w:p w14:paraId="072ADE41" w14:textId="77777777" w:rsidR="007359BF" w:rsidRDefault="007359BF" w:rsidP="007359BF">
      <w:pPr>
        <w:pStyle w:val="Ttulo1"/>
        <w:numPr>
          <w:ilvl w:val="0"/>
          <w:numId w:val="0"/>
        </w:numPr>
        <w:ind w:left="567"/>
      </w:pPr>
    </w:p>
    <w:p w14:paraId="72F22074" w14:textId="4DD3FB39" w:rsidR="007F438B" w:rsidRDefault="007F438B">
      <w:pPr>
        <w:suppressAutoHyphens w:val="0"/>
        <w:spacing w:before="0"/>
        <w:jc w:val="left"/>
        <w:rPr>
          <w:noProof/>
        </w:rPr>
      </w:pPr>
      <w:r>
        <w:br w:type="page"/>
      </w:r>
    </w:p>
    <w:p w14:paraId="5A5956BF" w14:textId="03212BCE" w:rsidR="00E8574B" w:rsidRDefault="009B6AFB" w:rsidP="00C75C7D">
      <w:pPr>
        <w:pStyle w:val="Ttulo1"/>
      </w:pPr>
      <w:bookmarkStart w:id="3" w:name="_Toc286842835"/>
      <w:r>
        <w:lastRenderedPageBreak/>
        <w:t>ENTORNO NECESARIO PARA LA INSTALACION</w:t>
      </w:r>
      <w:bookmarkEnd w:id="3"/>
    </w:p>
    <w:p w14:paraId="5D65377D" w14:textId="22819D1F" w:rsidR="009B6AFB" w:rsidRPr="009B6AFB" w:rsidRDefault="00865DA8" w:rsidP="009B6AFB">
      <w:pPr>
        <w:pStyle w:val="Parrafo1"/>
      </w:pPr>
      <w:r>
        <w:t>Necesario dispositivo Android con Android 1.6 o superior</w:t>
      </w:r>
    </w:p>
    <w:p w14:paraId="0764572C" w14:textId="44EDB002" w:rsidR="005B3415" w:rsidRDefault="009B6AFB" w:rsidP="00C75C7D">
      <w:pPr>
        <w:pStyle w:val="Ttulo1"/>
      </w:pPr>
      <w:bookmarkStart w:id="4" w:name="_Toc286842836"/>
      <w:r>
        <w:t>IMPACTO EN PRODUCCION Y MECANISMOS DE SALVAGUARDA</w:t>
      </w:r>
      <w:bookmarkEnd w:id="4"/>
    </w:p>
    <w:p w14:paraId="2EEFAE8C" w14:textId="6F83DDB5" w:rsidR="009B6AFB" w:rsidRDefault="00865DA8" w:rsidP="009B6AFB">
      <w:pPr>
        <w:pStyle w:val="Parrafo1"/>
      </w:pPr>
      <w:r>
        <w:t>Los servidores de RealMedia tienen que estar activos.</w:t>
      </w:r>
    </w:p>
    <w:p w14:paraId="3D3F19E7" w14:textId="5B848F77" w:rsidR="009B6AFB" w:rsidRDefault="009B6AFB" w:rsidP="009B6AFB">
      <w:pPr>
        <w:pStyle w:val="Ttulo1"/>
      </w:pPr>
      <w:bookmarkStart w:id="5" w:name="_Toc286842837"/>
      <w:r>
        <w:t>RELACION DE ELEMENTOS PARA LA INSTALACION</w:t>
      </w:r>
      <w:bookmarkEnd w:id="5"/>
    </w:p>
    <w:p w14:paraId="697A9B22" w14:textId="317E5001" w:rsidR="009B6AFB" w:rsidRDefault="00865DA8" w:rsidP="009B6AFB">
      <w:pPr>
        <w:pStyle w:val="Parrafo1"/>
      </w:pPr>
      <w:r>
        <w:t>La librería viene con un binario de demostración para probar en los dispositivos: RealMediaAdLibExample.apk</w:t>
      </w:r>
    </w:p>
    <w:p w14:paraId="6D1651B4" w14:textId="77777777" w:rsidR="006E506E" w:rsidRDefault="006E506E" w:rsidP="009B6AFB">
      <w:pPr>
        <w:pStyle w:val="Parrafo1"/>
      </w:pPr>
    </w:p>
    <w:p w14:paraId="552FA4A6" w14:textId="5EF9877F" w:rsidR="009B6AFB" w:rsidRDefault="009B6AFB" w:rsidP="009B6AFB">
      <w:pPr>
        <w:pStyle w:val="Ttulo1"/>
      </w:pPr>
      <w:bookmarkStart w:id="6" w:name="_Toc286842838"/>
      <w:r>
        <w:t>GUIA DE INSTALACION</w:t>
      </w:r>
      <w:bookmarkEnd w:id="6"/>
    </w:p>
    <w:p w14:paraId="12F1BD58" w14:textId="363B20F9" w:rsidR="009B6AFB" w:rsidRDefault="009B6AFB" w:rsidP="009B6AFB">
      <w:pPr>
        <w:pStyle w:val="Parrafo1"/>
        <w:ind w:left="1287" w:firstLine="153"/>
      </w:pPr>
      <w:r>
        <w:t xml:space="preserve">Paso </w:t>
      </w:r>
      <w:r w:rsidR="00865DA8">
        <w:t>1</w:t>
      </w:r>
    </w:p>
    <w:p w14:paraId="4855FEE3" w14:textId="25950020" w:rsidR="009B6AFB" w:rsidRDefault="009B6AFB" w:rsidP="009B6AFB">
      <w:pPr>
        <w:pStyle w:val="Parrafo1"/>
      </w:pPr>
      <w:r>
        <w:tab/>
      </w:r>
      <w:r>
        <w:tab/>
      </w:r>
      <w:r>
        <w:tab/>
        <w:t>Prerrequisito:</w:t>
      </w:r>
      <w:r w:rsidR="00865DA8">
        <w:t xml:space="preserve"> Disponer de un teléfono Android 1.6 o superior con conexión a Internet,</w:t>
      </w:r>
    </w:p>
    <w:p w14:paraId="25D00BA0" w14:textId="60329A73" w:rsidR="009B6AFB" w:rsidRDefault="009B6AFB" w:rsidP="009B6AFB">
      <w:pPr>
        <w:pStyle w:val="Parrafo1"/>
        <w:ind w:left="2007" w:firstLine="153"/>
      </w:pPr>
      <w:r>
        <w:t>Tarea a realizar:</w:t>
      </w:r>
      <w:r w:rsidR="00865DA8">
        <w:t xml:space="preserve"> Instalar el fichero RealMediaAdLibExample.apk en el dispositivo.</w:t>
      </w:r>
    </w:p>
    <w:p w14:paraId="6E86817D" w14:textId="1B8847FC" w:rsidR="009B6AFB" w:rsidRDefault="009B6AFB" w:rsidP="009B6AFB">
      <w:pPr>
        <w:pStyle w:val="Parrafo1"/>
        <w:ind w:left="1854" w:firstLine="153"/>
      </w:pPr>
      <w:r>
        <w:t xml:space="preserve">  </w:t>
      </w:r>
      <w:r w:rsidR="00276876">
        <w:t xml:space="preserve"> </w:t>
      </w:r>
      <w:r>
        <w:t>Comprobacion paso realizado correctamente:</w:t>
      </w:r>
      <w:r w:rsidR="00865DA8">
        <w:t xml:space="preserve"> Ejecutar la aplicación y comprobar la visualización de los banners correctamente.</w:t>
      </w:r>
    </w:p>
    <w:p w14:paraId="0DBE0223" w14:textId="563E5DE5" w:rsidR="009B6AFB" w:rsidRDefault="009B6AFB" w:rsidP="009B6AFB">
      <w:pPr>
        <w:pStyle w:val="Parrafo1"/>
        <w:ind w:left="1854" w:firstLine="153"/>
      </w:pPr>
      <w:r>
        <w:tab/>
        <w:t>Para deshacer este paso en caso de error:</w:t>
      </w:r>
      <w:r w:rsidR="00865DA8">
        <w:t xml:space="preserve"> No Aplicable</w:t>
      </w:r>
    </w:p>
    <w:p w14:paraId="7C7D5135" w14:textId="77777777" w:rsidR="006E506E" w:rsidRDefault="006E506E" w:rsidP="00E7701F">
      <w:pPr>
        <w:pStyle w:val="Parrafo1"/>
      </w:pPr>
    </w:p>
    <w:p w14:paraId="4F6F395C" w14:textId="2B79D8C2" w:rsidR="00E7701F" w:rsidRDefault="006E506E" w:rsidP="006E506E">
      <w:pPr>
        <w:pStyle w:val="Ttulo2"/>
      </w:pPr>
      <w:r>
        <w:t>4.1 VERIFICACION COMPLETA DE LA INSTALACION</w:t>
      </w:r>
    </w:p>
    <w:p w14:paraId="695AA7E0" w14:textId="744D2AC8" w:rsidR="00E7701F" w:rsidRDefault="00E7701F" w:rsidP="00E7701F">
      <w:pPr>
        <w:pStyle w:val="Ttulo1"/>
      </w:pPr>
      <w:r>
        <w:t>Personas de contacto durante la instalacion</w:t>
      </w:r>
    </w:p>
    <w:p w14:paraId="78F85E41" w14:textId="18FF2A7F" w:rsidR="00E7701F" w:rsidRDefault="00865DA8" w:rsidP="00E7701F">
      <w:pPr>
        <w:pStyle w:val="Parrafo1"/>
      </w:pPr>
      <w:r>
        <w:t xml:space="preserve">Antonio Ochoa – </w:t>
      </w:r>
      <w:hyperlink r:id="rId12" w:history="1">
        <w:r w:rsidRPr="003247FA">
          <w:rPr>
            <w:rStyle w:val="Hipervnculo"/>
          </w:rPr>
          <w:t>aochoa@prisadigital.com</w:t>
        </w:r>
      </w:hyperlink>
    </w:p>
    <w:p w14:paraId="0828B5C2" w14:textId="389A51F5" w:rsidR="00865DA8" w:rsidRDefault="00865DA8" w:rsidP="00E7701F">
      <w:pPr>
        <w:pStyle w:val="Parrafo1"/>
      </w:pPr>
      <w:r>
        <w:t xml:space="preserve">Arturo Gutiérrez – </w:t>
      </w:r>
      <w:hyperlink r:id="rId13" w:history="1">
        <w:r w:rsidRPr="003247FA">
          <w:rPr>
            <w:rStyle w:val="Hipervnculo"/>
          </w:rPr>
          <w:t>agutierrez@planetmedia.es</w:t>
        </w:r>
      </w:hyperlink>
    </w:p>
    <w:p w14:paraId="1B7EBEB6" w14:textId="77777777" w:rsidR="00865DA8" w:rsidRPr="00E7701F" w:rsidRDefault="00865DA8" w:rsidP="00E7701F">
      <w:pPr>
        <w:pStyle w:val="Parrafo1"/>
      </w:pPr>
    </w:p>
    <w:p w14:paraId="623B0927" w14:textId="336893C8" w:rsidR="009B6AFB" w:rsidRPr="009B6AFB" w:rsidRDefault="009B6AFB" w:rsidP="009B6AFB">
      <w:pPr>
        <w:pStyle w:val="Parrafo1"/>
      </w:pPr>
    </w:p>
    <w:p w14:paraId="4A731D7D" w14:textId="77777777" w:rsidR="009B6AFB" w:rsidRDefault="009B6AFB" w:rsidP="009B6AFB">
      <w:pPr>
        <w:pStyle w:val="Parrafo1"/>
      </w:pPr>
    </w:p>
    <w:p w14:paraId="6D860B79" w14:textId="77777777" w:rsidR="009B6AFB" w:rsidRPr="009B6AFB" w:rsidRDefault="009B6AFB" w:rsidP="009B6AFB">
      <w:pPr>
        <w:pStyle w:val="Parrafo1"/>
      </w:pPr>
    </w:p>
    <w:p w14:paraId="41FB660E" w14:textId="77777777" w:rsidR="00830814" w:rsidRPr="00F741F3" w:rsidRDefault="00830814" w:rsidP="003F5349">
      <w:pPr>
        <w:pStyle w:val="Parrafo1"/>
        <w:ind w:left="0"/>
        <w:jc w:val="center"/>
      </w:pPr>
    </w:p>
    <w:sectPr w:rsidR="00830814" w:rsidRPr="00F741F3" w:rsidSect="003B293A">
      <w:headerReference w:type="even" r:id="rId14"/>
      <w:headerReference w:type="default" r:id="rId15"/>
      <w:footerReference w:type="default" r:id="rId16"/>
      <w:pgSz w:w="11905" w:h="16837" w:code="9"/>
      <w:pgMar w:top="1134" w:right="1132" w:bottom="1701" w:left="1276" w:header="709" w:footer="55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6318E" w14:textId="77777777" w:rsidR="007C5969" w:rsidRDefault="007C5969">
      <w:r>
        <w:separator/>
      </w:r>
    </w:p>
  </w:endnote>
  <w:endnote w:type="continuationSeparator" w:id="0">
    <w:p w14:paraId="1A340C42" w14:textId="77777777" w:rsidR="007C5969" w:rsidRDefault="007C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heSansBold-Plain">
    <w:charset w:val="00"/>
    <w:family w:val="auto"/>
    <w:pitch w:val="variable"/>
    <w:sig w:usb0="00000003" w:usb1="00000000" w:usb2="00000000" w:usb3="00000000" w:csb0="00000001" w:csb1="00000000"/>
  </w:font>
  <w:font w:name="TheSansBold-Italic">
    <w:charset w:val="00"/>
    <w:family w:val="auto"/>
    <w:pitch w:val="variable"/>
    <w:sig w:usb0="00000003" w:usb1="00000000" w:usb2="00000000" w:usb3="00000000" w:csb0="00000001" w:csb1="00000000"/>
  </w:font>
  <w:font w:name="TheSans-Plai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958A7" w14:textId="21DF579F" w:rsidR="009A517B" w:rsidRDefault="004E369F" w:rsidP="004E369F">
    <w:pPr>
      <w:pStyle w:val="Piedepgina"/>
      <w:jc w:val="right"/>
      <w:rPr>
        <w:rFonts w:cstheme="minorHAnsi"/>
        <w:b/>
        <w:noProof/>
      </w:rPr>
    </w:pPr>
    <w:r>
      <w:t>©QA Prisa Digital Feb2011 v1.0</w:t>
    </w:r>
    <w:r>
      <w:tab/>
      <w:t xml:space="preserve">   PD</w:t>
    </w:r>
    <w:r w:rsidR="009A517B">
      <w:rPr>
        <w:rFonts w:cstheme="minorHAnsi"/>
        <w:b/>
        <w:noProof/>
      </w:rPr>
      <w:drawing>
        <wp:anchor distT="0" distB="0" distL="114300" distR="114300" simplePos="0" relativeHeight="251658240" behindDoc="1" locked="0" layoutInCell="1" allowOverlap="1" wp14:anchorId="5A5958AD" wp14:editId="5A5958AE">
          <wp:simplePos x="0" y="0"/>
          <wp:positionH relativeFrom="column">
            <wp:posOffset>479425</wp:posOffset>
          </wp:positionH>
          <wp:positionV relativeFrom="paragraph">
            <wp:posOffset>273050</wp:posOffset>
          </wp:positionV>
          <wp:extent cx="867410" cy="273050"/>
          <wp:effectExtent l="19050" t="0" r="8890" b="0"/>
          <wp:wrapTight wrapText="bothSides">
            <wp:wrapPolygon edited="0">
              <wp:start x="-474" y="0"/>
              <wp:lineTo x="-474" y="19591"/>
              <wp:lineTo x="21821" y="19591"/>
              <wp:lineTo x="21821" y="0"/>
              <wp:lineTo x="-474" y="0"/>
            </wp:wrapPolygon>
          </wp:wrapTight>
          <wp:docPr id="3" name="2 Imagen" descr="Prisa_Digital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sa_Digital 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273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7632">
      <w:t xml:space="preserve"> </w:t>
    </w:r>
    <w:proofErr w:type="spellStart"/>
    <w:r w:rsidR="00CC7632">
      <w:t>internal</w:t>
    </w:r>
    <w:proofErr w:type="spellEnd"/>
    <w:r w:rsidR="00CC7632">
      <w:t xml:space="preserve"> use </w:t>
    </w:r>
    <w:proofErr w:type="spellStart"/>
    <w:r w:rsidR="00CC7632">
      <w:t>only</w:t>
    </w:r>
    <w:proofErr w:type="spellEnd"/>
  </w:p>
  <w:p w14:paraId="5A5958A9" w14:textId="49000DD1" w:rsidR="009A517B" w:rsidRDefault="009A517B" w:rsidP="005B3415">
    <w:pPr>
      <w:pStyle w:val="FooterOdd"/>
      <w:pBdr>
        <w:top w:val="single" w:sz="4" w:space="0" w:color="4F81BD" w:themeColor="accent1"/>
      </w:pBdr>
      <w:ind w:left="720" w:firstLine="131"/>
    </w:pP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>
      <w:rPr>
        <w:rFonts w:cstheme="minorHAnsi"/>
        <w:noProof/>
        <w:sz w:val="16"/>
      </w:rPr>
      <w:tab/>
    </w:r>
    <w:r>
      <w:rPr>
        <w:rFonts w:cstheme="minorHAnsi"/>
        <w:noProof/>
        <w:sz w:val="16"/>
      </w:rPr>
      <w:tab/>
    </w:r>
    <w:r w:rsidRPr="00121D17">
      <w:rPr>
        <w:rFonts w:cstheme="minorHAnsi"/>
        <w:sz w:val="16"/>
        <w:szCs w:val="18"/>
      </w:rPr>
      <w:t xml:space="preserve">Página </w:t>
    </w:r>
    <w:r w:rsidRPr="00121D17">
      <w:rPr>
        <w:rFonts w:cstheme="minorHAnsi"/>
        <w:sz w:val="16"/>
        <w:szCs w:val="18"/>
      </w:rPr>
      <w:fldChar w:fldCharType="begin"/>
    </w:r>
    <w:r w:rsidRPr="00121D17">
      <w:rPr>
        <w:rFonts w:cstheme="minorHAnsi"/>
        <w:sz w:val="16"/>
        <w:szCs w:val="18"/>
      </w:rPr>
      <w:instrText>PAGE   \* MERGEFORMAT</w:instrText>
    </w:r>
    <w:r w:rsidRPr="00121D17">
      <w:rPr>
        <w:rFonts w:cstheme="minorHAnsi"/>
        <w:sz w:val="16"/>
        <w:szCs w:val="18"/>
      </w:rPr>
      <w:fldChar w:fldCharType="separate"/>
    </w:r>
    <w:r w:rsidR="00931220">
      <w:rPr>
        <w:rFonts w:cstheme="minorHAnsi"/>
        <w:noProof/>
        <w:sz w:val="16"/>
        <w:szCs w:val="18"/>
      </w:rPr>
      <w:t>2</w:t>
    </w:r>
    <w:r w:rsidRPr="00121D17">
      <w:rPr>
        <w:rFonts w:cstheme="minorHAnsi"/>
        <w:noProof/>
        <w:sz w:val="16"/>
        <w:szCs w:val="18"/>
      </w:rPr>
      <w:fldChar w:fldCharType="end"/>
    </w:r>
  </w:p>
  <w:p w14:paraId="5A5958AA" w14:textId="77777777" w:rsidR="009A517B" w:rsidRPr="005D0E9F" w:rsidRDefault="009A517B"/>
  <w:p w14:paraId="5A5958AB" w14:textId="77777777" w:rsidR="009A517B" w:rsidRDefault="009A517B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25E5A" w14:textId="77777777" w:rsidR="007C5969" w:rsidRDefault="007C5969">
      <w:r>
        <w:separator/>
      </w:r>
    </w:p>
  </w:footnote>
  <w:footnote w:type="continuationSeparator" w:id="0">
    <w:p w14:paraId="111C52E1" w14:textId="77777777" w:rsidR="007C5969" w:rsidRDefault="007C59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9A517B" w14:paraId="5A5958A0" w14:textId="77777777">
      <w:trPr>
        <w:trHeight w:val="387"/>
        <w:jc w:val="center"/>
      </w:trPr>
      <w:tc>
        <w:tcPr>
          <w:tcW w:w="7355" w:type="dxa"/>
        </w:tcPr>
        <w:p w14:paraId="5A59589E" w14:textId="77777777" w:rsidR="009A517B" w:rsidRDefault="009A517B">
          <w:r>
            <w:object w:dxaOrig="2311" w:dyaOrig="616" w14:anchorId="5A5958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3.9pt;height:28.25pt" o:ole="" o:allowoverlap="f" fillcolor="window">
                <v:imagedata r:id="rId1" o:title=""/>
              </v:shape>
              <o:OLEObject Type="Embed" ProgID="Word.Picture.8" ShapeID="_x0000_i1025" DrawAspect="Content" ObjectID="_1265179332" r:id="rId2"/>
            </w:object>
          </w:r>
        </w:p>
      </w:tc>
      <w:tc>
        <w:tcPr>
          <w:tcW w:w="2790" w:type="dxa"/>
          <w:vAlign w:val="bottom"/>
        </w:tcPr>
        <w:p w14:paraId="5A59589F" w14:textId="77777777" w:rsidR="009A517B" w:rsidRDefault="009A517B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5A5958A1" w14:textId="77777777" w:rsidR="009A517B" w:rsidRDefault="009A517B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2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2"/>
      <w:gridCol w:w="6450"/>
    </w:tblGrid>
    <w:tr w:rsidR="009A517B" w:rsidRPr="003B293A" w14:paraId="5A5958A5" w14:textId="77777777" w:rsidTr="003B293A">
      <w:trPr>
        <w:trHeight w:val="387"/>
        <w:jc w:val="center"/>
      </w:trPr>
      <w:tc>
        <w:tcPr>
          <w:tcW w:w="4152" w:type="dxa"/>
        </w:tcPr>
        <w:p w14:paraId="5A5958A2" w14:textId="77777777" w:rsidR="009A517B" w:rsidRDefault="009A517B">
          <w:pPr>
            <w:pStyle w:val="Encabezado"/>
          </w:pPr>
        </w:p>
      </w:tc>
      <w:tc>
        <w:tcPr>
          <w:tcW w:w="6450" w:type="dxa"/>
          <w:vAlign w:val="bottom"/>
        </w:tcPr>
        <w:p w14:paraId="5A5958A3" w14:textId="2514E71E" w:rsidR="009A517B" w:rsidRPr="00931220" w:rsidRDefault="007359BF" w:rsidP="003B293A">
          <w:pPr>
            <w:pStyle w:val="TitulodelDoc"/>
            <w:ind w:left="17" w:firstLine="1559"/>
            <w:rPr>
              <w:rFonts w:asciiTheme="minorHAnsi" w:hAnsiTheme="minorHAnsi"/>
              <w:b w:val="0"/>
              <w:sz w:val="18"/>
              <w:szCs w:val="18"/>
            </w:rPr>
          </w:pPr>
          <w:r w:rsidRPr="00931220">
            <w:rPr>
              <w:rFonts w:asciiTheme="minorHAnsi" w:hAnsiTheme="minorHAnsi"/>
              <w:b w:val="0"/>
              <w:sz w:val="18"/>
              <w:szCs w:val="18"/>
            </w:rPr>
            <w:t xml:space="preserve">Guía de instalación de </w:t>
          </w:r>
          <w:r w:rsidR="00931220" w:rsidRPr="00931220">
            <w:rPr>
              <w:rFonts w:asciiTheme="minorHAnsi" w:hAnsiTheme="minorHAnsi"/>
              <w:b w:val="0"/>
              <w:sz w:val="18"/>
              <w:szCs w:val="18"/>
            </w:rPr>
            <w:t xml:space="preserve">Android Real Media Ad </w:t>
          </w:r>
          <w:proofErr w:type="spellStart"/>
          <w:r w:rsidR="00931220" w:rsidRPr="00931220">
            <w:rPr>
              <w:rFonts w:asciiTheme="minorHAnsi" w:hAnsiTheme="minorHAnsi"/>
              <w:b w:val="0"/>
              <w:sz w:val="18"/>
              <w:szCs w:val="18"/>
            </w:rPr>
            <w:t>Lib</w:t>
          </w:r>
          <w:proofErr w:type="spellEnd"/>
        </w:p>
        <w:p w14:paraId="5A5958A4" w14:textId="77777777" w:rsidR="009A517B" w:rsidRPr="00931220" w:rsidRDefault="009A517B" w:rsidP="003B293A">
          <w:pPr>
            <w:ind w:left="66"/>
            <w:jc w:val="right"/>
            <w:rPr>
              <w:sz w:val="18"/>
              <w:szCs w:val="18"/>
            </w:rPr>
          </w:pPr>
        </w:p>
      </w:tc>
    </w:tr>
  </w:tbl>
  <w:p w14:paraId="5A5958A6" w14:textId="77777777" w:rsidR="009A517B" w:rsidRDefault="009A517B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A62DF8"/>
    <w:multiLevelType w:val="hybridMultilevel"/>
    <w:tmpl w:val="D92E4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9271B8"/>
    <w:multiLevelType w:val="hybridMultilevel"/>
    <w:tmpl w:val="0C4E8A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8C7F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B03318C"/>
    <w:multiLevelType w:val="hybridMultilevel"/>
    <w:tmpl w:val="0D26CF76"/>
    <w:lvl w:ilvl="0" w:tplc="D48C7F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F26B51"/>
    <w:multiLevelType w:val="hybridMultilevel"/>
    <w:tmpl w:val="BD82D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0501AF"/>
    <w:multiLevelType w:val="multilevel"/>
    <w:tmpl w:val="F886B5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1D603259"/>
    <w:multiLevelType w:val="multilevel"/>
    <w:tmpl w:val="F33A8CA2"/>
    <w:lvl w:ilvl="0">
      <w:start w:val="1"/>
      <w:numFmt w:val="decimal"/>
      <w:pStyle w:val="Ladillo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Ladillo3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Ladillo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Ladil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5">
    <w:nsid w:val="23DB4FFE"/>
    <w:multiLevelType w:val="hybridMultilevel"/>
    <w:tmpl w:val="F32C9B86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B161363"/>
    <w:multiLevelType w:val="hybridMultilevel"/>
    <w:tmpl w:val="DA768302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D450AD"/>
    <w:multiLevelType w:val="multilevel"/>
    <w:tmpl w:val="A97467B8"/>
    <w:lvl w:ilvl="0">
      <w:start w:val="1"/>
      <w:numFmt w:val="decimal"/>
      <w:pStyle w:val="TextoINDI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9">
    <w:nsid w:val="51B604CC"/>
    <w:multiLevelType w:val="hybridMultilevel"/>
    <w:tmpl w:val="65BE913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345469B"/>
    <w:multiLevelType w:val="hybridMultilevel"/>
    <w:tmpl w:val="25069AB2"/>
    <w:lvl w:ilvl="0" w:tplc="837A5256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624D5FF6"/>
    <w:multiLevelType w:val="hybridMultilevel"/>
    <w:tmpl w:val="516E7D9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69663776"/>
    <w:multiLevelType w:val="multilevel"/>
    <w:tmpl w:val="2D9E8CC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4F81BD" w:themeColor="accent1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7345018"/>
    <w:multiLevelType w:val="hybridMultilevel"/>
    <w:tmpl w:val="BE7AF8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7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4"/>
  </w:num>
  <w:num w:numId="14">
    <w:abstractNumId w:val="10"/>
  </w:num>
  <w:num w:numId="15">
    <w:abstractNumId w:val="21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19"/>
  </w:num>
  <w:num w:numId="21">
    <w:abstractNumId w:val="22"/>
  </w:num>
  <w:num w:numId="22">
    <w:abstractNumId w:val="13"/>
  </w:num>
  <w:num w:numId="23">
    <w:abstractNumId w:val="12"/>
  </w:num>
  <w:num w:numId="24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C3"/>
    <w:rsid w:val="0000057B"/>
    <w:rsid w:val="000026AF"/>
    <w:rsid w:val="0001014A"/>
    <w:rsid w:val="000155DD"/>
    <w:rsid w:val="000215C8"/>
    <w:rsid w:val="00022138"/>
    <w:rsid w:val="00022CA6"/>
    <w:rsid w:val="000232F1"/>
    <w:rsid w:val="00034625"/>
    <w:rsid w:val="00036974"/>
    <w:rsid w:val="00042541"/>
    <w:rsid w:val="00050096"/>
    <w:rsid w:val="0005580B"/>
    <w:rsid w:val="000558AF"/>
    <w:rsid w:val="00056BF4"/>
    <w:rsid w:val="00060832"/>
    <w:rsid w:val="0006083B"/>
    <w:rsid w:val="00061C54"/>
    <w:rsid w:val="000626B4"/>
    <w:rsid w:val="00064FE4"/>
    <w:rsid w:val="0007000F"/>
    <w:rsid w:val="0007407A"/>
    <w:rsid w:val="00075550"/>
    <w:rsid w:val="00082153"/>
    <w:rsid w:val="00083EBC"/>
    <w:rsid w:val="00085B85"/>
    <w:rsid w:val="00087C88"/>
    <w:rsid w:val="00087EB7"/>
    <w:rsid w:val="0009027E"/>
    <w:rsid w:val="00092E33"/>
    <w:rsid w:val="00096D7C"/>
    <w:rsid w:val="00096D94"/>
    <w:rsid w:val="000A0A19"/>
    <w:rsid w:val="000B74C7"/>
    <w:rsid w:val="000C2CA2"/>
    <w:rsid w:val="000C3E82"/>
    <w:rsid w:val="000C4D5A"/>
    <w:rsid w:val="000C5467"/>
    <w:rsid w:val="000C659D"/>
    <w:rsid w:val="000C69DC"/>
    <w:rsid w:val="000C7FAA"/>
    <w:rsid w:val="000D43EC"/>
    <w:rsid w:val="000D510C"/>
    <w:rsid w:val="000D5833"/>
    <w:rsid w:val="000D6B00"/>
    <w:rsid w:val="000D6F0F"/>
    <w:rsid w:val="000D7073"/>
    <w:rsid w:val="000E048F"/>
    <w:rsid w:val="000E14EF"/>
    <w:rsid w:val="000E2C12"/>
    <w:rsid w:val="000F7CB2"/>
    <w:rsid w:val="00101571"/>
    <w:rsid w:val="001028E9"/>
    <w:rsid w:val="001045B9"/>
    <w:rsid w:val="00104E30"/>
    <w:rsid w:val="0010791C"/>
    <w:rsid w:val="00111C12"/>
    <w:rsid w:val="001128A3"/>
    <w:rsid w:val="00115C15"/>
    <w:rsid w:val="00121D17"/>
    <w:rsid w:val="00122D65"/>
    <w:rsid w:val="00125684"/>
    <w:rsid w:val="00131CFE"/>
    <w:rsid w:val="00132B4F"/>
    <w:rsid w:val="001349D4"/>
    <w:rsid w:val="00135CC4"/>
    <w:rsid w:val="00145C49"/>
    <w:rsid w:val="00151A4C"/>
    <w:rsid w:val="00154F40"/>
    <w:rsid w:val="00163266"/>
    <w:rsid w:val="0017457A"/>
    <w:rsid w:val="00177A9F"/>
    <w:rsid w:val="00180301"/>
    <w:rsid w:val="001853C5"/>
    <w:rsid w:val="0018796B"/>
    <w:rsid w:val="001908F5"/>
    <w:rsid w:val="0019775A"/>
    <w:rsid w:val="001A1252"/>
    <w:rsid w:val="001A7491"/>
    <w:rsid w:val="001B1FBE"/>
    <w:rsid w:val="001B5924"/>
    <w:rsid w:val="001C3E08"/>
    <w:rsid w:val="001C45C6"/>
    <w:rsid w:val="001C51E1"/>
    <w:rsid w:val="001C525E"/>
    <w:rsid w:val="001C7600"/>
    <w:rsid w:val="001C7725"/>
    <w:rsid w:val="001D0D91"/>
    <w:rsid w:val="001D2DA9"/>
    <w:rsid w:val="001D2F8B"/>
    <w:rsid w:val="001D2FA3"/>
    <w:rsid w:val="001D313D"/>
    <w:rsid w:val="001D64BF"/>
    <w:rsid w:val="001E1EFC"/>
    <w:rsid w:val="001E3239"/>
    <w:rsid w:val="001E40AE"/>
    <w:rsid w:val="001F0C39"/>
    <w:rsid w:val="001F4483"/>
    <w:rsid w:val="001F4A81"/>
    <w:rsid w:val="001F5A92"/>
    <w:rsid w:val="0020120C"/>
    <w:rsid w:val="00201803"/>
    <w:rsid w:val="0020181C"/>
    <w:rsid w:val="00202242"/>
    <w:rsid w:val="002040B3"/>
    <w:rsid w:val="00204E89"/>
    <w:rsid w:val="00205C89"/>
    <w:rsid w:val="002072E8"/>
    <w:rsid w:val="00207A14"/>
    <w:rsid w:val="002102B0"/>
    <w:rsid w:val="00211F35"/>
    <w:rsid w:val="00212B24"/>
    <w:rsid w:val="00214223"/>
    <w:rsid w:val="00216495"/>
    <w:rsid w:val="002245CB"/>
    <w:rsid w:val="00226BCB"/>
    <w:rsid w:val="00226BE1"/>
    <w:rsid w:val="002329FA"/>
    <w:rsid w:val="00235162"/>
    <w:rsid w:val="00235821"/>
    <w:rsid w:val="00246DD3"/>
    <w:rsid w:val="00254F41"/>
    <w:rsid w:val="00255EAA"/>
    <w:rsid w:val="00257B80"/>
    <w:rsid w:val="00260372"/>
    <w:rsid w:val="00260864"/>
    <w:rsid w:val="002619B2"/>
    <w:rsid w:val="0026342B"/>
    <w:rsid w:val="00271673"/>
    <w:rsid w:val="00271A48"/>
    <w:rsid w:val="00276876"/>
    <w:rsid w:val="00281619"/>
    <w:rsid w:val="00282BD8"/>
    <w:rsid w:val="0028378D"/>
    <w:rsid w:val="00290414"/>
    <w:rsid w:val="00296EC2"/>
    <w:rsid w:val="00297120"/>
    <w:rsid w:val="002A0A78"/>
    <w:rsid w:val="002A2C43"/>
    <w:rsid w:val="002A4A91"/>
    <w:rsid w:val="002B2773"/>
    <w:rsid w:val="002B4EF2"/>
    <w:rsid w:val="002B53C6"/>
    <w:rsid w:val="002C06E0"/>
    <w:rsid w:val="002C1524"/>
    <w:rsid w:val="002C7F8D"/>
    <w:rsid w:val="002D0D09"/>
    <w:rsid w:val="002D6ACC"/>
    <w:rsid w:val="002D6B0C"/>
    <w:rsid w:val="002E0560"/>
    <w:rsid w:val="002E0B67"/>
    <w:rsid w:val="002E4E88"/>
    <w:rsid w:val="002E5A64"/>
    <w:rsid w:val="002F22BF"/>
    <w:rsid w:val="002F29DA"/>
    <w:rsid w:val="002F2B07"/>
    <w:rsid w:val="002F40C2"/>
    <w:rsid w:val="002F65DF"/>
    <w:rsid w:val="002F6C76"/>
    <w:rsid w:val="00304697"/>
    <w:rsid w:val="0030497F"/>
    <w:rsid w:val="00321364"/>
    <w:rsid w:val="00322D21"/>
    <w:rsid w:val="003263A5"/>
    <w:rsid w:val="003300F1"/>
    <w:rsid w:val="00343791"/>
    <w:rsid w:val="0034570E"/>
    <w:rsid w:val="00346254"/>
    <w:rsid w:val="003506EA"/>
    <w:rsid w:val="00351E9C"/>
    <w:rsid w:val="003538B1"/>
    <w:rsid w:val="00354447"/>
    <w:rsid w:val="00363DC3"/>
    <w:rsid w:val="00363E3C"/>
    <w:rsid w:val="003641A1"/>
    <w:rsid w:val="003646EE"/>
    <w:rsid w:val="0037021A"/>
    <w:rsid w:val="003726D0"/>
    <w:rsid w:val="00377009"/>
    <w:rsid w:val="00377802"/>
    <w:rsid w:val="0038326F"/>
    <w:rsid w:val="00386857"/>
    <w:rsid w:val="00391E2B"/>
    <w:rsid w:val="00396539"/>
    <w:rsid w:val="003B2613"/>
    <w:rsid w:val="003B293A"/>
    <w:rsid w:val="003B53AF"/>
    <w:rsid w:val="003C730C"/>
    <w:rsid w:val="003D17C2"/>
    <w:rsid w:val="003D21BE"/>
    <w:rsid w:val="003D56AF"/>
    <w:rsid w:val="003E0195"/>
    <w:rsid w:val="003E0728"/>
    <w:rsid w:val="003E397D"/>
    <w:rsid w:val="003F5349"/>
    <w:rsid w:val="003F5AA7"/>
    <w:rsid w:val="003F6BD3"/>
    <w:rsid w:val="00403385"/>
    <w:rsid w:val="00404993"/>
    <w:rsid w:val="0041435C"/>
    <w:rsid w:val="0041459B"/>
    <w:rsid w:val="00415882"/>
    <w:rsid w:val="00415AB6"/>
    <w:rsid w:val="00422528"/>
    <w:rsid w:val="00425A25"/>
    <w:rsid w:val="0042672F"/>
    <w:rsid w:val="0043019F"/>
    <w:rsid w:val="004370AB"/>
    <w:rsid w:val="0044359F"/>
    <w:rsid w:val="00443A88"/>
    <w:rsid w:val="00444728"/>
    <w:rsid w:val="0044588D"/>
    <w:rsid w:val="00445D2E"/>
    <w:rsid w:val="00446947"/>
    <w:rsid w:val="004478DB"/>
    <w:rsid w:val="004529AA"/>
    <w:rsid w:val="00453CAC"/>
    <w:rsid w:val="00453CC1"/>
    <w:rsid w:val="00454D48"/>
    <w:rsid w:val="00455EA8"/>
    <w:rsid w:val="00462C75"/>
    <w:rsid w:val="00464DED"/>
    <w:rsid w:val="00471061"/>
    <w:rsid w:val="004713CD"/>
    <w:rsid w:val="00471665"/>
    <w:rsid w:val="00474EA0"/>
    <w:rsid w:val="00477B4B"/>
    <w:rsid w:val="00485F23"/>
    <w:rsid w:val="0048769B"/>
    <w:rsid w:val="00490D56"/>
    <w:rsid w:val="00491B0D"/>
    <w:rsid w:val="00494991"/>
    <w:rsid w:val="004A21B9"/>
    <w:rsid w:val="004A308A"/>
    <w:rsid w:val="004A6656"/>
    <w:rsid w:val="004B290E"/>
    <w:rsid w:val="004B2F24"/>
    <w:rsid w:val="004B408D"/>
    <w:rsid w:val="004B5717"/>
    <w:rsid w:val="004C3326"/>
    <w:rsid w:val="004C4477"/>
    <w:rsid w:val="004C4637"/>
    <w:rsid w:val="004D5266"/>
    <w:rsid w:val="004E369F"/>
    <w:rsid w:val="004E38A6"/>
    <w:rsid w:val="004E6758"/>
    <w:rsid w:val="004E75E4"/>
    <w:rsid w:val="004F1FE5"/>
    <w:rsid w:val="004F24A1"/>
    <w:rsid w:val="004F7CEB"/>
    <w:rsid w:val="00502563"/>
    <w:rsid w:val="00502BE5"/>
    <w:rsid w:val="005050E5"/>
    <w:rsid w:val="00505C31"/>
    <w:rsid w:val="00511637"/>
    <w:rsid w:val="005123E2"/>
    <w:rsid w:val="00512D7B"/>
    <w:rsid w:val="0052415D"/>
    <w:rsid w:val="00530512"/>
    <w:rsid w:val="0053475B"/>
    <w:rsid w:val="005470C3"/>
    <w:rsid w:val="005523E4"/>
    <w:rsid w:val="00560AD0"/>
    <w:rsid w:val="00561C01"/>
    <w:rsid w:val="00562BAE"/>
    <w:rsid w:val="00563181"/>
    <w:rsid w:val="00564698"/>
    <w:rsid w:val="00566C0A"/>
    <w:rsid w:val="00581628"/>
    <w:rsid w:val="00586F6C"/>
    <w:rsid w:val="00591A41"/>
    <w:rsid w:val="005926D3"/>
    <w:rsid w:val="00593A1E"/>
    <w:rsid w:val="005940A4"/>
    <w:rsid w:val="00594603"/>
    <w:rsid w:val="0059484E"/>
    <w:rsid w:val="00596E0C"/>
    <w:rsid w:val="005A201A"/>
    <w:rsid w:val="005A2F4F"/>
    <w:rsid w:val="005A6AF4"/>
    <w:rsid w:val="005B03E3"/>
    <w:rsid w:val="005B0A80"/>
    <w:rsid w:val="005B3415"/>
    <w:rsid w:val="005C08FC"/>
    <w:rsid w:val="005C276D"/>
    <w:rsid w:val="005C3914"/>
    <w:rsid w:val="005C4CCD"/>
    <w:rsid w:val="005C659B"/>
    <w:rsid w:val="005D0E9F"/>
    <w:rsid w:val="005E3432"/>
    <w:rsid w:val="005F0570"/>
    <w:rsid w:val="005F3222"/>
    <w:rsid w:val="005F5129"/>
    <w:rsid w:val="005F70AF"/>
    <w:rsid w:val="00611FA3"/>
    <w:rsid w:val="00614512"/>
    <w:rsid w:val="00621AB7"/>
    <w:rsid w:val="00621FC6"/>
    <w:rsid w:val="00624CA5"/>
    <w:rsid w:val="006266CB"/>
    <w:rsid w:val="00626E34"/>
    <w:rsid w:val="006354CC"/>
    <w:rsid w:val="00641BD5"/>
    <w:rsid w:val="0064412F"/>
    <w:rsid w:val="00645477"/>
    <w:rsid w:val="006471FF"/>
    <w:rsid w:val="00652922"/>
    <w:rsid w:val="006532DD"/>
    <w:rsid w:val="006601DD"/>
    <w:rsid w:val="00661912"/>
    <w:rsid w:val="006626CB"/>
    <w:rsid w:val="00662ACB"/>
    <w:rsid w:val="00664109"/>
    <w:rsid w:val="006714F4"/>
    <w:rsid w:val="006716F6"/>
    <w:rsid w:val="00673855"/>
    <w:rsid w:val="00680884"/>
    <w:rsid w:val="00680EA5"/>
    <w:rsid w:val="006822C0"/>
    <w:rsid w:val="0068777F"/>
    <w:rsid w:val="00690525"/>
    <w:rsid w:val="00690C1F"/>
    <w:rsid w:val="0069357F"/>
    <w:rsid w:val="006940DB"/>
    <w:rsid w:val="00695742"/>
    <w:rsid w:val="00695F35"/>
    <w:rsid w:val="006967B4"/>
    <w:rsid w:val="00696969"/>
    <w:rsid w:val="006A5068"/>
    <w:rsid w:val="006A6BE9"/>
    <w:rsid w:val="006B3089"/>
    <w:rsid w:val="006B590A"/>
    <w:rsid w:val="006C0A52"/>
    <w:rsid w:val="006C20AC"/>
    <w:rsid w:val="006C3FCF"/>
    <w:rsid w:val="006E265A"/>
    <w:rsid w:val="006E2772"/>
    <w:rsid w:val="006E4054"/>
    <w:rsid w:val="006E506E"/>
    <w:rsid w:val="006E6EE5"/>
    <w:rsid w:val="006E74F7"/>
    <w:rsid w:val="006F3399"/>
    <w:rsid w:val="007028F5"/>
    <w:rsid w:val="00703C67"/>
    <w:rsid w:val="00704ECA"/>
    <w:rsid w:val="00706F26"/>
    <w:rsid w:val="0071270A"/>
    <w:rsid w:val="007201FB"/>
    <w:rsid w:val="007219D2"/>
    <w:rsid w:val="0072608F"/>
    <w:rsid w:val="00727EBC"/>
    <w:rsid w:val="007312C7"/>
    <w:rsid w:val="00731F2B"/>
    <w:rsid w:val="007359BF"/>
    <w:rsid w:val="007371D5"/>
    <w:rsid w:val="00740187"/>
    <w:rsid w:val="007412EE"/>
    <w:rsid w:val="00744FB1"/>
    <w:rsid w:val="00746C7B"/>
    <w:rsid w:val="00747F66"/>
    <w:rsid w:val="00750666"/>
    <w:rsid w:val="007506A9"/>
    <w:rsid w:val="00750F6E"/>
    <w:rsid w:val="007514EF"/>
    <w:rsid w:val="00756A89"/>
    <w:rsid w:val="00756C33"/>
    <w:rsid w:val="007652C1"/>
    <w:rsid w:val="00765AB5"/>
    <w:rsid w:val="007679AC"/>
    <w:rsid w:val="00767EEE"/>
    <w:rsid w:val="00772A0E"/>
    <w:rsid w:val="007731F1"/>
    <w:rsid w:val="00773884"/>
    <w:rsid w:val="00773F4E"/>
    <w:rsid w:val="00775EF9"/>
    <w:rsid w:val="00777EC9"/>
    <w:rsid w:val="00783344"/>
    <w:rsid w:val="007871CC"/>
    <w:rsid w:val="0079083D"/>
    <w:rsid w:val="00791181"/>
    <w:rsid w:val="007947FF"/>
    <w:rsid w:val="007A00F6"/>
    <w:rsid w:val="007A3DEE"/>
    <w:rsid w:val="007A4DA4"/>
    <w:rsid w:val="007B480E"/>
    <w:rsid w:val="007B4A13"/>
    <w:rsid w:val="007B52DD"/>
    <w:rsid w:val="007C5969"/>
    <w:rsid w:val="007D0427"/>
    <w:rsid w:val="007D3AD1"/>
    <w:rsid w:val="007D61FA"/>
    <w:rsid w:val="007E1697"/>
    <w:rsid w:val="007E2554"/>
    <w:rsid w:val="007E2D93"/>
    <w:rsid w:val="007E302A"/>
    <w:rsid w:val="007E5B47"/>
    <w:rsid w:val="007F438B"/>
    <w:rsid w:val="008009B1"/>
    <w:rsid w:val="00804F9F"/>
    <w:rsid w:val="00806E7C"/>
    <w:rsid w:val="0081040F"/>
    <w:rsid w:val="008106F0"/>
    <w:rsid w:val="00813FFE"/>
    <w:rsid w:val="00817FFD"/>
    <w:rsid w:val="008200D4"/>
    <w:rsid w:val="00821D53"/>
    <w:rsid w:val="0082296C"/>
    <w:rsid w:val="00824002"/>
    <w:rsid w:val="00824EE5"/>
    <w:rsid w:val="00826C93"/>
    <w:rsid w:val="00830814"/>
    <w:rsid w:val="00831E32"/>
    <w:rsid w:val="00832F51"/>
    <w:rsid w:val="008339E4"/>
    <w:rsid w:val="00835B44"/>
    <w:rsid w:val="00837536"/>
    <w:rsid w:val="00843262"/>
    <w:rsid w:val="0084413C"/>
    <w:rsid w:val="00847E07"/>
    <w:rsid w:val="00854A2C"/>
    <w:rsid w:val="00855A76"/>
    <w:rsid w:val="0086036B"/>
    <w:rsid w:val="00863558"/>
    <w:rsid w:val="008645A4"/>
    <w:rsid w:val="00865DA8"/>
    <w:rsid w:val="0087009F"/>
    <w:rsid w:val="00872A63"/>
    <w:rsid w:val="00875DCE"/>
    <w:rsid w:val="00876479"/>
    <w:rsid w:val="00880052"/>
    <w:rsid w:val="008850A6"/>
    <w:rsid w:val="00890B23"/>
    <w:rsid w:val="00892155"/>
    <w:rsid w:val="008937CE"/>
    <w:rsid w:val="00894B15"/>
    <w:rsid w:val="00896711"/>
    <w:rsid w:val="00897C53"/>
    <w:rsid w:val="008A0668"/>
    <w:rsid w:val="008A280E"/>
    <w:rsid w:val="008A5AA9"/>
    <w:rsid w:val="008A7D09"/>
    <w:rsid w:val="008B1927"/>
    <w:rsid w:val="008B3972"/>
    <w:rsid w:val="008B3EA7"/>
    <w:rsid w:val="008B3F30"/>
    <w:rsid w:val="008C147D"/>
    <w:rsid w:val="008C23AC"/>
    <w:rsid w:val="008C2C7E"/>
    <w:rsid w:val="008C7576"/>
    <w:rsid w:val="008D3C76"/>
    <w:rsid w:val="008D48A1"/>
    <w:rsid w:val="008D4AA2"/>
    <w:rsid w:val="008D4D09"/>
    <w:rsid w:val="008E2F22"/>
    <w:rsid w:val="008E5085"/>
    <w:rsid w:val="008F20F5"/>
    <w:rsid w:val="008F69DB"/>
    <w:rsid w:val="008F6C35"/>
    <w:rsid w:val="009002B0"/>
    <w:rsid w:val="009013BC"/>
    <w:rsid w:val="00905A82"/>
    <w:rsid w:val="00907179"/>
    <w:rsid w:val="00911AAF"/>
    <w:rsid w:val="00912ADC"/>
    <w:rsid w:val="00920A84"/>
    <w:rsid w:val="0092133A"/>
    <w:rsid w:val="00921465"/>
    <w:rsid w:val="0092325A"/>
    <w:rsid w:val="00930D73"/>
    <w:rsid w:val="0093117D"/>
    <w:rsid w:val="00931220"/>
    <w:rsid w:val="00932435"/>
    <w:rsid w:val="00936E6D"/>
    <w:rsid w:val="00940F2E"/>
    <w:rsid w:val="00941506"/>
    <w:rsid w:val="00945A4E"/>
    <w:rsid w:val="009505A7"/>
    <w:rsid w:val="00961EBA"/>
    <w:rsid w:val="00965287"/>
    <w:rsid w:val="00971317"/>
    <w:rsid w:val="00973547"/>
    <w:rsid w:val="00974403"/>
    <w:rsid w:val="00976B7F"/>
    <w:rsid w:val="00985A15"/>
    <w:rsid w:val="00986134"/>
    <w:rsid w:val="009925F6"/>
    <w:rsid w:val="00994B7B"/>
    <w:rsid w:val="0099751D"/>
    <w:rsid w:val="00997FD3"/>
    <w:rsid w:val="009A0F19"/>
    <w:rsid w:val="009A2584"/>
    <w:rsid w:val="009A268D"/>
    <w:rsid w:val="009A4715"/>
    <w:rsid w:val="009A4BDE"/>
    <w:rsid w:val="009A517B"/>
    <w:rsid w:val="009B16AC"/>
    <w:rsid w:val="009B22F8"/>
    <w:rsid w:val="009B27EE"/>
    <w:rsid w:val="009B443C"/>
    <w:rsid w:val="009B69D4"/>
    <w:rsid w:val="009B6AFB"/>
    <w:rsid w:val="009B7F57"/>
    <w:rsid w:val="009C30F7"/>
    <w:rsid w:val="009C6696"/>
    <w:rsid w:val="009C6D5D"/>
    <w:rsid w:val="009C70D1"/>
    <w:rsid w:val="009D4428"/>
    <w:rsid w:val="009D49FB"/>
    <w:rsid w:val="009D5064"/>
    <w:rsid w:val="009E0020"/>
    <w:rsid w:val="009E7A25"/>
    <w:rsid w:val="009F08F4"/>
    <w:rsid w:val="009F0AEB"/>
    <w:rsid w:val="009F31B7"/>
    <w:rsid w:val="00A02795"/>
    <w:rsid w:val="00A043B9"/>
    <w:rsid w:val="00A05976"/>
    <w:rsid w:val="00A155C6"/>
    <w:rsid w:val="00A26155"/>
    <w:rsid w:val="00A27CEF"/>
    <w:rsid w:val="00A320E2"/>
    <w:rsid w:val="00A34822"/>
    <w:rsid w:val="00A351C1"/>
    <w:rsid w:val="00A3555D"/>
    <w:rsid w:val="00A366D0"/>
    <w:rsid w:val="00A442EF"/>
    <w:rsid w:val="00A50143"/>
    <w:rsid w:val="00A5060E"/>
    <w:rsid w:val="00A52BB7"/>
    <w:rsid w:val="00A536AB"/>
    <w:rsid w:val="00A558B0"/>
    <w:rsid w:val="00A57AF3"/>
    <w:rsid w:val="00A63B03"/>
    <w:rsid w:val="00A701DF"/>
    <w:rsid w:val="00A71E26"/>
    <w:rsid w:val="00A7376D"/>
    <w:rsid w:val="00A7619E"/>
    <w:rsid w:val="00A82D49"/>
    <w:rsid w:val="00A852B9"/>
    <w:rsid w:val="00A936B7"/>
    <w:rsid w:val="00A95C56"/>
    <w:rsid w:val="00A96245"/>
    <w:rsid w:val="00A97D26"/>
    <w:rsid w:val="00AA0199"/>
    <w:rsid w:val="00AA3E2C"/>
    <w:rsid w:val="00AA4275"/>
    <w:rsid w:val="00AA6732"/>
    <w:rsid w:val="00AB0A4C"/>
    <w:rsid w:val="00AB3856"/>
    <w:rsid w:val="00AB6A8F"/>
    <w:rsid w:val="00AB7253"/>
    <w:rsid w:val="00AC1D51"/>
    <w:rsid w:val="00AC2CA9"/>
    <w:rsid w:val="00AC2E46"/>
    <w:rsid w:val="00AC3378"/>
    <w:rsid w:val="00AC7FA3"/>
    <w:rsid w:val="00AD1BB4"/>
    <w:rsid w:val="00AD42E3"/>
    <w:rsid w:val="00AE3838"/>
    <w:rsid w:val="00AF0489"/>
    <w:rsid w:val="00AF25FD"/>
    <w:rsid w:val="00AF480B"/>
    <w:rsid w:val="00AF6751"/>
    <w:rsid w:val="00AF6A1D"/>
    <w:rsid w:val="00B01C82"/>
    <w:rsid w:val="00B02D4F"/>
    <w:rsid w:val="00B04AD7"/>
    <w:rsid w:val="00B07DA7"/>
    <w:rsid w:val="00B10D78"/>
    <w:rsid w:val="00B176FA"/>
    <w:rsid w:val="00B17C70"/>
    <w:rsid w:val="00B23B39"/>
    <w:rsid w:val="00B3478B"/>
    <w:rsid w:val="00B41887"/>
    <w:rsid w:val="00B432EA"/>
    <w:rsid w:val="00B44CE6"/>
    <w:rsid w:val="00B5026B"/>
    <w:rsid w:val="00B52991"/>
    <w:rsid w:val="00B62D46"/>
    <w:rsid w:val="00B64CAB"/>
    <w:rsid w:val="00B651CE"/>
    <w:rsid w:val="00B657DC"/>
    <w:rsid w:val="00B65828"/>
    <w:rsid w:val="00B73604"/>
    <w:rsid w:val="00B736F0"/>
    <w:rsid w:val="00B74BEE"/>
    <w:rsid w:val="00B8434B"/>
    <w:rsid w:val="00B902FD"/>
    <w:rsid w:val="00B90755"/>
    <w:rsid w:val="00B918DC"/>
    <w:rsid w:val="00B91EC7"/>
    <w:rsid w:val="00B93607"/>
    <w:rsid w:val="00B97D6A"/>
    <w:rsid w:val="00BA28D7"/>
    <w:rsid w:val="00BA2F49"/>
    <w:rsid w:val="00BA5532"/>
    <w:rsid w:val="00BA5CCF"/>
    <w:rsid w:val="00BB2257"/>
    <w:rsid w:val="00BB6409"/>
    <w:rsid w:val="00BB661B"/>
    <w:rsid w:val="00BC0131"/>
    <w:rsid w:val="00BC532D"/>
    <w:rsid w:val="00BD3F25"/>
    <w:rsid w:val="00BD734D"/>
    <w:rsid w:val="00BD763A"/>
    <w:rsid w:val="00BE1156"/>
    <w:rsid w:val="00BE5785"/>
    <w:rsid w:val="00BF0402"/>
    <w:rsid w:val="00BF040E"/>
    <w:rsid w:val="00C0102D"/>
    <w:rsid w:val="00C017E5"/>
    <w:rsid w:val="00C03609"/>
    <w:rsid w:val="00C06126"/>
    <w:rsid w:val="00C14A8B"/>
    <w:rsid w:val="00C32622"/>
    <w:rsid w:val="00C33240"/>
    <w:rsid w:val="00C33476"/>
    <w:rsid w:val="00C50EF8"/>
    <w:rsid w:val="00C56FA2"/>
    <w:rsid w:val="00C5786F"/>
    <w:rsid w:val="00C60B26"/>
    <w:rsid w:val="00C657C2"/>
    <w:rsid w:val="00C6732E"/>
    <w:rsid w:val="00C70B36"/>
    <w:rsid w:val="00C70DA3"/>
    <w:rsid w:val="00C71FA0"/>
    <w:rsid w:val="00C75C7D"/>
    <w:rsid w:val="00C86628"/>
    <w:rsid w:val="00CA1B05"/>
    <w:rsid w:val="00CA2E71"/>
    <w:rsid w:val="00CA40DF"/>
    <w:rsid w:val="00CA6316"/>
    <w:rsid w:val="00CB11D6"/>
    <w:rsid w:val="00CB1856"/>
    <w:rsid w:val="00CB1CBC"/>
    <w:rsid w:val="00CB38F4"/>
    <w:rsid w:val="00CB50D9"/>
    <w:rsid w:val="00CC27A3"/>
    <w:rsid w:val="00CC28F0"/>
    <w:rsid w:val="00CC7632"/>
    <w:rsid w:val="00CD35A9"/>
    <w:rsid w:val="00CE0789"/>
    <w:rsid w:val="00CE2610"/>
    <w:rsid w:val="00CE48C8"/>
    <w:rsid w:val="00CE793E"/>
    <w:rsid w:val="00CF02B0"/>
    <w:rsid w:val="00CF51C7"/>
    <w:rsid w:val="00CF5BCA"/>
    <w:rsid w:val="00D0652B"/>
    <w:rsid w:val="00D13D69"/>
    <w:rsid w:val="00D1549E"/>
    <w:rsid w:val="00D17030"/>
    <w:rsid w:val="00D20E2B"/>
    <w:rsid w:val="00D27BB2"/>
    <w:rsid w:val="00D31DF5"/>
    <w:rsid w:val="00D372FC"/>
    <w:rsid w:val="00D44513"/>
    <w:rsid w:val="00D46376"/>
    <w:rsid w:val="00D50B91"/>
    <w:rsid w:val="00D53ED3"/>
    <w:rsid w:val="00D740FB"/>
    <w:rsid w:val="00D76723"/>
    <w:rsid w:val="00D77D79"/>
    <w:rsid w:val="00D80328"/>
    <w:rsid w:val="00D831FB"/>
    <w:rsid w:val="00D84046"/>
    <w:rsid w:val="00D85E29"/>
    <w:rsid w:val="00D907AC"/>
    <w:rsid w:val="00D9244F"/>
    <w:rsid w:val="00D928B4"/>
    <w:rsid w:val="00D94244"/>
    <w:rsid w:val="00DA3399"/>
    <w:rsid w:val="00DB0E7E"/>
    <w:rsid w:val="00DB4F53"/>
    <w:rsid w:val="00DC1447"/>
    <w:rsid w:val="00DC1F93"/>
    <w:rsid w:val="00DC2C0A"/>
    <w:rsid w:val="00DC3996"/>
    <w:rsid w:val="00DC4AF2"/>
    <w:rsid w:val="00DC51C1"/>
    <w:rsid w:val="00DC677C"/>
    <w:rsid w:val="00DC7665"/>
    <w:rsid w:val="00DD2703"/>
    <w:rsid w:val="00DD3744"/>
    <w:rsid w:val="00DD64E0"/>
    <w:rsid w:val="00DE6A34"/>
    <w:rsid w:val="00DE73EC"/>
    <w:rsid w:val="00DE7AD0"/>
    <w:rsid w:val="00DE7E2F"/>
    <w:rsid w:val="00E0178C"/>
    <w:rsid w:val="00E064BF"/>
    <w:rsid w:val="00E06680"/>
    <w:rsid w:val="00E16994"/>
    <w:rsid w:val="00E279A0"/>
    <w:rsid w:val="00E33712"/>
    <w:rsid w:val="00E37111"/>
    <w:rsid w:val="00E37EA8"/>
    <w:rsid w:val="00E413CB"/>
    <w:rsid w:val="00E6128D"/>
    <w:rsid w:val="00E61438"/>
    <w:rsid w:val="00E63706"/>
    <w:rsid w:val="00E677DE"/>
    <w:rsid w:val="00E72671"/>
    <w:rsid w:val="00E73B4F"/>
    <w:rsid w:val="00E7402B"/>
    <w:rsid w:val="00E75E05"/>
    <w:rsid w:val="00E7701F"/>
    <w:rsid w:val="00E80152"/>
    <w:rsid w:val="00E8122C"/>
    <w:rsid w:val="00E827C6"/>
    <w:rsid w:val="00E82A7C"/>
    <w:rsid w:val="00E83D3F"/>
    <w:rsid w:val="00E8574B"/>
    <w:rsid w:val="00E85FD4"/>
    <w:rsid w:val="00E87084"/>
    <w:rsid w:val="00E87FD9"/>
    <w:rsid w:val="00E92014"/>
    <w:rsid w:val="00EA2CB4"/>
    <w:rsid w:val="00EA63B5"/>
    <w:rsid w:val="00EB0509"/>
    <w:rsid w:val="00EB1378"/>
    <w:rsid w:val="00EB1427"/>
    <w:rsid w:val="00EB6462"/>
    <w:rsid w:val="00EC0F48"/>
    <w:rsid w:val="00EC53A3"/>
    <w:rsid w:val="00EC62C4"/>
    <w:rsid w:val="00EC6303"/>
    <w:rsid w:val="00EC6C24"/>
    <w:rsid w:val="00ED6778"/>
    <w:rsid w:val="00ED72B4"/>
    <w:rsid w:val="00ED799E"/>
    <w:rsid w:val="00EE1A26"/>
    <w:rsid w:val="00EE448A"/>
    <w:rsid w:val="00EE5E8F"/>
    <w:rsid w:val="00EF4FF9"/>
    <w:rsid w:val="00EF609F"/>
    <w:rsid w:val="00EF7559"/>
    <w:rsid w:val="00F03188"/>
    <w:rsid w:val="00F03477"/>
    <w:rsid w:val="00F069E5"/>
    <w:rsid w:val="00F10B8E"/>
    <w:rsid w:val="00F110DB"/>
    <w:rsid w:val="00F151BE"/>
    <w:rsid w:val="00F1647F"/>
    <w:rsid w:val="00F254CA"/>
    <w:rsid w:val="00F2681C"/>
    <w:rsid w:val="00F304CB"/>
    <w:rsid w:val="00F34ECB"/>
    <w:rsid w:val="00F358B7"/>
    <w:rsid w:val="00F35A86"/>
    <w:rsid w:val="00F426E2"/>
    <w:rsid w:val="00F4616F"/>
    <w:rsid w:val="00F515F4"/>
    <w:rsid w:val="00F5162E"/>
    <w:rsid w:val="00F6000C"/>
    <w:rsid w:val="00F63EEB"/>
    <w:rsid w:val="00F7003A"/>
    <w:rsid w:val="00F718AC"/>
    <w:rsid w:val="00F719A4"/>
    <w:rsid w:val="00F741F3"/>
    <w:rsid w:val="00F80223"/>
    <w:rsid w:val="00F80656"/>
    <w:rsid w:val="00F83D85"/>
    <w:rsid w:val="00F912F8"/>
    <w:rsid w:val="00F920AD"/>
    <w:rsid w:val="00F92459"/>
    <w:rsid w:val="00F9393D"/>
    <w:rsid w:val="00F955A7"/>
    <w:rsid w:val="00F9636B"/>
    <w:rsid w:val="00F9637A"/>
    <w:rsid w:val="00F9659F"/>
    <w:rsid w:val="00FA43FE"/>
    <w:rsid w:val="00FA67F1"/>
    <w:rsid w:val="00FB139F"/>
    <w:rsid w:val="00FB4E64"/>
    <w:rsid w:val="00FB5B25"/>
    <w:rsid w:val="00FB5B5C"/>
    <w:rsid w:val="00FC2956"/>
    <w:rsid w:val="00FC5AB2"/>
    <w:rsid w:val="00FC6F80"/>
    <w:rsid w:val="00FC72E9"/>
    <w:rsid w:val="00FD430B"/>
    <w:rsid w:val="00FE3340"/>
    <w:rsid w:val="00FE3700"/>
    <w:rsid w:val="00FE7813"/>
    <w:rsid w:val="00FF20D6"/>
    <w:rsid w:val="00FF5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5"/>
    <o:shapelayout v:ext="edit">
      <o:idmap v:ext="edit" data="1"/>
    </o:shapelayout>
  </w:shapeDefaults>
  <w:decimalSymbol w:val=","/>
  <w:listSeparator w:val=";"/>
  <w14:docId w14:val="5A595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C76"/>
    <w:pPr>
      <w:suppressAutoHyphens/>
      <w:spacing w:before="120"/>
      <w:jc w:val="both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link w:val="Ttulo1Car"/>
    <w:autoRedefine/>
    <w:qFormat/>
    <w:rsid w:val="00C75C7D"/>
    <w:pPr>
      <w:keepNext/>
      <w:numPr>
        <w:numId w:val="1"/>
      </w:numPr>
      <w:spacing w:before="240" w:after="120"/>
      <w:outlineLvl w:val="0"/>
    </w:pPr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tulo2">
    <w:name w:val="heading 2"/>
    <w:aliases w:val="Título 2 Car"/>
    <w:basedOn w:val="Normal"/>
    <w:next w:val="Parrafo2"/>
    <w:autoRedefine/>
    <w:qFormat/>
    <w:rsid w:val="00560AD0"/>
    <w:pPr>
      <w:keepNext/>
      <w:suppressAutoHyphens w:val="0"/>
      <w:spacing w:after="120"/>
      <w:ind w:left="567" w:hanging="567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AF25FD"/>
    <w:pPr>
      <w:keepNext/>
      <w:numPr>
        <w:ilvl w:val="2"/>
        <w:numId w:val="1"/>
      </w:numPr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aliases w:val="H4"/>
    <w:basedOn w:val="Ttulo3"/>
    <w:next w:val="Normal"/>
    <w:qFormat/>
    <w:rsid w:val="00AF25FD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AF25FD"/>
    <w:pPr>
      <w:numPr>
        <w:ilvl w:val="4"/>
        <w:numId w:val="1"/>
      </w:numPr>
      <w:tabs>
        <w:tab w:val="left" w:pos="851"/>
      </w:tabs>
      <w:spacing w:before="240" w:after="60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AF25FD"/>
    <w:pPr>
      <w:numPr>
        <w:ilvl w:val="5"/>
        <w:numId w:val="1"/>
      </w:numPr>
      <w:spacing w:before="240" w:after="60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AF25FD"/>
    <w:pPr>
      <w:numPr>
        <w:ilvl w:val="6"/>
        <w:numId w:val="1"/>
      </w:numPr>
      <w:tabs>
        <w:tab w:val="left" w:pos="-720"/>
        <w:tab w:val="left" w:pos="0"/>
      </w:tabs>
      <w:spacing w:before="240" w:after="60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AF25FD"/>
    <w:pPr>
      <w:numPr>
        <w:ilvl w:val="7"/>
        <w:numId w:val="1"/>
      </w:numPr>
      <w:tabs>
        <w:tab w:val="left" w:pos="-720"/>
        <w:tab w:val="left" w:pos="0"/>
      </w:tabs>
      <w:spacing w:before="240" w:after="60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AF25FD"/>
    <w:pPr>
      <w:numPr>
        <w:ilvl w:val="8"/>
        <w:numId w:val="1"/>
      </w:numPr>
      <w:tabs>
        <w:tab w:val="left" w:pos="-720"/>
        <w:tab w:val="left" w:pos="0"/>
      </w:tabs>
      <w:spacing w:before="240" w:after="60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rsid w:val="00AF25FD"/>
    <w:pPr>
      <w:ind w:left="567"/>
    </w:pPr>
    <w:rPr>
      <w:noProof/>
    </w:rPr>
  </w:style>
  <w:style w:type="paragraph" w:customStyle="1" w:styleId="Parrafo2">
    <w:name w:val="Parrafo 2"/>
    <w:basedOn w:val="Normal"/>
    <w:rsid w:val="00AF25FD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AF25FD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rsid w:val="00AF25FD"/>
    <w:pPr>
      <w:tabs>
        <w:tab w:val="center" w:pos="4252"/>
        <w:tab w:val="right" w:pos="8504"/>
      </w:tabs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rsid w:val="00AF25FD"/>
    <w:pPr>
      <w:ind w:left="720" w:firstLine="720"/>
    </w:pPr>
  </w:style>
  <w:style w:type="paragraph" w:styleId="Piedepgina">
    <w:name w:val="footer"/>
    <w:basedOn w:val="Normal"/>
    <w:link w:val="PiedepginaCar"/>
    <w:uiPriority w:val="99"/>
    <w:rsid w:val="00AF25FD"/>
    <w:pPr>
      <w:tabs>
        <w:tab w:val="center" w:pos="4252"/>
        <w:tab w:val="right" w:pos="8504"/>
      </w:tabs>
      <w:spacing w:before="40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rsid w:val="00AF25FD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semiHidden/>
    <w:rsid w:val="00AF25FD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rsid w:val="00AF25FD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AF25FD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basedOn w:val="Fuentedeprrafopredeter"/>
    <w:uiPriority w:val="99"/>
    <w:rsid w:val="00AF25FD"/>
    <w:rPr>
      <w:color w:val="0000FF"/>
      <w:u w:val="single"/>
    </w:rPr>
  </w:style>
  <w:style w:type="character" w:styleId="Hipervnculovisitado">
    <w:name w:val="FollowedHyperlink"/>
    <w:basedOn w:val="Fuentedeprrafopredeter"/>
    <w:rsid w:val="00AF25FD"/>
    <w:rPr>
      <w:color w:val="800080"/>
      <w:u w:val="single"/>
    </w:rPr>
  </w:style>
  <w:style w:type="character" w:styleId="Nmerodepgina">
    <w:name w:val="page number"/>
    <w:basedOn w:val="Fuentedeprrafopredeter"/>
    <w:rsid w:val="00AF25FD"/>
  </w:style>
  <w:style w:type="paragraph" w:styleId="Epgrafe">
    <w:name w:val="caption"/>
    <w:basedOn w:val="Normal"/>
    <w:next w:val="ParrafoEpgrafe"/>
    <w:qFormat/>
    <w:rsid w:val="00AF25FD"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rsid w:val="00AF25FD"/>
    <w:pPr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decuerpo">
    <w:name w:val="Body Text"/>
    <w:basedOn w:val="Normal"/>
    <w:rsid w:val="00AF25FD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decuerpo2">
    <w:name w:val="Body Text 2"/>
    <w:basedOn w:val="Normal"/>
    <w:rsid w:val="00AF25FD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rsid w:val="00AF25FD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rsid w:val="00AF25FD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AF25FD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AF25FD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AF25FD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AF25FD"/>
    <w:pPr>
      <w:ind w:left="1920"/>
    </w:pPr>
    <w:rPr>
      <w:rFonts w:ascii="Times New Roman" w:hAnsi="Times New Roman"/>
      <w:sz w:val="24"/>
    </w:rPr>
  </w:style>
  <w:style w:type="paragraph" w:styleId="Textodecuerpo3">
    <w:name w:val="Body Text 3"/>
    <w:basedOn w:val="Normal"/>
    <w:rsid w:val="00AF25FD"/>
    <w:rPr>
      <w:b/>
      <w:bCs/>
      <w:i/>
      <w:iCs/>
    </w:rPr>
  </w:style>
  <w:style w:type="character" w:styleId="VariableHTML">
    <w:name w:val="HTML Variable"/>
    <w:basedOn w:val="Fuentedeprrafopredeter"/>
    <w:rsid w:val="00AF25FD"/>
    <w:rPr>
      <w:i/>
      <w:iCs/>
    </w:rPr>
  </w:style>
  <w:style w:type="paragraph" w:styleId="Listaconvietas">
    <w:name w:val="List Bullet"/>
    <w:basedOn w:val="Normal"/>
    <w:autoRedefine/>
    <w:rsid w:val="00AF25FD"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rsid w:val="00AF25FD"/>
    <w:pPr>
      <w:ind w:left="283" w:hanging="283"/>
    </w:pPr>
  </w:style>
  <w:style w:type="paragraph" w:styleId="Listaconvietas2">
    <w:name w:val="List Bullet 2"/>
    <w:basedOn w:val="Normal"/>
    <w:autoRedefine/>
    <w:rsid w:val="00AF25FD"/>
    <w:pPr>
      <w:numPr>
        <w:numId w:val="6"/>
      </w:numPr>
    </w:pPr>
  </w:style>
  <w:style w:type="paragraph" w:customStyle="1" w:styleId="NormalTabla">
    <w:name w:val="Normal Tabla"/>
    <w:basedOn w:val="Normal"/>
    <w:rsid w:val="00AF25FD"/>
    <w:pPr>
      <w:spacing w:before="60"/>
    </w:pPr>
    <w:rPr>
      <w:szCs w:val="20"/>
    </w:rPr>
  </w:style>
  <w:style w:type="paragraph" w:customStyle="1" w:styleId="Parrafo4">
    <w:name w:val="Parrafo 4"/>
    <w:basedOn w:val="Parrafo3"/>
    <w:rsid w:val="00AF25FD"/>
  </w:style>
  <w:style w:type="paragraph" w:customStyle="1" w:styleId="Parrafo5">
    <w:name w:val="Parrafo 5"/>
    <w:basedOn w:val="Parrafo4"/>
    <w:rsid w:val="00AF25FD"/>
  </w:style>
  <w:style w:type="paragraph" w:customStyle="1" w:styleId="Parrafo6">
    <w:name w:val="Parrafo 6"/>
    <w:basedOn w:val="Parrafo5"/>
    <w:rsid w:val="00AF25FD"/>
  </w:style>
  <w:style w:type="paragraph" w:customStyle="1" w:styleId="Parrafo7">
    <w:name w:val="Parrafo 7"/>
    <w:basedOn w:val="Parrafo6"/>
    <w:rsid w:val="00AF25FD"/>
  </w:style>
  <w:style w:type="paragraph" w:customStyle="1" w:styleId="TextoINDICE">
    <w:name w:val="Texto INDICE"/>
    <w:basedOn w:val="Normal"/>
    <w:rsid w:val="007201FB"/>
    <w:pPr>
      <w:numPr>
        <w:numId w:val="12"/>
      </w:numPr>
      <w:tabs>
        <w:tab w:val="right" w:leader="dot" w:pos="9639"/>
      </w:tabs>
      <w:suppressAutoHyphens w:val="0"/>
      <w:spacing w:before="0"/>
      <w:ind w:left="357" w:hanging="357"/>
      <w:outlineLvl w:val="0"/>
    </w:pPr>
    <w:rPr>
      <w:sz w:val="23"/>
      <w:szCs w:val="20"/>
      <w:lang w:val="es-ES_tradnl"/>
    </w:rPr>
  </w:style>
  <w:style w:type="paragraph" w:styleId="Encabezadodenota">
    <w:name w:val="Note Heading"/>
    <w:basedOn w:val="Normal"/>
    <w:next w:val="Normal"/>
    <w:rsid w:val="00AF25FD"/>
    <w:pPr>
      <w:ind w:left="851"/>
    </w:pPr>
    <w:rPr>
      <w:szCs w:val="20"/>
    </w:rPr>
  </w:style>
  <w:style w:type="paragraph" w:styleId="Listaconvietas3">
    <w:name w:val="List Bullet 3"/>
    <w:basedOn w:val="Normal"/>
    <w:autoRedefine/>
    <w:rsid w:val="00AF25FD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AF25FD"/>
    <w:rPr>
      <w:b/>
      <w:sz w:val="24"/>
    </w:rPr>
  </w:style>
  <w:style w:type="paragraph" w:styleId="Listaconvietas4">
    <w:name w:val="List Bullet 4"/>
    <w:basedOn w:val="Normal"/>
    <w:autoRedefine/>
    <w:rsid w:val="00AF25FD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AF25FD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AF25FD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AF25FD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AF25FD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AF25FD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AF25FD"/>
    <w:pPr>
      <w:numPr>
        <w:numId w:val="11"/>
      </w:numPr>
      <w:tabs>
        <w:tab w:val="left" w:pos="1985"/>
      </w:tabs>
    </w:pPr>
  </w:style>
  <w:style w:type="paragraph" w:customStyle="1" w:styleId="Ladillo1">
    <w:name w:val="Ladillo 1"/>
    <w:basedOn w:val="Normal"/>
    <w:next w:val="Normal"/>
    <w:rsid w:val="007201FB"/>
    <w:pPr>
      <w:numPr>
        <w:numId w:val="13"/>
      </w:numPr>
      <w:suppressAutoHyphens w:val="0"/>
      <w:spacing w:before="300"/>
      <w:outlineLvl w:val="0"/>
    </w:pPr>
    <w:rPr>
      <w:rFonts w:ascii="TheSansBold-Plain" w:hAnsi="TheSansBold-Plain"/>
      <w:caps/>
      <w:sz w:val="28"/>
      <w:szCs w:val="20"/>
      <w:lang w:val="es-ES_tradnl"/>
    </w:rPr>
  </w:style>
  <w:style w:type="paragraph" w:customStyle="1" w:styleId="Ladillo3">
    <w:name w:val="Ladillo 3"/>
    <w:basedOn w:val="Normal"/>
    <w:rsid w:val="007201FB"/>
    <w:pPr>
      <w:numPr>
        <w:ilvl w:val="2"/>
        <w:numId w:val="13"/>
      </w:numPr>
      <w:suppressAutoHyphens w:val="0"/>
      <w:spacing w:before="300"/>
      <w:jc w:val="left"/>
      <w:outlineLvl w:val="2"/>
    </w:pPr>
    <w:rPr>
      <w:rFonts w:ascii="TheSansBold-Italic" w:hAnsi="TheSansBold-Italic"/>
      <w:sz w:val="28"/>
      <w:szCs w:val="20"/>
      <w:lang w:val="es-ES_tradnl"/>
    </w:rPr>
  </w:style>
  <w:style w:type="paragraph" w:customStyle="1" w:styleId="Ladillo4">
    <w:name w:val="Ladillo 4"/>
    <w:basedOn w:val="Ladillo3"/>
    <w:next w:val="Normal"/>
    <w:rsid w:val="007201FB"/>
    <w:pPr>
      <w:numPr>
        <w:ilvl w:val="3"/>
      </w:numPr>
      <w:outlineLvl w:val="3"/>
    </w:pPr>
    <w:rPr>
      <w:rFonts w:ascii="TheSans-Plain" w:hAnsi="TheSans-Plain"/>
      <w:sz w:val="24"/>
    </w:rPr>
  </w:style>
  <w:style w:type="table" w:styleId="Tablaconcuadrcula">
    <w:name w:val="Table Grid"/>
    <w:basedOn w:val="Tablanormal"/>
    <w:rsid w:val="007201FB"/>
    <w:pPr>
      <w:ind w:left="87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C75C7D"/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rsid w:val="00FC5AB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A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0B2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C72E9"/>
    <w:pPr>
      <w:suppressAutoHyphens w:val="0"/>
      <w:spacing w:before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2E9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FooterOdd">
    <w:name w:val="Footer Odd"/>
    <w:basedOn w:val="Normal"/>
    <w:qFormat/>
    <w:rsid w:val="000C3E82"/>
    <w:pPr>
      <w:pBdr>
        <w:top w:val="single" w:sz="4" w:space="1" w:color="4F81BD" w:themeColor="accent1"/>
      </w:pBdr>
      <w:suppressAutoHyphens w:val="0"/>
      <w:spacing w:before="0"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fr-FR"/>
    </w:rPr>
  </w:style>
  <w:style w:type="character" w:customStyle="1" w:styleId="EncabezadoCar">
    <w:name w:val="Encabezado Car"/>
    <w:basedOn w:val="Fuentedeprrafopredeter"/>
    <w:link w:val="Encabezado"/>
    <w:rsid w:val="002F2B07"/>
    <w:rPr>
      <w:rFonts w:ascii="TheSansCorrespondence" w:hAnsi="TheSansCorrespondence"/>
      <w:b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69F"/>
    <w:rPr>
      <w:rFonts w:ascii="TheSansCorrespondence" w:hAnsi="TheSansCorrespondence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C76"/>
    <w:pPr>
      <w:suppressAutoHyphens/>
      <w:spacing w:before="120"/>
      <w:jc w:val="both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link w:val="Ttulo1Car"/>
    <w:autoRedefine/>
    <w:qFormat/>
    <w:rsid w:val="00C75C7D"/>
    <w:pPr>
      <w:keepNext/>
      <w:numPr>
        <w:numId w:val="1"/>
      </w:numPr>
      <w:spacing w:before="240" w:after="120"/>
      <w:outlineLvl w:val="0"/>
    </w:pPr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tulo2">
    <w:name w:val="heading 2"/>
    <w:aliases w:val="Título 2 Car"/>
    <w:basedOn w:val="Normal"/>
    <w:next w:val="Parrafo2"/>
    <w:autoRedefine/>
    <w:qFormat/>
    <w:rsid w:val="00560AD0"/>
    <w:pPr>
      <w:keepNext/>
      <w:suppressAutoHyphens w:val="0"/>
      <w:spacing w:after="120"/>
      <w:ind w:left="567" w:hanging="567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AF25FD"/>
    <w:pPr>
      <w:keepNext/>
      <w:numPr>
        <w:ilvl w:val="2"/>
        <w:numId w:val="1"/>
      </w:numPr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aliases w:val="H4"/>
    <w:basedOn w:val="Ttulo3"/>
    <w:next w:val="Normal"/>
    <w:qFormat/>
    <w:rsid w:val="00AF25FD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AF25FD"/>
    <w:pPr>
      <w:numPr>
        <w:ilvl w:val="4"/>
        <w:numId w:val="1"/>
      </w:numPr>
      <w:tabs>
        <w:tab w:val="left" w:pos="851"/>
      </w:tabs>
      <w:spacing w:before="240" w:after="60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AF25FD"/>
    <w:pPr>
      <w:numPr>
        <w:ilvl w:val="5"/>
        <w:numId w:val="1"/>
      </w:numPr>
      <w:spacing w:before="240" w:after="60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AF25FD"/>
    <w:pPr>
      <w:numPr>
        <w:ilvl w:val="6"/>
        <w:numId w:val="1"/>
      </w:numPr>
      <w:tabs>
        <w:tab w:val="left" w:pos="-720"/>
        <w:tab w:val="left" w:pos="0"/>
      </w:tabs>
      <w:spacing w:before="240" w:after="60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AF25FD"/>
    <w:pPr>
      <w:numPr>
        <w:ilvl w:val="7"/>
        <w:numId w:val="1"/>
      </w:numPr>
      <w:tabs>
        <w:tab w:val="left" w:pos="-720"/>
        <w:tab w:val="left" w:pos="0"/>
      </w:tabs>
      <w:spacing w:before="240" w:after="60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AF25FD"/>
    <w:pPr>
      <w:numPr>
        <w:ilvl w:val="8"/>
        <w:numId w:val="1"/>
      </w:numPr>
      <w:tabs>
        <w:tab w:val="left" w:pos="-720"/>
        <w:tab w:val="left" w:pos="0"/>
      </w:tabs>
      <w:spacing w:before="240" w:after="60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rsid w:val="00AF25FD"/>
    <w:pPr>
      <w:ind w:left="567"/>
    </w:pPr>
    <w:rPr>
      <w:noProof/>
    </w:rPr>
  </w:style>
  <w:style w:type="paragraph" w:customStyle="1" w:styleId="Parrafo2">
    <w:name w:val="Parrafo 2"/>
    <w:basedOn w:val="Normal"/>
    <w:rsid w:val="00AF25FD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AF25FD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rsid w:val="00AF25FD"/>
    <w:pPr>
      <w:tabs>
        <w:tab w:val="center" w:pos="4252"/>
        <w:tab w:val="right" w:pos="8504"/>
      </w:tabs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rsid w:val="00AF25FD"/>
    <w:pPr>
      <w:ind w:left="720" w:firstLine="720"/>
    </w:pPr>
  </w:style>
  <w:style w:type="paragraph" w:styleId="Piedepgina">
    <w:name w:val="footer"/>
    <w:basedOn w:val="Normal"/>
    <w:link w:val="PiedepginaCar"/>
    <w:uiPriority w:val="99"/>
    <w:rsid w:val="00AF25FD"/>
    <w:pPr>
      <w:tabs>
        <w:tab w:val="center" w:pos="4252"/>
        <w:tab w:val="right" w:pos="8504"/>
      </w:tabs>
      <w:spacing w:before="40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rsid w:val="00AF25FD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semiHidden/>
    <w:rsid w:val="00AF25FD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rsid w:val="00AF25FD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AF25FD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basedOn w:val="Fuentedeprrafopredeter"/>
    <w:uiPriority w:val="99"/>
    <w:rsid w:val="00AF25FD"/>
    <w:rPr>
      <w:color w:val="0000FF"/>
      <w:u w:val="single"/>
    </w:rPr>
  </w:style>
  <w:style w:type="character" w:styleId="Hipervnculovisitado">
    <w:name w:val="FollowedHyperlink"/>
    <w:basedOn w:val="Fuentedeprrafopredeter"/>
    <w:rsid w:val="00AF25FD"/>
    <w:rPr>
      <w:color w:val="800080"/>
      <w:u w:val="single"/>
    </w:rPr>
  </w:style>
  <w:style w:type="character" w:styleId="Nmerodepgina">
    <w:name w:val="page number"/>
    <w:basedOn w:val="Fuentedeprrafopredeter"/>
    <w:rsid w:val="00AF25FD"/>
  </w:style>
  <w:style w:type="paragraph" w:styleId="Epgrafe">
    <w:name w:val="caption"/>
    <w:basedOn w:val="Normal"/>
    <w:next w:val="ParrafoEpgrafe"/>
    <w:qFormat/>
    <w:rsid w:val="00AF25FD"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rsid w:val="00AF25FD"/>
    <w:pPr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decuerpo">
    <w:name w:val="Body Text"/>
    <w:basedOn w:val="Normal"/>
    <w:rsid w:val="00AF25FD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decuerpo2">
    <w:name w:val="Body Text 2"/>
    <w:basedOn w:val="Normal"/>
    <w:rsid w:val="00AF25FD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rsid w:val="00AF25FD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rsid w:val="00AF25FD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AF25FD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AF25FD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AF25FD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AF25FD"/>
    <w:pPr>
      <w:ind w:left="1920"/>
    </w:pPr>
    <w:rPr>
      <w:rFonts w:ascii="Times New Roman" w:hAnsi="Times New Roman"/>
      <w:sz w:val="24"/>
    </w:rPr>
  </w:style>
  <w:style w:type="paragraph" w:styleId="Textodecuerpo3">
    <w:name w:val="Body Text 3"/>
    <w:basedOn w:val="Normal"/>
    <w:rsid w:val="00AF25FD"/>
    <w:rPr>
      <w:b/>
      <w:bCs/>
      <w:i/>
      <w:iCs/>
    </w:rPr>
  </w:style>
  <w:style w:type="character" w:styleId="VariableHTML">
    <w:name w:val="HTML Variable"/>
    <w:basedOn w:val="Fuentedeprrafopredeter"/>
    <w:rsid w:val="00AF25FD"/>
    <w:rPr>
      <w:i/>
      <w:iCs/>
    </w:rPr>
  </w:style>
  <w:style w:type="paragraph" w:styleId="Listaconvietas">
    <w:name w:val="List Bullet"/>
    <w:basedOn w:val="Normal"/>
    <w:autoRedefine/>
    <w:rsid w:val="00AF25FD"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rsid w:val="00AF25FD"/>
    <w:pPr>
      <w:ind w:left="283" w:hanging="283"/>
    </w:pPr>
  </w:style>
  <w:style w:type="paragraph" w:styleId="Listaconvietas2">
    <w:name w:val="List Bullet 2"/>
    <w:basedOn w:val="Normal"/>
    <w:autoRedefine/>
    <w:rsid w:val="00AF25FD"/>
    <w:pPr>
      <w:numPr>
        <w:numId w:val="6"/>
      </w:numPr>
    </w:pPr>
  </w:style>
  <w:style w:type="paragraph" w:customStyle="1" w:styleId="NormalTabla">
    <w:name w:val="Normal Tabla"/>
    <w:basedOn w:val="Normal"/>
    <w:rsid w:val="00AF25FD"/>
    <w:pPr>
      <w:spacing w:before="60"/>
    </w:pPr>
    <w:rPr>
      <w:szCs w:val="20"/>
    </w:rPr>
  </w:style>
  <w:style w:type="paragraph" w:customStyle="1" w:styleId="Parrafo4">
    <w:name w:val="Parrafo 4"/>
    <w:basedOn w:val="Parrafo3"/>
    <w:rsid w:val="00AF25FD"/>
  </w:style>
  <w:style w:type="paragraph" w:customStyle="1" w:styleId="Parrafo5">
    <w:name w:val="Parrafo 5"/>
    <w:basedOn w:val="Parrafo4"/>
    <w:rsid w:val="00AF25FD"/>
  </w:style>
  <w:style w:type="paragraph" w:customStyle="1" w:styleId="Parrafo6">
    <w:name w:val="Parrafo 6"/>
    <w:basedOn w:val="Parrafo5"/>
    <w:rsid w:val="00AF25FD"/>
  </w:style>
  <w:style w:type="paragraph" w:customStyle="1" w:styleId="Parrafo7">
    <w:name w:val="Parrafo 7"/>
    <w:basedOn w:val="Parrafo6"/>
    <w:rsid w:val="00AF25FD"/>
  </w:style>
  <w:style w:type="paragraph" w:customStyle="1" w:styleId="TextoINDICE">
    <w:name w:val="Texto INDICE"/>
    <w:basedOn w:val="Normal"/>
    <w:rsid w:val="007201FB"/>
    <w:pPr>
      <w:numPr>
        <w:numId w:val="12"/>
      </w:numPr>
      <w:tabs>
        <w:tab w:val="right" w:leader="dot" w:pos="9639"/>
      </w:tabs>
      <w:suppressAutoHyphens w:val="0"/>
      <w:spacing w:before="0"/>
      <w:ind w:left="357" w:hanging="357"/>
      <w:outlineLvl w:val="0"/>
    </w:pPr>
    <w:rPr>
      <w:sz w:val="23"/>
      <w:szCs w:val="20"/>
      <w:lang w:val="es-ES_tradnl"/>
    </w:rPr>
  </w:style>
  <w:style w:type="paragraph" w:styleId="Encabezadodenota">
    <w:name w:val="Note Heading"/>
    <w:basedOn w:val="Normal"/>
    <w:next w:val="Normal"/>
    <w:rsid w:val="00AF25FD"/>
    <w:pPr>
      <w:ind w:left="851"/>
    </w:pPr>
    <w:rPr>
      <w:szCs w:val="20"/>
    </w:rPr>
  </w:style>
  <w:style w:type="paragraph" w:styleId="Listaconvietas3">
    <w:name w:val="List Bullet 3"/>
    <w:basedOn w:val="Normal"/>
    <w:autoRedefine/>
    <w:rsid w:val="00AF25FD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AF25FD"/>
    <w:rPr>
      <w:b/>
      <w:sz w:val="24"/>
    </w:rPr>
  </w:style>
  <w:style w:type="paragraph" w:styleId="Listaconvietas4">
    <w:name w:val="List Bullet 4"/>
    <w:basedOn w:val="Normal"/>
    <w:autoRedefine/>
    <w:rsid w:val="00AF25FD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AF25FD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AF25FD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AF25FD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AF25FD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AF25FD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AF25FD"/>
    <w:pPr>
      <w:numPr>
        <w:numId w:val="11"/>
      </w:numPr>
      <w:tabs>
        <w:tab w:val="left" w:pos="1985"/>
      </w:tabs>
    </w:pPr>
  </w:style>
  <w:style w:type="paragraph" w:customStyle="1" w:styleId="Ladillo1">
    <w:name w:val="Ladillo 1"/>
    <w:basedOn w:val="Normal"/>
    <w:next w:val="Normal"/>
    <w:rsid w:val="007201FB"/>
    <w:pPr>
      <w:numPr>
        <w:numId w:val="13"/>
      </w:numPr>
      <w:suppressAutoHyphens w:val="0"/>
      <w:spacing w:before="300"/>
      <w:outlineLvl w:val="0"/>
    </w:pPr>
    <w:rPr>
      <w:rFonts w:ascii="TheSansBold-Plain" w:hAnsi="TheSansBold-Plain"/>
      <w:caps/>
      <w:sz w:val="28"/>
      <w:szCs w:val="20"/>
      <w:lang w:val="es-ES_tradnl"/>
    </w:rPr>
  </w:style>
  <w:style w:type="paragraph" w:customStyle="1" w:styleId="Ladillo3">
    <w:name w:val="Ladillo 3"/>
    <w:basedOn w:val="Normal"/>
    <w:rsid w:val="007201FB"/>
    <w:pPr>
      <w:numPr>
        <w:ilvl w:val="2"/>
        <w:numId w:val="13"/>
      </w:numPr>
      <w:suppressAutoHyphens w:val="0"/>
      <w:spacing w:before="300"/>
      <w:jc w:val="left"/>
      <w:outlineLvl w:val="2"/>
    </w:pPr>
    <w:rPr>
      <w:rFonts w:ascii="TheSansBold-Italic" w:hAnsi="TheSansBold-Italic"/>
      <w:sz w:val="28"/>
      <w:szCs w:val="20"/>
      <w:lang w:val="es-ES_tradnl"/>
    </w:rPr>
  </w:style>
  <w:style w:type="paragraph" w:customStyle="1" w:styleId="Ladillo4">
    <w:name w:val="Ladillo 4"/>
    <w:basedOn w:val="Ladillo3"/>
    <w:next w:val="Normal"/>
    <w:rsid w:val="007201FB"/>
    <w:pPr>
      <w:numPr>
        <w:ilvl w:val="3"/>
      </w:numPr>
      <w:outlineLvl w:val="3"/>
    </w:pPr>
    <w:rPr>
      <w:rFonts w:ascii="TheSans-Plain" w:hAnsi="TheSans-Plain"/>
      <w:sz w:val="24"/>
    </w:rPr>
  </w:style>
  <w:style w:type="table" w:styleId="Tablaconcuadrcula">
    <w:name w:val="Table Grid"/>
    <w:basedOn w:val="Tablanormal"/>
    <w:rsid w:val="007201FB"/>
    <w:pPr>
      <w:ind w:left="87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C75C7D"/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rsid w:val="00FC5AB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A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0B2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C72E9"/>
    <w:pPr>
      <w:suppressAutoHyphens w:val="0"/>
      <w:spacing w:before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2E9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FooterOdd">
    <w:name w:val="Footer Odd"/>
    <w:basedOn w:val="Normal"/>
    <w:qFormat/>
    <w:rsid w:val="000C3E82"/>
    <w:pPr>
      <w:pBdr>
        <w:top w:val="single" w:sz="4" w:space="1" w:color="4F81BD" w:themeColor="accent1"/>
      </w:pBdr>
      <w:suppressAutoHyphens w:val="0"/>
      <w:spacing w:before="0"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fr-FR"/>
    </w:rPr>
  </w:style>
  <w:style w:type="character" w:customStyle="1" w:styleId="EncabezadoCar">
    <w:name w:val="Encabezado Car"/>
    <w:basedOn w:val="Fuentedeprrafopredeter"/>
    <w:link w:val="Encabezado"/>
    <w:rsid w:val="002F2B07"/>
    <w:rPr>
      <w:rFonts w:ascii="TheSansCorrespondence" w:hAnsi="TheSansCorrespondence"/>
      <w:b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69F"/>
    <w:rPr>
      <w:rFonts w:ascii="TheSansCorrespondence" w:hAnsi="TheSansCorrespondence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yperlink" Target="mailto:aochoa@prisadigital.com" TargetMode="External"/><Relationship Id="rId13" Type="http://schemas.openxmlformats.org/officeDocument/2006/relationships/hyperlink" Target="mailto:agutierrez@planetmedia.es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TS\ISO9001\Plantillas%20TSOL\Calidad\Formato%20de%20documento1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23D8040BBD94983C4E057E7A6208E" ma:contentTypeVersion="0" ma:contentTypeDescription="Crear nuevo documento." ma:contentTypeScope="" ma:versionID="d67a989ca705de3ebd35c985076ec14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BB2BDA-A448-432F-8F86-72EED61EC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69212BB-1677-4819-9F5C-E7479E395A1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F01E029-5B66-4A63-9E03-E1F2EFC8F9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\TS\ISO9001\Plantillas TSOL\Calidad\Formato de documento191203.dot</Template>
  <TotalTime>5</TotalTime>
  <Pages>2</Pages>
  <Words>239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1554</CharactersWithSpaces>
  <SharedDoc>false</SharedDoc>
  <HLinks>
    <vt:vector size="48" baseType="variant"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_Toc232228572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_Toc232228571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_Toc232228570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_Toc232228569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_Toc232228568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_Toc232228567</vt:lpwstr>
      </vt:variant>
      <vt:variant>
        <vt:i4>2097236</vt:i4>
      </vt:variant>
      <vt:variant>
        <vt:i4>9566</vt:i4>
      </vt:variant>
      <vt:variant>
        <vt:i4>1027</vt:i4>
      </vt:variant>
      <vt:variant>
        <vt:i4>1</vt:i4>
      </vt:variant>
      <vt:variant>
        <vt:lpwstr>cid:image002.gif@01C9A717.A2B30F20</vt:lpwstr>
      </vt:variant>
      <vt:variant>
        <vt:lpwstr/>
      </vt:variant>
      <vt:variant>
        <vt:i4>2097236</vt:i4>
      </vt:variant>
      <vt:variant>
        <vt:i4>9992</vt:i4>
      </vt:variant>
      <vt:variant>
        <vt:i4>1029</vt:i4>
      </vt:variant>
      <vt:variant>
        <vt:i4>1</vt:i4>
      </vt:variant>
      <vt:variant>
        <vt:lpwstr>cid:image002.gif@01C9A717.A2B30F20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creator>Guillermo López Moratinos</dc:creator>
  <cp:lastModifiedBy>Desarrollo Movilidad</cp:lastModifiedBy>
  <cp:revision>4</cp:revision>
  <cp:lastPrinted>2011-02-09T13:01:00Z</cp:lastPrinted>
  <dcterms:created xsi:type="dcterms:W3CDTF">2011-06-20T19:29:00Z</dcterms:created>
  <dcterms:modified xsi:type="dcterms:W3CDTF">2012-02-21T08:56:00Z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0x010100E8623D8040BBD94983C4E057E7A6208E</vt:lpwstr>
  </property>
</Properties>
</file>