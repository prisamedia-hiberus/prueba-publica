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F86F8" w14:textId="4D25A6AA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11D9AF77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672D13C3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475C0E22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0CD4935B" w14:textId="77777777" w:rsidR="00AA4275" w:rsidRDefault="00AA4275" w:rsidP="005B3415">
      <w:pPr>
        <w:pStyle w:val="TitulodelDoc"/>
        <w:ind w:left="1560"/>
        <w:jc w:val="both"/>
        <w:rPr>
          <w:rFonts w:asciiTheme="minorHAnsi" w:hAnsiTheme="minorHAnsi"/>
        </w:rPr>
      </w:pPr>
    </w:p>
    <w:p w14:paraId="72503445" w14:textId="77777777" w:rsidR="00772A0E" w:rsidRDefault="00B44CE6" w:rsidP="002F2B07">
      <w:pPr>
        <w:pStyle w:val="TitulodelDoc"/>
        <w:ind w:left="1560"/>
        <w:jc w:val="both"/>
        <w:rPr>
          <w:rFonts w:asciiTheme="minorHAnsi" w:hAnsiTheme="minorHAnsi"/>
        </w:rPr>
      </w:pPr>
      <w:r w:rsidRPr="00B44CE6">
        <w:rPr>
          <w:rFonts w:asciiTheme="minorHAnsi" w:hAnsiTheme="minorHAnsi"/>
          <w:noProof/>
        </w:rPr>
        <w:drawing>
          <wp:inline distT="0" distB="0" distL="0" distR="0" wp14:anchorId="601C2764" wp14:editId="316B5CBB">
            <wp:extent cx="3500886" cy="2674189"/>
            <wp:effectExtent l="0" t="0" r="4445" b="0"/>
            <wp:docPr id="5" name="Picture 10" descr="portad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portada_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75" cy="268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49C10" w14:textId="22D01E98" w:rsidR="002F2B07" w:rsidRDefault="006D2D5D" w:rsidP="002F2B07">
      <w:pPr>
        <w:pStyle w:val="TitulodelDoc"/>
        <w:ind w:left="15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Project </w:t>
      </w:r>
      <w:r w:rsidR="009213A6">
        <w:rPr>
          <w:rFonts w:asciiTheme="minorHAnsi" w:hAnsiTheme="minorHAnsi"/>
        </w:rPr>
        <w:t>Android Real Media Ad Lib</w:t>
      </w:r>
      <w:bookmarkStart w:id="0" w:name="_GoBack"/>
      <w:bookmarkEnd w:id="0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Service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Delivery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Mode</w:t>
      </w:r>
      <w:proofErr w:type="spellEnd"/>
    </w:p>
    <w:tbl>
      <w:tblPr>
        <w:tblW w:w="0" w:type="auto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3118"/>
        <w:gridCol w:w="3118"/>
      </w:tblGrid>
      <w:tr w:rsidR="0016762E" w14:paraId="0D33988F" w14:textId="77777777" w:rsidTr="00DE10D7">
        <w:trPr>
          <w:cantSplit/>
          <w:trHeight w:val="156"/>
          <w:jc w:val="center"/>
        </w:trPr>
        <w:tc>
          <w:tcPr>
            <w:tcW w:w="1560" w:type="dxa"/>
          </w:tcPr>
          <w:p w14:paraId="78840739" w14:textId="1E49B957" w:rsidR="0016762E" w:rsidRPr="00732D40" w:rsidRDefault="0016762E" w:rsidP="00906F1C">
            <w:pPr>
              <w:pStyle w:val="Encabezado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Versio</w:t>
            </w:r>
            <w:r w:rsidRPr="00732D40">
              <w:rPr>
                <w:rFonts w:ascii="Verdana" w:hAnsi="Verdana"/>
              </w:rPr>
              <w:t>n</w:t>
            </w:r>
            <w:proofErr w:type="spellEnd"/>
          </w:p>
        </w:tc>
        <w:tc>
          <w:tcPr>
            <w:tcW w:w="1701" w:type="dxa"/>
          </w:tcPr>
          <w:p w14:paraId="7C1607BF" w14:textId="57894337" w:rsidR="0016762E" w:rsidRPr="007703FA" w:rsidRDefault="0016762E" w:rsidP="00906F1C">
            <w:pPr>
              <w:pStyle w:val="Encabezado"/>
              <w:jc w:val="left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Cs/>
                <w:i/>
                <w:iCs/>
              </w:rPr>
              <w:t>Status</w:t>
            </w:r>
            <w:r w:rsidRPr="007703FA">
              <w:rPr>
                <w:rFonts w:ascii="Verdana" w:hAnsi="Verdana"/>
              </w:rPr>
              <w:t xml:space="preserve"> </w:t>
            </w:r>
          </w:p>
        </w:tc>
        <w:tc>
          <w:tcPr>
            <w:tcW w:w="3118" w:type="dxa"/>
          </w:tcPr>
          <w:p w14:paraId="456576D4" w14:textId="16A56B88" w:rsidR="0016762E" w:rsidRDefault="0016762E" w:rsidP="00906F1C">
            <w:pPr>
              <w:pStyle w:val="Encabezado"/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Approved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by</w:t>
            </w:r>
            <w:proofErr w:type="spellEnd"/>
          </w:p>
        </w:tc>
        <w:tc>
          <w:tcPr>
            <w:tcW w:w="3118" w:type="dxa"/>
          </w:tcPr>
          <w:p w14:paraId="743415C2" w14:textId="2AF2F31D" w:rsidR="0016762E" w:rsidRPr="007703FA" w:rsidRDefault="0016762E" w:rsidP="00906F1C">
            <w:pPr>
              <w:pStyle w:val="Encabezado"/>
              <w:jc w:val="left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</w:rPr>
              <w:t>Date</w:t>
            </w:r>
          </w:p>
        </w:tc>
      </w:tr>
      <w:tr w:rsidR="0016762E" w14:paraId="7570C660" w14:textId="77777777" w:rsidTr="00DE10D7">
        <w:trPr>
          <w:cantSplit/>
          <w:trHeight w:val="156"/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14:paraId="0F705AC7" w14:textId="77777777" w:rsidR="0016762E" w:rsidRPr="007703FA" w:rsidRDefault="0016762E" w:rsidP="00906F1C">
            <w:pPr>
              <w:pStyle w:val="Encabezado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1.0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5739F1" w14:textId="4FA82116" w:rsidR="0016762E" w:rsidRPr="007703FA" w:rsidRDefault="0016762E" w:rsidP="00906F1C">
            <w:pPr>
              <w:pStyle w:val="Encabezado"/>
              <w:jc w:val="left"/>
              <w:rPr>
                <w:rFonts w:ascii="Verdana" w:hAnsi="Verdana"/>
                <w:bCs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662A8F8" w14:textId="77777777" w:rsidR="0016762E" w:rsidRPr="007703FA" w:rsidRDefault="0016762E" w:rsidP="00906F1C">
            <w:pPr>
              <w:pStyle w:val="Encabezado"/>
              <w:jc w:val="left"/>
              <w:rPr>
                <w:rFonts w:ascii="Verdana" w:hAnsi="Verdana"/>
                <w:b w:val="0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156AE7E" w14:textId="608C6DF1" w:rsidR="0016762E" w:rsidRPr="007703FA" w:rsidRDefault="0016762E" w:rsidP="00906F1C">
            <w:pPr>
              <w:pStyle w:val="Encabezado"/>
              <w:jc w:val="left"/>
              <w:rPr>
                <w:rFonts w:ascii="Verdana" w:hAnsi="Verdana"/>
                <w:b w:val="0"/>
              </w:rPr>
            </w:pPr>
          </w:p>
        </w:tc>
      </w:tr>
    </w:tbl>
    <w:p w14:paraId="02775055" w14:textId="77777777" w:rsidR="002F2B07" w:rsidRPr="00485F23" w:rsidRDefault="002F2B07" w:rsidP="002F2B07">
      <w:pPr>
        <w:pStyle w:val="TitulodelDoc"/>
        <w:jc w:val="both"/>
        <w:rPr>
          <w:rFonts w:asciiTheme="minorHAnsi" w:hAnsiTheme="minorHAnsi"/>
        </w:rPr>
      </w:pPr>
    </w:p>
    <w:p w14:paraId="5A5956B7" w14:textId="1E5F3122" w:rsidR="00F34ECB" w:rsidRPr="00BF0402" w:rsidRDefault="00772A0E">
      <w:pPr>
        <w:jc w:val="center"/>
        <w:rPr>
          <w:rFonts w:ascii="Verdana" w:hAnsi="Verdana"/>
          <w:bCs/>
          <w:sz w:val="28"/>
        </w:rPr>
      </w:pPr>
      <w:r>
        <w:rPr>
          <w:rFonts w:ascii="Verdana" w:hAnsi="Verdana"/>
          <w:bCs/>
          <w:sz w:val="28"/>
        </w:rPr>
        <w:t>INDEX</w:t>
      </w:r>
    </w:p>
    <w:p w14:paraId="5A5956B8" w14:textId="77777777" w:rsidR="00F34ECB" w:rsidRPr="007A3DEE" w:rsidRDefault="00F34ECB">
      <w:pPr>
        <w:autoSpaceDE w:val="0"/>
        <w:autoSpaceDN w:val="0"/>
        <w:adjustRightInd w:val="0"/>
        <w:spacing w:line="240" w:lineRule="exact"/>
        <w:jc w:val="center"/>
        <w:rPr>
          <w:rFonts w:asciiTheme="minorHAnsi" w:hAnsiTheme="minorHAnsi"/>
          <w:bCs/>
          <w:sz w:val="28"/>
          <w:szCs w:val="28"/>
        </w:rPr>
      </w:pPr>
    </w:p>
    <w:bookmarkStart w:id="1" w:name="ID_ID260688"/>
    <w:bookmarkStart w:id="2" w:name="E_7"/>
    <w:bookmarkEnd w:id="1"/>
    <w:bookmarkEnd w:id="2"/>
    <w:p w14:paraId="752868F2" w14:textId="77777777" w:rsidR="0030124D" w:rsidRDefault="0075066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begin"/>
      </w:r>
      <w:r w:rsidR="00F34ECB"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instrText xml:space="preserve"> TOC \o "1-7" \h \z </w:instrText>
      </w: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separate"/>
      </w:r>
      <w:hyperlink w:anchor="_Toc287884009" w:history="1">
        <w:r w:rsidR="0030124D" w:rsidRPr="006103C4">
          <w:rPr>
            <w:rStyle w:val="Hipervnculo"/>
          </w:rPr>
          <w:t>1</w:t>
        </w:r>
        <w:r w:rsidR="0030124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0124D" w:rsidRPr="006103C4">
          <w:rPr>
            <w:rStyle w:val="Hipervnculo"/>
          </w:rPr>
          <w:t>TARGET</w:t>
        </w:r>
        <w:r w:rsidR="0030124D">
          <w:rPr>
            <w:webHidden/>
          </w:rPr>
          <w:tab/>
        </w:r>
        <w:r w:rsidR="0030124D">
          <w:rPr>
            <w:webHidden/>
          </w:rPr>
          <w:fldChar w:fldCharType="begin"/>
        </w:r>
        <w:r w:rsidR="0030124D">
          <w:rPr>
            <w:webHidden/>
          </w:rPr>
          <w:instrText xml:space="preserve"> PAGEREF _Toc287884009 \h </w:instrText>
        </w:r>
        <w:r w:rsidR="0030124D">
          <w:rPr>
            <w:webHidden/>
          </w:rPr>
        </w:r>
        <w:r w:rsidR="0030124D">
          <w:rPr>
            <w:webHidden/>
          </w:rPr>
          <w:fldChar w:fldCharType="separate"/>
        </w:r>
        <w:r w:rsidR="0030124D">
          <w:rPr>
            <w:webHidden/>
          </w:rPr>
          <w:t>2</w:t>
        </w:r>
        <w:r w:rsidR="0030124D">
          <w:rPr>
            <w:webHidden/>
          </w:rPr>
          <w:fldChar w:fldCharType="end"/>
        </w:r>
      </w:hyperlink>
    </w:p>
    <w:p w14:paraId="2A4EF231" w14:textId="77777777" w:rsidR="0030124D" w:rsidRDefault="009213A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7884010" w:history="1">
        <w:r w:rsidR="0030124D" w:rsidRPr="006103C4">
          <w:rPr>
            <w:rStyle w:val="Hipervnculo"/>
          </w:rPr>
          <w:t>2</w:t>
        </w:r>
        <w:r w:rsidR="0030124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0124D" w:rsidRPr="006103C4">
          <w:rPr>
            <w:rStyle w:val="Hipervnculo"/>
          </w:rPr>
          <w:t>SERVICE DELIVERY MODE</w:t>
        </w:r>
        <w:r w:rsidR="0030124D">
          <w:rPr>
            <w:webHidden/>
          </w:rPr>
          <w:tab/>
        </w:r>
        <w:r w:rsidR="0030124D">
          <w:rPr>
            <w:webHidden/>
          </w:rPr>
          <w:fldChar w:fldCharType="begin"/>
        </w:r>
        <w:r w:rsidR="0030124D">
          <w:rPr>
            <w:webHidden/>
          </w:rPr>
          <w:instrText xml:space="preserve"> PAGEREF _Toc287884010 \h </w:instrText>
        </w:r>
        <w:r w:rsidR="0030124D">
          <w:rPr>
            <w:webHidden/>
          </w:rPr>
        </w:r>
        <w:r w:rsidR="0030124D">
          <w:rPr>
            <w:webHidden/>
          </w:rPr>
          <w:fldChar w:fldCharType="separate"/>
        </w:r>
        <w:r w:rsidR="0030124D">
          <w:rPr>
            <w:webHidden/>
          </w:rPr>
          <w:t>2</w:t>
        </w:r>
        <w:r w:rsidR="0030124D">
          <w:rPr>
            <w:webHidden/>
          </w:rPr>
          <w:fldChar w:fldCharType="end"/>
        </w:r>
      </w:hyperlink>
    </w:p>
    <w:p w14:paraId="31AE1965" w14:textId="77777777" w:rsidR="0030124D" w:rsidRDefault="009213A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7884011" w:history="1">
        <w:r w:rsidR="0030124D" w:rsidRPr="006103C4">
          <w:rPr>
            <w:rStyle w:val="Hipervnculo"/>
          </w:rPr>
          <w:t>3</w:t>
        </w:r>
        <w:r w:rsidR="0030124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0124D" w:rsidRPr="006103C4">
          <w:rPr>
            <w:rStyle w:val="Hipervnculo"/>
          </w:rPr>
          <w:t>INFORMED OF CRITICAL INCIDENTS/DEVIATIONS</w:t>
        </w:r>
        <w:r w:rsidR="0030124D">
          <w:rPr>
            <w:webHidden/>
          </w:rPr>
          <w:tab/>
        </w:r>
        <w:r w:rsidR="0030124D">
          <w:rPr>
            <w:webHidden/>
          </w:rPr>
          <w:fldChar w:fldCharType="begin"/>
        </w:r>
        <w:r w:rsidR="0030124D">
          <w:rPr>
            <w:webHidden/>
          </w:rPr>
          <w:instrText xml:space="preserve"> PAGEREF _Toc287884011 \h </w:instrText>
        </w:r>
        <w:r w:rsidR="0030124D">
          <w:rPr>
            <w:webHidden/>
          </w:rPr>
        </w:r>
        <w:r w:rsidR="0030124D">
          <w:rPr>
            <w:webHidden/>
          </w:rPr>
          <w:fldChar w:fldCharType="separate"/>
        </w:r>
        <w:r w:rsidR="0030124D">
          <w:rPr>
            <w:webHidden/>
          </w:rPr>
          <w:t>2</w:t>
        </w:r>
        <w:r w:rsidR="0030124D">
          <w:rPr>
            <w:webHidden/>
          </w:rPr>
          <w:fldChar w:fldCharType="end"/>
        </w:r>
      </w:hyperlink>
    </w:p>
    <w:p w14:paraId="7F10F820" w14:textId="77777777" w:rsidR="0030124D" w:rsidRDefault="009213A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87884012" w:history="1">
        <w:r w:rsidR="0030124D" w:rsidRPr="006103C4">
          <w:rPr>
            <w:rStyle w:val="Hipervnculo"/>
          </w:rPr>
          <w:t>4</w:t>
        </w:r>
        <w:r w:rsidR="0030124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0124D" w:rsidRPr="006103C4">
          <w:rPr>
            <w:rStyle w:val="Hipervnculo"/>
          </w:rPr>
          <w:t>CONTACT TO REQUEST</w:t>
        </w:r>
        <w:r w:rsidR="0030124D">
          <w:rPr>
            <w:webHidden/>
          </w:rPr>
          <w:tab/>
        </w:r>
        <w:r w:rsidR="0030124D">
          <w:rPr>
            <w:webHidden/>
          </w:rPr>
          <w:fldChar w:fldCharType="begin"/>
        </w:r>
        <w:r w:rsidR="0030124D">
          <w:rPr>
            <w:webHidden/>
          </w:rPr>
          <w:instrText xml:space="preserve"> PAGEREF _Toc287884012 \h </w:instrText>
        </w:r>
        <w:r w:rsidR="0030124D">
          <w:rPr>
            <w:webHidden/>
          </w:rPr>
        </w:r>
        <w:r w:rsidR="0030124D">
          <w:rPr>
            <w:webHidden/>
          </w:rPr>
          <w:fldChar w:fldCharType="separate"/>
        </w:r>
        <w:r w:rsidR="0030124D">
          <w:rPr>
            <w:webHidden/>
          </w:rPr>
          <w:t>2</w:t>
        </w:r>
        <w:r w:rsidR="0030124D">
          <w:rPr>
            <w:webHidden/>
          </w:rPr>
          <w:fldChar w:fldCharType="end"/>
        </w:r>
      </w:hyperlink>
    </w:p>
    <w:p w14:paraId="5A5956BE" w14:textId="7F32B467" w:rsidR="00AA4275" w:rsidRDefault="00750666" w:rsidP="006E2772">
      <w:pPr>
        <w:pStyle w:val="TDC1"/>
        <w:rPr>
          <w:rStyle w:val="Hipervnculo"/>
          <w:rFonts w:asciiTheme="minorHAnsi" w:hAnsiTheme="minorHAnsi" w:cstheme="minorHAnsi"/>
          <w:b w:val="0"/>
          <w:bCs/>
          <w:sz w:val="20"/>
        </w:rPr>
      </w:pPr>
      <w:r w:rsidRPr="0041435C">
        <w:rPr>
          <w:rStyle w:val="Hipervnculo"/>
          <w:rFonts w:asciiTheme="minorHAnsi" w:hAnsiTheme="minorHAnsi" w:cstheme="minorHAnsi"/>
          <w:b w:val="0"/>
          <w:bCs/>
          <w:sz w:val="20"/>
        </w:rPr>
        <w:fldChar w:fldCharType="end"/>
      </w:r>
    </w:p>
    <w:p w14:paraId="5A5956BF" w14:textId="010F8FDF" w:rsidR="00E8574B" w:rsidRDefault="00CC7632" w:rsidP="00C75C7D">
      <w:pPr>
        <w:pStyle w:val="Ttulo1"/>
      </w:pPr>
      <w:bookmarkStart w:id="3" w:name="_Toc287884009"/>
      <w:r>
        <w:lastRenderedPageBreak/>
        <w:t>TARGET</w:t>
      </w:r>
      <w:bookmarkEnd w:id="3"/>
    </w:p>
    <w:p w14:paraId="63A99815" w14:textId="1C7E2CC4" w:rsidR="006D2D5D" w:rsidRPr="006D2D5D" w:rsidRDefault="00AA76C7" w:rsidP="006D2D5D">
      <w:pPr>
        <w:pStyle w:val="Parrafo1"/>
        <w:rPr>
          <w:lang w:val="en-US"/>
        </w:rPr>
      </w:pPr>
      <w:r>
        <w:rPr>
          <w:lang w:val="en-US"/>
        </w:rPr>
        <w:t>Servicio gestionado por Real Media</w:t>
      </w:r>
      <w:r w:rsidR="006D2D5D">
        <w:rPr>
          <w:lang w:val="en-US"/>
        </w:rPr>
        <w:t>.</w:t>
      </w:r>
    </w:p>
    <w:p w14:paraId="5E0ED3C8" w14:textId="6B59AC60" w:rsidR="004A308A" w:rsidRDefault="006D2D5D" w:rsidP="00C75C7D">
      <w:pPr>
        <w:pStyle w:val="Ttulo1"/>
      </w:pPr>
      <w:bookmarkStart w:id="4" w:name="_Toc287884010"/>
      <w:r>
        <w:t>SERVICE DELIVERY MODE</w:t>
      </w:r>
      <w:bookmarkEnd w:id="4"/>
    </w:p>
    <w:p w14:paraId="697A6020" w14:textId="77777777" w:rsidR="00E25BC0" w:rsidRPr="00E25BC0" w:rsidRDefault="00E25BC0" w:rsidP="00E25BC0">
      <w:pPr>
        <w:pStyle w:val="Parrafo1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6D2D5D" w14:paraId="177E0139" w14:textId="77777777" w:rsidTr="006D2D5D">
        <w:tc>
          <w:tcPr>
            <w:tcW w:w="2409" w:type="dxa"/>
            <w:shd w:val="clear" w:color="auto" w:fill="D9D9D9" w:themeFill="background1" w:themeFillShade="D9"/>
          </w:tcPr>
          <w:p w14:paraId="00BE3C5F" w14:textId="43D41548" w:rsidR="006D2D5D" w:rsidRPr="006D2D5D" w:rsidRDefault="006D2D5D" w:rsidP="006D2D5D">
            <w:pPr>
              <w:pStyle w:val="Parrafo1"/>
              <w:ind w:left="0"/>
              <w:jc w:val="center"/>
              <w:rPr>
                <w:b/>
                <w:sz w:val="24"/>
              </w:rPr>
            </w:pPr>
            <w:r w:rsidRPr="006D2D5D">
              <w:rPr>
                <w:b/>
                <w:sz w:val="24"/>
              </w:rPr>
              <w:t>Provision of</w:t>
            </w:r>
          </w:p>
        </w:tc>
        <w:tc>
          <w:tcPr>
            <w:tcW w:w="2409" w:type="dxa"/>
            <w:shd w:val="pct10" w:color="auto" w:fill="auto"/>
          </w:tcPr>
          <w:p w14:paraId="1D1EC3EF" w14:textId="7CF3AF7F" w:rsidR="006D2D5D" w:rsidRPr="006D2D5D" w:rsidRDefault="006D2D5D" w:rsidP="006D2D5D">
            <w:pPr>
              <w:pStyle w:val="Parrafo1"/>
              <w:ind w:left="0"/>
              <w:jc w:val="center"/>
              <w:rPr>
                <w:b/>
                <w:sz w:val="24"/>
              </w:rPr>
            </w:pPr>
            <w:r w:rsidRPr="006D2D5D">
              <w:rPr>
                <w:b/>
                <w:sz w:val="24"/>
              </w:rPr>
              <w:t>Responsible</w:t>
            </w:r>
            <w:r w:rsidR="001159B0">
              <w:rPr>
                <w:b/>
                <w:sz w:val="24"/>
              </w:rPr>
              <w:t xml:space="preserve"> (*)</w:t>
            </w:r>
          </w:p>
        </w:tc>
        <w:tc>
          <w:tcPr>
            <w:tcW w:w="2409" w:type="dxa"/>
            <w:shd w:val="pct10" w:color="auto" w:fill="auto"/>
          </w:tcPr>
          <w:p w14:paraId="404F5CE0" w14:textId="748241FF" w:rsidR="006D2D5D" w:rsidRPr="006D2D5D" w:rsidRDefault="006D2D5D" w:rsidP="006D2D5D">
            <w:pPr>
              <w:pStyle w:val="Parrafo1"/>
              <w:ind w:left="0"/>
              <w:jc w:val="center"/>
              <w:rPr>
                <w:b/>
                <w:sz w:val="24"/>
              </w:rPr>
            </w:pPr>
            <w:r w:rsidRPr="006D2D5D">
              <w:rPr>
                <w:b/>
                <w:sz w:val="24"/>
              </w:rPr>
              <w:t>Hours</w:t>
            </w:r>
          </w:p>
        </w:tc>
        <w:tc>
          <w:tcPr>
            <w:tcW w:w="2410" w:type="dxa"/>
            <w:shd w:val="pct10" w:color="auto" w:fill="auto"/>
          </w:tcPr>
          <w:p w14:paraId="3FAAD36E" w14:textId="62A8E306" w:rsidR="006D2D5D" w:rsidRPr="006D2D5D" w:rsidRDefault="006D2D5D" w:rsidP="006D2D5D">
            <w:pPr>
              <w:pStyle w:val="Parrafo1"/>
              <w:ind w:left="0"/>
              <w:jc w:val="center"/>
              <w:rPr>
                <w:b/>
                <w:sz w:val="24"/>
              </w:rPr>
            </w:pPr>
            <w:r w:rsidRPr="006D2D5D">
              <w:rPr>
                <w:b/>
                <w:sz w:val="24"/>
              </w:rPr>
              <w:t>S</w:t>
            </w:r>
            <w:r w:rsidR="0030124D">
              <w:rPr>
                <w:b/>
                <w:sz w:val="24"/>
              </w:rPr>
              <w:t>.</w:t>
            </w:r>
            <w:r w:rsidRPr="006D2D5D">
              <w:rPr>
                <w:b/>
                <w:sz w:val="24"/>
              </w:rPr>
              <w:t>P</w:t>
            </w:r>
            <w:r w:rsidR="0030124D">
              <w:rPr>
                <w:b/>
                <w:sz w:val="24"/>
              </w:rPr>
              <w:t>.</w:t>
            </w:r>
            <w:r w:rsidRPr="006D2D5D">
              <w:rPr>
                <w:b/>
                <w:sz w:val="24"/>
              </w:rPr>
              <w:t>O</w:t>
            </w:r>
            <w:r w:rsidR="0030124D">
              <w:rPr>
                <w:b/>
                <w:sz w:val="24"/>
              </w:rPr>
              <w:t>.</w:t>
            </w:r>
            <w:r w:rsidRPr="006D2D5D">
              <w:rPr>
                <w:b/>
                <w:sz w:val="24"/>
              </w:rPr>
              <w:t xml:space="preserve">E </w:t>
            </w:r>
          </w:p>
        </w:tc>
      </w:tr>
      <w:tr w:rsidR="006D2D5D" w14:paraId="328CF645" w14:textId="77777777" w:rsidTr="006D2D5D">
        <w:tc>
          <w:tcPr>
            <w:tcW w:w="2409" w:type="dxa"/>
            <w:shd w:val="clear" w:color="auto" w:fill="D9D9D9" w:themeFill="background1" w:themeFillShade="D9"/>
          </w:tcPr>
          <w:p w14:paraId="53F39CD2" w14:textId="5D9582E1" w:rsidR="006D2D5D" w:rsidRPr="006D2D5D" w:rsidRDefault="006D2D5D" w:rsidP="006D2D5D">
            <w:pPr>
              <w:pStyle w:val="Parrafo1"/>
              <w:ind w:left="0"/>
              <w:jc w:val="left"/>
              <w:rPr>
                <w:b/>
                <w:i/>
              </w:rPr>
            </w:pPr>
            <w:r w:rsidRPr="006D2D5D">
              <w:rPr>
                <w:b/>
                <w:i/>
              </w:rPr>
              <w:t>ServiceDesk</w:t>
            </w:r>
            <w:r w:rsidR="00E25BC0">
              <w:rPr>
                <w:b/>
                <w:i/>
              </w:rPr>
              <w:t xml:space="preserve"> (CAU)</w:t>
            </w:r>
          </w:p>
          <w:p w14:paraId="5801AE83" w14:textId="77777777" w:rsidR="006D2D5D" w:rsidRPr="006D2D5D" w:rsidRDefault="006D2D5D" w:rsidP="006D2D5D">
            <w:pPr>
              <w:pStyle w:val="Parrafo1"/>
              <w:ind w:left="0"/>
              <w:jc w:val="left"/>
              <w:rPr>
                <w:b/>
                <w:i/>
              </w:rPr>
            </w:pPr>
          </w:p>
        </w:tc>
        <w:tc>
          <w:tcPr>
            <w:tcW w:w="2409" w:type="dxa"/>
          </w:tcPr>
          <w:p w14:paraId="5390CA61" w14:textId="77777777" w:rsidR="006D2D5D" w:rsidRDefault="006D2D5D" w:rsidP="006D2D5D">
            <w:pPr>
              <w:pStyle w:val="Parrafo1"/>
              <w:ind w:left="0"/>
            </w:pPr>
          </w:p>
        </w:tc>
        <w:tc>
          <w:tcPr>
            <w:tcW w:w="2409" w:type="dxa"/>
          </w:tcPr>
          <w:p w14:paraId="74B0CF90" w14:textId="77777777" w:rsidR="006D2D5D" w:rsidRDefault="006D2D5D" w:rsidP="006D2D5D">
            <w:pPr>
              <w:pStyle w:val="Parrafo1"/>
              <w:ind w:left="0"/>
            </w:pPr>
          </w:p>
        </w:tc>
        <w:tc>
          <w:tcPr>
            <w:tcW w:w="2410" w:type="dxa"/>
          </w:tcPr>
          <w:p w14:paraId="3E17CFD5" w14:textId="77777777" w:rsidR="006D2D5D" w:rsidRDefault="006D2D5D" w:rsidP="006D2D5D">
            <w:pPr>
              <w:pStyle w:val="Parrafo1"/>
              <w:ind w:left="0"/>
            </w:pPr>
          </w:p>
        </w:tc>
      </w:tr>
      <w:tr w:rsidR="006D2D5D" w14:paraId="42C777D8" w14:textId="77777777" w:rsidTr="006D2D5D">
        <w:tc>
          <w:tcPr>
            <w:tcW w:w="2409" w:type="dxa"/>
            <w:shd w:val="clear" w:color="auto" w:fill="D9D9D9" w:themeFill="background1" w:themeFillShade="D9"/>
          </w:tcPr>
          <w:p w14:paraId="3A844C99" w14:textId="7CC9AC9B" w:rsidR="006D2D5D" w:rsidRPr="006D2D5D" w:rsidRDefault="006D2D5D" w:rsidP="006D2D5D">
            <w:pPr>
              <w:pStyle w:val="Parrafo1"/>
              <w:ind w:left="0"/>
              <w:jc w:val="left"/>
              <w:rPr>
                <w:b/>
                <w:i/>
              </w:rPr>
            </w:pPr>
            <w:r w:rsidRPr="006D2D5D">
              <w:rPr>
                <w:b/>
                <w:i/>
              </w:rPr>
              <w:t>Operation</w:t>
            </w:r>
          </w:p>
        </w:tc>
        <w:tc>
          <w:tcPr>
            <w:tcW w:w="2409" w:type="dxa"/>
          </w:tcPr>
          <w:p w14:paraId="007B6F1D" w14:textId="77777777" w:rsidR="006D2D5D" w:rsidRDefault="006D2D5D" w:rsidP="006D2D5D">
            <w:pPr>
              <w:pStyle w:val="Parrafo1"/>
              <w:ind w:left="0"/>
            </w:pPr>
          </w:p>
        </w:tc>
        <w:tc>
          <w:tcPr>
            <w:tcW w:w="2409" w:type="dxa"/>
          </w:tcPr>
          <w:p w14:paraId="1A6263BC" w14:textId="77777777" w:rsidR="006D2D5D" w:rsidRDefault="006D2D5D" w:rsidP="006D2D5D">
            <w:pPr>
              <w:pStyle w:val="Parrafo1"/>
              <w:ind w:left="0"/>
            </w:pPr>
          </w:p>
        </w:tc>
        <w:tc>
          <w:tcPr>
            <w:tcW w:w="2410" w:type="dxa"/>
          </w:tcPr>
          <w:p w14:paraId="4B98DF9D" w14:textId="77777777" w:rsidR="006D2D5D" w:rsidRDefault="006D2D5D" w:rsidP="006D2D5D">
            <w:pPr>
              <w:pStyle w:val="Parrafo1"/>
              <w:ind w:left="0"/>
            </w:pPr>
          </w:p>
        </w:tc>
      </w:tr>
      <w:tr w:rsidR="006D2D5D" w14:paraId="633238D9" w14:textId="77777777" w:rsidTr="006D2D5D">
        <w:tc>
          <w:tcPr>
            <w:tcW w:w="2409" w:type="dxa"/>
            <w:shd w:val="clear" w:color="auto" w:fill="D9D9D9" w:themeFill="background1" w:themeFillShade="D9"/>
          </w:tcPr>
          <w:p w14:paraId="4150FDA1" w14:textId="4BCAC97B" w:rsidR="006D2D5D" w:rsidRPr="006D2D5D" w:rsidRDefault="00E25BC0" w:rsidP="006D2D5D">
            <w:pPr>
              <w:pStyle w:val="Parrafo1"/>
              <w:ind w:left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Product </w:t>
            </w:r>
            <w:r w:rsidR="006D2D5D" w:rsidRPr="006D2D5D">
              <w:rPr>
                <w:b/>
                <w:i/>
              </w:rPr>
              <w:t>Maintenance (corrective/evolutive)</w:t>
            </w:r>
          </w:p>
        </w:tc>
        <w:tc>
          <w:tcPr>
            <w:tcW w:w="2409" w:type="dxa"/>
          </w:tcPr>
          <w:p w14:paraId="5B1EF3CF" w14:textId="77777777" w:rsidR="006D2D5D" w:rsidRDefault="006D2D5D" w:rsidP="006D2D5D">
            <w:pPr>
              <w:pStyle w:val="Parrafo1"/>
              <w:ind w:left="0"/>
            </w:pPr>
          </w:p>
        </w:tc>
        <w:tc>
          <w:tcPr>
            <w:tcW w:w="2409" w:type="dxa"/>
          </w:tcPr>
          <w:p w14:paraId="4D7C42BC" w14:textId="77777777" w:rsidR="006D2D5D" w:rsidRDefault="006D2D5D" w:rsidP="006D2D5D">
            <w:pPr>
              <w:pStyle w:val="Parrafo1"/>
              <w:ind w:left="0"/>
            </w:pPr>
          </w:p>
        </w:tc>
        <w:tc>
          <w:tcPr>
            <w:tcW w:w="2410" w:type="dxa"/>
          </w:tcPr>
          <w:p w14:paraId="33190DC6" w14:textId="77777777" w:rsidR="006D2D5D" w:rsidRDefault="006D2D5D" w:rsidP="006D2D5D">
            <w:pPr>
              <w:pStyle w:val="Parrafo1"/>
              <w:ind w:left="0"/>
            </w:pPr>
          </w:p>
        </w:tc>
      </w:tr>
      <w:tr w:rsidR="001159B0" w14:paraId="6583BAA2" w14:textId="77777777" w:rsidTr="006D2D5D">
        <w:tc>
          <w:tcPr>
            <w:tcW w:w="2409" w:type="dxa"/>
            <w:shd w:val="clear" w:color="auto" w:fill="D9D9D9" w:themeFill="background1" w:themeFillShade="D9"/>
          </w:tcPr>
          <w:p w14:paraId="1FFF7473" w14:textId="388FBA87" w:rsidR="001159B0" w:rsidRPr="006D2D5D" w:rsidRDefault="001159B0" w:rsidP="006D2D5D">
            <w:pPr>
              <w:pStyle w:val="Parrafo1"/>
              <w:ind w:left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IT Infraestructure Support</w:t>
            </w:r>
          </w:p>
        </w:tc>
        <w:tc>
          <w:tcPr>
            <w:tcW w:w="2409" w:type="dxa"/>
          </w:tcPr>
          <w:p w14:paraId="26232D68" w14:textId="77777777" w:rsidR="001159B0" w:rsidRDefault="001159B0" w:rsidP="006D2D5D">
            <w:pPr>
              <w:pStyle w:val="Parrafo1"/>
              <w:ind w:left="0"/>
            </w:pPr>
          </w:p>
        </w:tc>
        <w:tc>
          <w:tcPr>
            <w:tcW w:w="2409" w:type="dxa"/>
          </w:tcPr>
          <w:p w14:paraId="2E91A927" w14:textId="77777777" w:rsidR="001159B0" w:rsidRDefault="001159B0" w:rsidP="006D2D5D">
            <w:pPr>
              <w:pStyle w:val="Parrafo1"/>
              <w:ind w:left="0"/>
            </w:pPr>
          </w:p>
        </w:tc>
        <w:tc>
          <w:tcPr>
            <w:tcW w:w="2410" w:type="dxa"/>
          </w:tcPr>
          <w:p w14:paraId="251303C1" w14:textId="77777777" w:rsidR="001159B0" w:rsidRDefault="001159B0" w:rsidP="006D2D5D">
            <w:pPr>
              <w:pStyle w:val="Parrafo1"/>
              <w:ind w:left="0"/>
            </w:pPr>
          </w:p>
        </w:tc>
      </w:tr>
      <w:tr w:rsidR="00145692" w:rsidRPr="00E25BC0" w14:paraId="442D2ACB" w14:textId="77777777" w:rsidTr="006D2D5D">
        <w:tc>
          <w:tcPr>
            <w:tcW w:w="2409" w:type="dxa"/>
            <w:shd w:val="clear" w:color="auto" w:fill="D9D9D9" w:themeFill="background1" w:themeFillShade="D9"/>
          </w:tcPr>
          <w:p w14:paraId="66E21272" w14:textId="1893B664" w:rsidR="00145692" w:rsidRPr="00145692" w:rsidRDefault="00145692" w:rsidP="006D2D5D">
            <w:pPr>
              <w:pStyle w:val="Parrafo1"/>
              <w:ind w:left="0"/>
              <w:jc w:val="left"/>
              <w:rPr>
                <w:b/>
                <w:i/>
                <w:lang w:val="en-US"/>
              </w:rPr>
            </w:pPr>
            <w:r w:rsidRPr="00E02672">
              <w:rPr>
                <w:b/>
                <w:i/>
                <w:lang w:val="en-US"/>
              </w:rPr>
              <w:t>Third part (content, technology) provider</w:t>
            </w:r>
            <w:r>
              <w:rPr>
                <w:b/>
                <w:i/>
                <w:lang w:val="en-US"/>
              </w:rPr>
              <w:t xml:space="preserve"> (specify SLA if exist)</w:t>
            </w:r>
          </w:p>
        </w:tc>
        <w:tc>
          <w:tcPr>
            <w:tcW w:w="2409" w:type="dxa"/>
          </w:tcPr>
          <w:p w14:paraId="09EA7C8E" w14:textId="77777777" w:rsidR="00145692" w:rsidRPr="00145692" w:rsidRDefault="00145692" w:rsidP="006D2D5D">
            <w:pPr>
              <w:pStyle w:val="Parrafo1"/>
              <w:ind w:left="0"/>
              <w:rPr>
                <w:lang w:val="en-US"/>
              </w:rPr>
            </w:pPr>
          </w:p>
        </w:tc>
        <w:tc>
          <w:tcPr>
            <w:tcW w:w="2409" w:type="dxa"/>
          </w:tcPr>
          <w:p w14:paraId="03B8FE99" w14:textId="77777777" w:rsidR="00145692" w:rsidRPr="00145692" w:rsidRDefault="00145692" w:rsidP="006D2D5D">
            <w:pPr>
              <w:pStyle w:val="Parrafo1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6B0BF119" w14:textId="77777777" w:rsidR="00145692" w:rsidRPr="00145692" w:rsidRDefault="00145692" w:rsidP="006D2D5D">
            <w:pPr>
              <w:pStyle w:val="Parrafo1"/>
              <w:ind w:left="0"/>
              <w:rPr>
                <w:lang w:val="en-US"/>
              </w:rPr>
            </w:pPr>
          </w:p>
        </w:tc>
      </w:tr>
    </w:tbl>
    <w:p w14:paraId="4E76599D" w14:textId="2BA08EE7" w:rsidR="00F741F3" w:rsidRDefault="001159B0" w:rsidP="006D2D5D">
      <w:pPr>
        <w:pStyle w:val="Parrafo1"/>
        <w:ind w:left="0"/>
        <w:rPr>
          <w:lang w:val="en-US"/>
        </w:rPr>
      </w:pPr>
      <w:r>
        <w:rPr>
          <w:lang w:val="en-US"/>
        </w:rPr>
        <w:t xml:space="preserve">(*) </w:t>
      </w:r>
      <w:r w:rsidR="006D2D5D">
        <w:rPr>
          <w:lang w:val="en-US"/>
        </w:rPr>
        <w:t>Responsible could be PSD, or external provider</w:t>
      </w:r>
    </w:p>
    <w:p w14:paraId="4384EBA7" w14:textId="7E94E641" w:rsidR="006D2D5D" w:rsidRDefault="006D2D5D" w:rsidP="006D2D5D">
      <w:pPr>
        <w:pStyle w:val="Parrafo1"/>
        <w:ind w:left="0"/>
        <w:rPr>
          <w:lang w:val="en-US"/>
        </w:rPr>
      </w:pPr>
      <w:r>
        <w:rPr>
          <w:lang w:val="en-US"/>
        </w:rPr>
        <w:t>SPOE refers to the email where incidents/request has to be reported</w:t>
      </w:r>
      <w:r w:rsidR="00D90C23">
        <w:rPr>
          <w:lang w:val="en-US"/>
        </w:rPr>
        <w:t xml:space="preserve"> (not necessary if responsible is PSD).</w:t>
      </w:r>
    </w:p>
    <w:p w14:paraId="4AEAB41D" w14:textId="48871329" w:rsidR="006D2D5D" w:rsidRPr="0030124D" w:rsidRDefault="0030124D" w:rsidP="006D2D5D">
      <w:pPr>
        <w:pStyle w:val="Ttulo1"/>
        <w:rPr>
          <w:lang w:val="en-US"/>
        </w:rPr>
      </w:pPr>
      <w:bookmarkStart w:id="5" w:name="_Toc287884011"/>
      <w:r w:rsidRPr="0030124D">
        <w:rPr>
          <w:lang w:val="en-US"/>
        </w:rPr>
        <w:t>INFORMED OF CRITICAL INCIDENTS/DEVIATIONS</w:t>
      </w:r>
      <w:bookmarkEnd w:id="5"/>
    </w:p>
    <w:p w14:paraId="0A1655CA" w14:textId="5A82B7CE" w:rsidR="00D90C23" w:rsidRDefault="00D90C23" w:rsidP="00D90C23">
      <w:pPr>
        <w:pStyle w:val="Parrafo1"/>
        <w:ind w:left="0"/>
        <w:rPr>
          <w:lang w:val="en-US"/>
        </w:rPr>
      </w:pPr>
      <w:r w:rsidRPr="00D90C23">
        <w:rPr>
          <w:lang w:val="en-US"/>
        </w:rPr>
        <w:t xml:space="preserve">Contact </w:t>
      </w:r>
      <w:r>
        <w:rPr>
          <w:lang w:val="en-US"/>
        </w:rPr>
        <w:t>i</w:t>
      </w:r>
      <w:r w:rsidRPr="00D90C23">
        <w:rPr>
          <w:lang w:val="en-US"/>
        </w:rPr>
        <w:t>n case of deviation or crytical incident/resquest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8"/>
        <w:gridCol w:w="3894"/>
        <w:gridCol w:w="3501"/>
      </w:tblGrid>
      <w:tr w:rsidR="0030124D" w14:paraId="2E0A9C6D" w14:textId="5E45CE0C" w:rsidTr="0030124D">
        <w:tc>
          <w:tcPr>
            <w:tcW w:w="2318" w:type="dxa"/>
            <w:shd w:val="clear" w:color="auto" w:fill="D9D9D9" w:themeFill="background1" w:themeFillShade="D9"/>
          </w:tcPr>
          <w:p w14:paraId="1D3539D0" w14:textId="00F6E450" w:rsidR="0030124D" w:rsidRPr="001159B0" w:rsidRDefault="0030124D" w:rsidP="00CF3065">
            <w:pPr>
              <w:pStyle w:val="Parrafo1"/>
              <w:ind w:left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894" w:type="dxa"/>
            <w:shd w:val="pct10" w:color="auto" w:fill="auto"/>
          </w:tcPr>
          <w:p w14:paraId="1736D809" w14:textId="1AA1916E" w:rsidR="0030124D" w:rsidRPr="006D2D5D" w:rsidRDefault="0030124D" w:rsidP="00CF3065">
            <w:pPr>
              <w:pStyle w:val="Parrafo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 w:rsidRPr="006D2D5D">
              <w:rPr>
                <w:b/>
                <w:sz w:val="24"/>
              </w:rPr>
              <w:t xml:space="preserve"> </w:t>
            </w:r>
          </w:p>
        </w:tc>
        <w:tc>
          <w:tcPr>
            <w:tcW w:w="3501" w:type="dxa"/>
            <w:shd w:val="pct10" w:color="auto" w:fill="auto"/>
          </w:tcPr>
          <w:p w14:paraId="36FE88F0" w14:textId="1859B787" w:rsidR="0030124D" w:rsidRDefault="0030124D" w:rsidP="00CF3065">
            <w:pPr>
              <w:pStyle w:val="Parrafo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</w:tr>
      <w:tr w:rsidR="0030124D" w14:paraId="05F96C04" w14:textId="77777777" w:rsidTr="0030124D">
        <w:tc>
          <w:tcPr>
            <w:tcW w:w="2318" w:type="dxa"/>
            <w:shd w:val="clear" w:color="auto" w:fill="D9D9D9" w:themeFill="background1" w:themeFillShade="D9"/>
          </w:tcPr>
          <w:p w14:paraId="36B47E2C" w14:textId="4CB19A89" w:rsidR="0030124D" w:rsidRDefault="0030124D" w:rsidP="00CF3065">
            <w:pPr>
              <w:pStyle w:val="Parrafo1"/>
              <w:ind w:left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BU</w:t>
            </w:r>
          </w:p>
        </w:tc>
        <w:tc>
          <w:tcPr>
            <w:tcW w:w="3894" w:type="dxa"/>
          </w:tcPr>
          <w:p w14:paraId="45593DAB" w14:textId="77777777" w:rsidR="0030124D" w:rsidRDefault="0030124D" w:rsidP="00CF3065">
            <w:pPr>
              <w:pStyle w:val="Parrafo1"/>
              <w:ind w:left="0"/>
            </w:pPr>
          </w:p>
        </w:tc>
        <w:tc>
          <w:tcPr>
            <w:tcW w:w="3501" w:type="dxa"/>
          </w:tcPr>
          <w:p w14:paraId="0B9FA13E" w14:textId="77777777" w:rsidR="0030124D" w:rsidRDefault="0030124D" w:rsidP="00CF3065">
            <w:pPr>
              <w:pStyle w:val="Parrafo1"/>
              <w:ind w:left="0"/>
            </w:pPr>
          </w:p>
        </w:tc>
      </w:tr>
      <w:tr w:rsidR="0030124D" w14:paraId="1A958120" w14:textId="020CEF85" w:rsidTr="0030124D">
        <w:tc>
          <w:tcPr>
            <w:tcW w:w="2318" w:type="dxa"/>
            <w:shd w:val="clear" w:color="auto" w:fill="D9D9D9" w:themeFill="background1" w:themeFillShade="D9"/>
          </w:tcPr>
          <w:p w14:paraId="03437EF0" w14:textId="112BA489" w:rsidR="0030124D" w:rsidRPr="006D2D5D" w:rsidRDefault="001159B0" w:rsidP="00CF3065">
            <w:pPr>
              <w:pStyle w:val="Parrafo1"/>
              <w:ind w:left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Product/Content </w:t>
            </w:r>
            <w:r w:rsidR="0030124D">
              <w:rPr>
                <w:b/>
                <w:i/>
              </w:rPr>
              <w:t>responsible</w:t>
            </w:r>
          </w:p>
        </w:tc>
        <w:tc>
          <w:tcPr>
            <w:tcW w:w="3894" w:type="dxa"/>
          </w:tcPr>
          <w:p w14:paraId="4F696D5E" w14:textId="77777777" w:rsidR="0030124D" w:rsidRDefault="0030124D" w:rsidP="00CF3065">
            <w:pPr>
              <w:pStyle w:val="Parrafo1"/>
              <w:ind w:left="0"/>
            </w:pPr>
          </w:p>
        </w:tc>
        <w:tc>
          <w:tcPr>
            <w:tcW w:w="3501" w:type="dxa"/>
          </w:tcPr>
          <w:p w14:paraId="454D8221" w14:textId="77777777" w:rsidR="0030124D" w:rsidRDefault="0030124D" w:rsidP="00CF3065">
            <w:pPr>
              <w:pStyle w:val="Parrafo1"/>
              <w:ind w:left="0"/>
            </w:pPr>
          </w:p>
        </w:tc>
      </w:tr>
      <w:tr w:rsidR="0030124D" w:rsidRPr="00267A3C" w14:paraId="1DCF02D6" w14:textId="49C257F4" w:rsidTr="0030124D">
        <w:tc>
          <w:tcPr>
            <w:tcW w:w="2318" w:type="dxa"/>
            <w:shd w:val="clear" w:color="auto" w:fill="D9D9D9" w:themeFill="background1" w:themeFillShade="D9"/>
          </w:tcPr>
          <w:p w14:paraId="62B8C510" w14:textId="75C8E75A" w:rsidR="0030124D" w:rsidRPr="00E02672" w:rsidRDefault="0030124D" w:rsidP="00145692">
            <w:pPr>
              <w:pStyle w:val="Parrafo1"/>
              <w:ind w:left="0"/>
              <w:jc w:val="left"/>
              <w:rPr>
                <w:b/>
                <w:i/>
                <w:lang w:val="en-US"/>
              </w:rPr>
            </w:pPr>
            <w:r w:rsidRPr="00E02672">
              <w:rPr>
                <w:b/>
                <w:i/>
                <w:lang w:val="en-US"/>
              </w:rPr>
              <w:t xml:space="preserve">Third part </w:t>
            </w:r>
          </w:p>
        </w:tc>
        <w:tc>
          <w:tcPr>
            <w:tcW w:w="3894" w:type="dxa"/>
          </w:tcPr>
          <w:p w14:paraId="656CE661" w14:textId="77777777" w:rsidR="0030124D" w:rsidRPr="00E02672" w:rsidRDefault="0030124D" w:rsidP="00CF3065">
            <w:pPr>
              <w:pStyle w:val="Parrafo1"/>
              <w:ind w:left="0"/>
              <w:rPr>
                <w:lang w:val="en-US"/>
              </w:rPr>
            </w:pPr>
          </w:p>
        </w:tc>
        <w:tc>
          <w:tcPr>
            <w:tcW w:w="3501" w:type="dxa"/>
          </w:tcPr>
          <w:p w14:paraId="3FB5118B" w14:textId="77777777" w:rsidR="0030124D" w:rsidRPr="00E02672" w:rsidRDefault="0030124D" w:rsidP="00CF3065">
            <w:pPr>
              <w:pStyle w:val="Parrafo1"/>
              <w:ind w:left="0"/>
              <w:rPr>
                <w:lang w:val="en-US"/>
              </w:rPr>
            </w:pPr>
          </w:p>
        </w:tc>
      </w:tr>
    </w:tbl>
    <w:p w14:paraId="491CB4B7" w14:textId="0F2DAFCD" w:rsidR="0030124D" w:rsidRDefault="0030124D" w:rsidP="0030124D">
      <w:pPr>
        <w:pStyle w:val="Ttulo1"/>
      </w:pPr>
      <w:bookmarkStart w:id="6" w:name="_Toc287884012"/>
      <w:r>
        <w:t>CONTACT TO REQUEST</w:t>
      </w:r>
      <w:bookmarkEnd w:id="6"/>
    </w:p>
    <w:p w14:paraId="6D4DB5B5" w14:textId="4A169754" w:rsidR="0030124D" w:rsidRDefault="0030124D" w:rsidP="0030124D">
      <w:pPr>
        <w:pStyle w:val="Parrafo1"/>
        <w:ind w:left="0"/>
        <w:rPr>
          <w:lang w:val="en-US"/>
        </w:rPr>
      </w:pPr>
      <w:r w:rsidRPr="00D90C23">
        <w:rPr>
          <w:lang w:val="en-US"/>
        </w:rPr>
        <w:t xml:space="preserve">Contact </w:t>
      </w:r>
      <w:r>
        <w:rPr>
          <w:lang w:val="en-US"/>
        </w:rPr>
        <w:t>who can request for evolutives of the product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8"/>
        <w:gridCol w:w="7395"/>
      </w:tblGrid>
      <w:tr w:rsidR="0030124D" w14:paraId="29CA94B3" w14:textId="77777777" w:rsidTr="00FA209D">
        <w:tc>
          <w:tcPr>
            <w:tcW w:w="2318" w:type="dxa"/>
            <w:shd w:val="clear" w:color="auto" w:fill="D9D9D9" w:themeFill="background1" w:themeFillShade="D9"/>
          </w:tcPr>
          <w:p w14:paraId="258AB0A4" w14:textId="77777777" w:rsidR="0030124D" w:rsidRPr="0030124D" w:rsidRDefault="0030124D" w:rsidP="00812985">
            <w:pPr>
              <w:pStyle w:val="Parrafo1"/>
              <w:ind w:left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7395" w:type="dxa"/>
            <w:shd w:val="pct10" w:color="auto" w:fill="auto"/>
          </w:tcPr>
          <w:p w14:paraId="2F0339BB" w14:textId="721B9D8B" w:rsidR="0030124D" w:rsidRDefault="0030124D" w:rsidP="00812985">
            <w:pPr>
              <w:pStyle w:val="Parrafo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 w:rsidRPr="006D2D5D">
              <w:rPr>
                <w:b/>
                <w:sz w:val="24"/>
              </w:rPr>
              <w:t xml:space="preserve"> </w:t>
            </w:r>
          </w:p>
        </w:tc>
      </w:tr>
      <w:tr w:rsidR="0030124D" w14:paraId="6F56D566" w14:textId="77777777" w:rsidTr="00FF75FE">
        <w:tc>
          <w:tcPr>
            <w:tcW w:w="2318" w:type="dxa"/>
            <w:shd w:val="clear" w:color="auto" w:fill="D9D9D9" w:themeFill="background1" w:themeFillShade="D9"/>
          </w:tcPr>
          <w:p w14:paraId="5BB761BB" w14:textId="7F61528D" w:rsidR="0030124D" w:rsidRPr="006D2D5D" w:rsidRDefault="0030124D" w:rsidP="00812985">
            <w:pPr>
              <w:pStyle w:val="Parrafo1"/>
              <w:ind w:left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BU</w:t>
            </w:r>
          </w:p>
          <w:p w14:paraId="252D2072" w14:textId="77777777" w:rsidR="0030124D" w:rsidRPr="006D2D5D" w:rsidRDefault="0030124D" w:rsidP="00812985">
            <w:pPr>
              <w:pStyle w:val="Parrafo1"/>
              <w:ind w:left="0"/>
              <w:jc w:val="left"/>
              <w:rPr>
                <w:b/>
                <w:i/>
              </w:rPr>
            </w:pPr>
          </w:p>
        </w:tc>
        <w:tc>
          <w:tcPr>
            <w:tcW w:w="7395" w:type="dxa"/>
          </w:tcPr>
          <w:p w14:paraId="45B296FA" w14:textId="77777777" w:rsidR="0030124D" w:rsidRDefault="0030124D" w:rsidP="00812985">
            <w:pPr>
              <w:pStyle w:val="Parrafo1"/>
              <w:ind w:left="0"/>
            </w:pPr>
          </w:p>
        </w:tc>
      </w:tr>
    </w:tbl>
    <w:p w14:paraId="75612631" w14:textId="77777777" w:rsidR="0030124D" w:rsidRDefault="0030124D" w:rsidP="0030124D">
      <w:pPr>
        <w:pStyle w:val="Parrafo1"/>
        <w:ind w:left="0"/>
        <w:rPr>
          <w:lang w:val="en-US"/>
        </w:rPr>
      </w:pPr>
    </w:p>
    <w:p w14:paraId="7DBE8D7B" w14:textId="77777777" w:rsidR="00E02672" w:rsidRDefault="00E02672" w:rsidP="006D2D5D">
      <w:pPr>
        <w:pStyle w:val="Parrafo1"/>
        <w:ind w:left="0"/>
        <w:rPr>
          <w:lang w:val="en-US"/>
        </w:rPr>
      </w:pPr>
    </w:p>
    <w:p w14:paraId="12629FDD" w14:textId="77777777" w:rsidR="006D2D5D" w:rsidRPr="006D2D5D" w:rsidRDefault="006D2D5D" w:rsidP="006D2D5D">
      <w:pPr>
        <w:pStyle w:val="Parrafo1"/>
        <w:ind w:left="0"/>
        <w:rPr>
          <w:lang w:val="en-US"/>
        </w:rPr>
      </w:pPr>
    </w:p>
    <w:sectPr w:rsidR="006D2D5D" w:rsidRPr="006D2D5D" w:rsidSect="003B293A">
      <w:headerReference w:type="even" r:id="rId12"/>
      <w:headerReference w:type="default" r:id="rId13"/>
      <w:footerReference w:type="default" r:id="rId14"/>
      <w:pgSz w:w="11905" w:h="16837" w:code="9"/>
      <w:pgMar w:top="1134" w:right="1132" w:bottom="1701" w:left="1276" w:header="709" w:footer="55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88809" w14:textId="77777777" w:rsidR="00ED60F0" w:rsidRDefault="00ED60F0">
      <w:r>
        <w:separator/>
      </w:r>
    </w:p>
  </w:endnote>
  <w:endnote w:type="continuationSeparator" w:id="0">
    <w:p w14:paraId="0EB98DFD" w14:textId="77777777" w:rsidR="00ED60F0" w:rsidRDefault="00ED6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heSansBold-Plain">
    <w:charset w:val="00"/>
    <w:family w:val="auto"/>
    <w:pitch w:val="variable"/>
    <w:sig w:usb0="00000003" w:usb1="00000000" w:usb2="00000000" w:usb3="00000000" w:csb0="00000001" w:csb1="00000000"/>
  </w:font>
  <w:font w:name="TheSansBold-Italic">
    <w:charset w:val="00"/>
    <w:family w:val="auto"/>
    <w:pitch w:val="variable"/>
    <w:sig w:usb0="00000003" w:usb1="00000000" w:usb2="00000000" w:usb3="00000000" w:csb0="00000001" w:csb1="00000000"/>
  </w:font>
  <w:font w:name="TheSans-Plai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958A7" w14:textId="21DF579F" w:rsidR="009A517B" w:rsidRDefault="004E369F" w:rsidP="004E369F">
    <w:pPr>
      <w:pStyle w:val="Piedepgina"/>
      <w:jc w:val="right"/>
      <w:rPr>
        <w:rFonts w:cstheme="minorHAnsi"/>
        <w:b/>
        <w:noProof/>
      </w:rPr>
    </w:pPr>
    <w:r>
      <w:t>©QA Prisa Digital Feb2011 v1.0</w:t>
    </w:r>
    <w:r>
      <w:tab/>
      <w:t xml:space="preserve">   PD</w:t>
    </w:r>
    <w:r w:rsidR="009A517B">
      <w:rPr>
        <w:rFonts w:cstheme="minorHAnsi"/>
        <w:b/>
        <w:noProof/>
      </w:rPr>
      <w:drawing>
        <wp:anchor distT="0" distB="0" distL="114300" distR="114300" simplePos="0" relativeHeight="251658240" behindDoc="1" locked="0" layoutInCell="1" allowOverlap="1" wp14:anchorId="5A5958AD" wp14:editId="5A5958AE">
          <wp:simplePos x="0" y="0"/>
          <wp:positionH relativeFrom="column">
            <wp:posOffset>479425</wp:posOffset>
          </wp:positionH>
          <wp:positionV relativeFrom="paragraph">
            <wp:posOffset>273050</wp:posOffset>
          </wp:positionV>
          <wp:extent cx="867410" cy="273050"/>
          <wp:effectExtent l="19050" t="0" r="8890" b="0"/>
          <wp:wrapTight wrapText="bothSides">
            <wp:wrapPolygon edited="0">
              <wp:start x="-474" y="0"/>
              <wp:lineTo x="-474" y="19591"/>
              <wp:lineTo x="21821" y="19591"/>
              <wp:lineTo x="21821" y="0"/>
              <wp:lineTo x="-474" y="0"/>
            </wp:wrapPolygon>
          </wp:wrapTight>
          <wp:docPr id="3" name="2 Imagen" descr="Prisa_Digital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sa_Digital 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273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7632">
      <w:t xml:space="preserve"> </w:t>
    </w:r>
    <w:proofErr w:type="spellStart"/>
    <w:r w:rsidR="00CC7632">
      <w:t>internal</w:t>
    </w:r>
    <w:proofErr w:type="spellEnd"/>
    <w:r w:rsidR="00CC7632">
      <w:t xml:space="preserve"> use </w:t>
    </w:r>
    <w:proofErr w:type="spellStart"/>
    <w:r w:rsidR="00CC7632">
      <w:t>only</w:t>
    </w:r>
    <w:proofErr w:type="spellEnd"/>
  </w:p>
  <w:p w14:paraId="5A5958A9" w14:textId="49000DD1" w:rsidR="009A517B" w:rsidRDefault="009A517B" w:rsidP="005B3415">
    <w:pPr>
      <w:pStyle w:val="FooterOdd"/>
      <w:pBdr>
        <w:top w:val="single" w:sz="4" w:space="0" w:color="4F81BD" w:themeColor="accent1"/>
      </w:pBdr>
      <w:ind w:left="720" w:firstLine="131"/>
    </w:pP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 w:rsidRPr="00121D17">
      <w:rPr>
        <w:rFonts w:cstheme="minorHAnsi"/>
        <w:noProof/>
        <w:sz w:val="16"/>
      </w:rPr>
      <w:tab/>
    </w:r>
    <w:r>
      <w:rPr>
        <w:rFonts w:cstheme="minorHAnsi"/>
        <w:noProof/>
        <w:sz w:val="16"/>
      </w:rPr>
      <w:tab/>
    </w:r>
    <w:r>
      <w:rPr>
        <w:rFonts w:cstheme="minorHAnsi"/>
        <w:noProof/>
        <w:sz w:val="16"/>
      </w:rPr>
      <w:tab/>
    </w:r>
    <w:r w:rsidRPr="00121D17">
      <w:rPr>
        <w:rFonts w:cstheme="minorHAnsi"/>
        <w:sz w:val="16"/>
        <w:szCs w:val="18"/>
      </w:rPr>
      <w:t xml:space="preserve">Página </w:t>
    </w:r>
    <w:r w:rsidRPr="00121D17">
      <w:rPr>
        <w:rFonts w:cstheme="minorHAnsi"/>
        <w:sz w:val="16"/>
        <w:szCs w:val="18"/>
      </w:rPr>
      <w:fldChar w:fldCharType="begin"/>
    </w:r>
    <w:r w:rsidRPr="00121D17">
      <w:rPr>
        <w:rFonts w:cstheme="minorHAnsi"/>
        <w:sz w:val="16"/>
        <w:szCs w:val="18"/>
      </w:rPr>
      <w:instrText>PAGE   \* MERGEFORMAT</w:instrText>
    </w:r>
    <w:r w:rsidRPr="00121D17">
      <w:rPr>
        <w:rFonts w:cstheme="minorHAnsi"/>
        <w:sz w:val="16"/>
        <w:szCs w:val="18"/>
      </w:rPr>
      <w:fldChar w:fldCharType="separate"/>
    </w:r>
    <w:r w:rsidR="009213A6">
      <w:rPr>
        <w:rFonts w:cstheme="minorHAnsi"/>
        <w:noProof/>
        <w:sz w:val="16"/>
        <w:szCs w:val="18"/>
      </w:rPr>
      <w:t>2</w:t>
    </w:r>
    <w:r w:rsidRPr="00121D17">
      <w:rPr>
        <w:rFonts w:cstheme="minorHAnsi"/>
        <w:noProof/>
        <w:sz w:val="16"/>
        <w:szCs w:val="18"/>
      </w:rPr>
      <w:fldChar w:fldCharType="end"/>
    </w:r>
  </w:p>
  <w:p w14:paraId="5A5958AA" w14:textId="77777777" w:rsidR="009A517B" w:rsidRPr="005D0E9F" w:rsidRDefault="009A517B"/>
  <w:p w14:paraId="5A5958AB" w14:textId="77777777" w:rsidR="009A517B" w:rsidRDefault="009A517B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33AFE" w14:textId="77777777" w:rsidR="00ED60F0" w:rsidRDefault="00ED60F0">
      <w:r>
        <w:separator/>
      </w:r>
    </w:p>
  </w:footnote>
  <w:footnote w:type="continuationSeparator" w:id="0">
    <w:p w14:paraId="0E00A59A" w14:textId="77777777" w:rsidR="00ED60F0" w:rsidRDefault="00ED60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9A517B" w14:paraId="5A5958A0" w14:textId="77777777">
      <w:trPr>
        <w:trHeight w:val="387"/>
        <w:jc w:val="center"/>
      </w:trPr>
      <w:tc>
        <w:tcPr>
          <w:tcW w:w="7355" w:type="dxa"/>
        </w:tcPr>
        <w:p w14:paraId="5A59589E" w14:textId="77777777" w:rsidR="009A517B" w:rsidRDefault="009A517B">
          <w:r>
            <w:object w:dxaOrig="2311" w:dyaOrig="616" w14:anchorId="5A5958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3.9pt;height:28.25pt" o:ole="" o:allowoverlap="f" fillcolor="window">
                <v:imagedata r:id="rId1" o:title=""/>
              </v:shape>
              <o:OLEObject Type="Embed" ProgID="Word.Picture.8" ShapeID="_x0000_i1025" DrawAspect="Content" ObjectID="_1265179431" r:id="rId2"/>
            </w:object>
          </w:r>
        </w:p>
      </w:tc>
      <w:tc>
        <w:tcPr>
          <w:tcW w:w="2790" w:type="dxa"/>
          <w:vAlign w:val="bottom"/>
        </w:tcPr>
        <w:p w14:paraId="5A59589F" w14:textId="77777777" w:rsidR="009A517B" w:rsidRDefault="009A517B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5A5958A1" w14:textId="77777777" w:rsidR="009A517B" w:rsidRDefault="009A517B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2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2"/>
      <w:gridCol w:w="6450"/>
    </w:tblGrid>
    <w:tr w:rsidR="009A517B" w:rsidRPr="003B293A" w14:paraId="5A5958A5" w14:textId="77777777" w:rsidTr="003B293A">
      <w:trPr>
        <w:trHeight w:val="387"/>
        <w:jc w:val="center"/>
      </w:trPr>
      <w:tc>
        <w:tcPr>
          <w:tcW w:w="4152" w:type="dxa"/>
        </w:tcPr>
        <w:p w14:paraId="5A5958A2" w14:textId="77777777" w:rsidR="009A517B" w:rsidRDefault="009A517B">
          <w:pPr>
            <w:pStyle w:val="Encabezado"/>
          </w:pPr>
        </w:p>
      </w:tc>
      <w:tc>
        <w:tcPr>
          <w:tcW w:w="6450" w:type="dxa"/>
          <w:vAlign w:val="bottom"/>
        </w:tcPr>
        <w:p w14:paraId="5A5958A3" w14:textId="6B2C13AA" w:rsidR="009A517B" w:rsidRPr="003B293A" w:rsidRDefault="006D2D5D" w:rsidP="003B293A">
          <w:pPr>
            <w:pStyle w:val="TitulodelDoc"/>
            <w:ind w:left="17" w:firstLine="1559"/>
            <w:rPr>
              <w:rFonts w:asciiTheme="minorHAnsi" w:hAnsiTheme="minorHAnsi"/>
              <w:b w:val="0"/>
              <w:sz w:val="18"/>
              <w:szCs w:val="18"/>
            </w:rPr>
          </w:pPr>
          <w:proofErr w:type="spellStart"/>
          <w:r>
            <w:rPr>
              <w:rFonts w:asciiTheme="minorHAnsi" w:hAnsiTheme="minorHAnsi"/>
              <w:b w:val="0"/>
              <w:sz w:val="18"/>
              <w:szCs w:val="18"/>
            </w:rPr>
            <w:t>ServiceDeliveryMode</w:t>
          </w:r>
          <w:proofErr w:type="spellEnd"/>
        </w:p>
        <w:p w14:paraId="5A5958A4" w14:textId="77777777" w:rsidR="009A517B" w:rsidRPr="003B293A" w:rsidRDefault="009A517B" w:rsidP="003B293A">
          <w:pPr>
            <w:ind w:left="66"/>
            <w:jc w:val="right"/>
            <w:rPr>
              <w:sz w:val="18"/>
              <w:szCs w:val="18"/>
            </w:rPr>
          </w:pPr>
        </w:p>
      </w:tc>
    </w:tr>
  </w:tbl>
  <w:p w14:paraId="5A5958A6" w14:textId="77777777" w:rsidR="009A517B" w:rsidRDefault="009A517B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9271B8"/>
    <w:multiLevelType w:val="hybridMultilevel"/>
    <w:tmpl w:val="0C4E8A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8C7F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B03318C"/>
    <w:multiLevelType w:val="hybridMultilevel"/>
    <w:tmpl w:val="0D26CF76"/>
    <w:lvl w:ilvl="0" w:tplc="D48C7F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26B51"/>
    <w:multiLevelType w:val="hybridMultilevel"/>
    <w:tmpl w:val="BD82D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501AF"/>
    <w:multiLevelType w:val="multilevel"/>
    <w:tmpl w:val="F886B5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3">
    <w:nsid w:val="1D603259"/>
    <w:multiLevelType w:val="multilevel"/>
    <w:tmpl w:val="F33A8CA2"/>
    <w:lvl w:ilvl="0">
      <w:start w:val="1"/>
      <w:numFmt w:val="decimal"/>
      <w:pStyle w:val="Ladillo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Ladillo3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Ladillo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Ladil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4">
    <w:nsid w:val="23DB4FFE"/>
    <w:multiLevelType w:val="hybridMultilevel"/>
    <w:tmpl w:val="F32C9B86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161363"/>
    <w:multiLevelType w:val="hybridMultilevel"/>
    <w:tmpl w:val="DA768302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D450AD"/>
    <w:multiLevelType w:val="multilevel"/>
    <w:tmpl w:val="A97467B8"/>
    <w:lvl w:ilvl="0">
      <w:start w:val="1"/>
      <w:numFmt w:val="decimal"/>
      <w:pStyle w:val="TextoINDI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8">
    <w:nsid w:val="51B604CC"/>
    <w:multiLevelType w:val="hybridMultilevel"/>
    <w:tmpl w:val="65BE913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24D5FF6"/>
    <w:multiLevelType w:val="hybridMultilevel"/>
    <w:tmpl w:val="516E7D9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9663776"/>
    <w:multiLevelType w:val="multilevel"/>
    <w:tmpl w:val="2D9E8CC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4F81BD" w:themeColor="accent1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7345018"/>
    <w:multiLevelType w:val="hybridMultilevel"/>
    <w:tmpl w:val="BE7AF8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9"/>
  </w:num>
  <w:num w:numId="15">
    <w:abstractNumId w:val="19"/>
  </w:num>
  <w:num w:numId="16">
    <w:abstractNumId w:val="14"/>
  </w:num>
  <w:num w:numId="17">
    <w:abstractNumId w:val="15"/>
  </w:num>
  <w:num w:numId="18">
    <w:abstractNumId w:val="21"/>
  </w:num>
  <w:num w:numId="19">
    <w:abstractNumId w:val="10"/>
  </w:num>
  <w:num w:numId="20">
    <w:abstractNumId w:val="18"/>
  </w:num>
  <w:num w:numId="21">
    <w:abstractNumId w:val="20"/>
  </w:num>
  <w:num w:numId="22">
    <w:abstractNumId w:val="12"/>
  </w:num>
  <w:num w:numId="23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43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C3"/>
    <w:rsid w:val="0000057B"/>
    <w:rsid w:val="000026AF"/>
    <w:rsid w:val="0001014A"/>
    <w:rsid w:val="000155DD"/>
    <w:rsid w:val="000215C8"/>
    <w:rsid w:val="00022138"/>
    <w:rsid w:val="00022CA6"/>
    <w:rsid w:val="000232F1"/>
    <w:rsid w:val="00025571"/>
    <w:rsid w:val="00034625"/>
    <w:rsid w:val="00036974"/>
    <w:rsid w:val="00042541"/>
    <w:rsid w:val="00050096"/>
    <w:rsid w:val="0005580B"/>
    <w:rsid w:val="000558AF"/>
    <w:rsid w:val="00056BF4"/>
    <w:rsid w:val="00060832"/>
    <w:rsid w:val="0006083B"/>
    <w:rsid w:val="00061C54"/>
    <w:rsid w:val="000626B4"/>
    <w:rsid w:val="00064FE4"/>
    <w:rsid w:val="0007000F"/>
    <w:rsid w:val="0007407A"/>
    <w:rsid w:val="00075550"/>
    <w:rsid w:val="00082153"/>
    <w:rsid w:val="00083EBC"/>
    <w:rsid w:val="00085B85"/>
    <w:rsid w:val="00087C88"/>
    <w:rsid w:val="00087EB7"/>
    <w:rsid w:val="0009027E"/>
    <w:rsid w:val="00092E33"/>
    <w:rsid w:val="00096D7C"/>
    <w:rsid w:val="00096D94"/>
    <w:rsid w:val="000A0A19"/>
    <w:rsid w:val="000B74C7"/>
    <w:rsid w:val="000C2CA2"/>
    <w:rsid w:val="000C3E82"/>
    <w:rsid w:val="000C4D5A"/>
    <w:rsid w:val="000C5467"/>
    <w:rsid w:val="000C659D"/>
    <w:rsid w:val="000C69DC"/>
    <w:rsid w:val="000C7FAA"/>
    <w:rsid w:val="000D43EC"/>
    <w:rsid w:val="000D510C"/>
    <w:rsid w:val="000D5833"/>
    <w:rsid w:val="000D6B00"/>
    <w:rsid w:val="000D6F0F"/>
    <w:rsid w:val="000D7073"/>
    <w:rsid w:val="000E048F"/>
    <w:rsid w:val="000E14EF"/>
    <w:rsid w:val="000E2C12"/>
    <w:rsid w:val="000F7CB2"/>
    <w:rsid w:val="00101571"/>
    <w:rsid w:val="001028E9"/>
    <w:rsid w:val="001045B9"/>
    <w:rsid w:val="0010791C"/>
    <w:rsid w:val="00111C12"/>
    <w:rsid w:val="001128A3"/>
    <w:rsid w:val="001159B0"/>
    <w:rsid w:val="00115C15"/>
    <w:rsid w:val="00121D17"/>
    <w:rsid w:val="00122D65"/>
    <w:rsid w:val="00125684"/>
    <w:rsid w:val="00131CFE"/>
    <w:rsid w:val="00132B4F"/>
    <w:rsid w:val="001349D4"/>
    <w:rsid w:val="00135CC4"/>
    <w:rsid w:val="00145692"/>
    <w:rsid w:val="00145C49"/>
    <w:rsid w:val="00151A4C"/>
    <w:rsid w:val="00154F40"/>
    <w:rsid w:val="00163266"/>
    <w:rsid w:val="0016762E"/>
    <w:rsid w:val="00177A9F"/>
    <w:rsid w:val="00180301"/>
    <w:rsid w:val="001853C5"/>
    <w:rsid w:val="0018796B"/>
    <w:rsid w:val="001908F5"/>
    <w:rsid w:val="0019775A"/>
    <w:rsid w:val="001A1252"/>
    <w:rsid w:val="001A7491"/>
    <w:rsid w:val="001B1FBE"/>
    <w:rsid w:val="001B5924"/>
    <w:rsid w:val="001C3E08"/>
    <w:rsid w:val="001C45C6"/>
    <w:rsid w:val="001C51E1"/>
    <w:rsid w:val="001C525E"/>
    <w:rsid w:val="001C7600"/>
    <w:rsid w:val="001C7725"/>
    <w:rsid w:val="001D0D91"/>
    <w:rsid w:val="001D2DA9"/>
    <w:rsid w:val="001D2F8B"/>
    <w:rsid w:val="001D2FA3"/>
    <w:rsid w:val="001D64BF"/>
    <w:rsid w:val="001E1EFC"/>
    <w:rsid w:val="001E3239"/>
    <w:rsid w:val="001E40AE"/>
    <w:rsid w:val="001F0C39"/>
    <w:rsid w:val="001F4483"/>
    <w:rsid w:val="001F4A81"/>
    <w:rsid w:val="001F5A92"/>
    <w:rsid w:val="0020120C"/>
    <w:rsid w:val="00201803"/>
    <w:rsid w:val="0020181C"/>
    <w:rsid w:val="00202242"/>
    <w:rsid w:val="002040B3"/>
    <w:rsid w:val="00204E89"/>
    <w:rsid w:val="00205C89"/>
    <w:rsid w:val="002072E8"/>
    <w:rsid w:val="00207A14"/>
    <w:rsid w:val="002102B0"/>
    <w:rsid w:val="00211F35"/>
    <w:rsid w:val="00212B24"/>
    <w:rsid w:val="00214223"/>
    <w:rsid w:val="00216495"/>
    <w:rsid w:val="002245CB"/>
    <w:rsid w:val="00226BCB"/>
    <w:rsid w:val="00226BE1"/>
    <w:rsid w:val="002329FA"/>
    <w:rsid w:val="00235162"/>
    <w:rsid w:val="00235821"/>
    <w:rsid w:val="00246DD3"/>
    <w:rsid w:val="00254F41"/>
    <w:rsid w:val="00255EAA"/>
    <w:rsid w:val="00257B80"/>
    <w:rsid w:val="00260372"/>
    <w:rsid w:val="00260864"/>
    <w:rsid w:val="002619B2"/>
    <w:rsid w:val="0026342B"/>
    <w:rsid w:val="00267A3C"/>
    <w:rsid w:val="00271673"/>
    <w:rsid w:val="00271A48"/>
    <w:rsid w:val="00281619"/>
    <w:rsid w:val="00282BD8"/>
    <w:rsid w:val="0028378D"/>
    <w:rsid w:val="00286F1E"/>
    <w:rsid w:val="00290414"/>
    <w:rsid w:val="00296EC2"/>
    <w:rsid w:val="00297120"/>
    <w:rsid w:val="002A0A78"/>
    <w:rsid w:val="002A2C43"/>
    <w:rsid w:val="002A4A91"/>
    <w:rsid w:val="002B2773"/>
    <w:rsid w:val="002B4EF2"/>
    <w:rsid w:val="002B53C6"/>
    <w:rsid w:val="002C06E0"/>
    <w:rsid w:val="002C1524"/>
    <w:rsid w:val="002C7F8D"/>
    <w:rsid w:val="002D0D09"/>
    <w:rsid w:val="002D6ACC"/>
    <w:rsid w:val="002D6B0C"/>
    <w:rsid w:val="002E0560"/>
    <w:rsid w:val="002E0B67"/>
    <w:rsid w:val="002E4E88"/>
    <w:rsid w:val="002E5A64"/>
    <w:rsid w:val="002F22BF"/>
    <w:rsid w:val="002F29DA"/>
    <w:rsid w:val="002F2B07"/>
    <w:rsid w:val="002F40C2"/>
    <w:rsid w:val="002F65DF"/>
    <w:rsid w:val="002F6C76"/>
    <w:rsid w:val="0030124D"/>
    <w:rsid w:val="00304697"/>
    <w:rsid w:val="0030497F"/>
    <w:rsid w:val="00321364"/>
    <w:rsid w:val="00322D21"/>
    <w:rsid w:val="003263A5"/>
    <w:rsid w:val="003300F1"/>
    <w:rsid w:val="00343791"/>
    <w:rsid w:val="0034570E"/>
    <w:rsid w:val="00346254"/>
    <w:rsid w:val="003506EA"/>
    <w:rsid w:val="00351E9C"/>
    <w:rsid w:val="003538B1"/>
    <w:rsid w:val="00354447"/>
    <w:rsid w:val="00363DC3"/>
    <w:rsid w:val="00363E3C"/>
    <w:rsid w:val="003641A1"/>
    <w:rsid w:val="003646EE"/>
    <w:rsid w:val="0037021A"/>
    <w:rsid w:val="003726D0"/>
    <w:rsid w:val="00377009"/>
    <w:rsid w:val="00377802"/>
    <w:rsid w:val="0038326F"/>
    <w:rsid w:val="00386857"/>
    <w:rsid w:val="00391E2B"/>
    <w:rsid w:val="00396539"/>
    <w:rsid w:val="003B2613"/>
    <w:rsid w:val="003B293A"/>
    <w:rsid w:val="003B53AF"/>
    <w:rsid w:val="003C730C"/>
    <w:rsid w:val="003D17C2"/>
    <w:rsid w:val="003D21BE"/>
    <w:rsid w:val="003D56AF"/>
    <w:rsid w:val="003E0195"/>
    <w:rsid w:val="003E0728"/>
    <w:rsid w:val="003E397D"/>
    <w:rsid w:val="003F5349"/>
    <w:rsid w:val="003F5AA7"/>
    <w:rsid w:val="003F6BD3"/>
    <w:rsid w:val="00403385"/>
    <w:rsid w:val="00404993"/>
    <w:rsid w:val="0041435C"/>
    <w:rsid w:val="0041459B"/>
    <w:rsid w:val="00415882"/>
    <w:rsid w:val="00415AB6"/>
    <w:rsid w:val="00422528"/>
    <w:rsid w:val="00425A25"/>
    <w:rsid w:val="0042672F"/>
    <w:rsid w:val="0043019F"/>
    <w:rsid w:val="004370AB"/>
    <w:rsid w:val="0044359F"/>
    <w:rsid w:val="00443A88"/>
    <w:rsid w:val="00444728"/>
    <w:rsid w:val="0044588D"/>
    <w:rsid w:val="00445D2E"/>
    <w:rsid w:val="00446947"/>
    <w:rsid w:val="004478DB"/>
    <w:rsid w:val="004529AA"/>
    <w:rsid w:val="00453CAC"/>
    <w:rsid w:val="00453CC1"/>
    <w:rsid w:val="00454D48"/>
    <w:rsid w:val="00455EA8"/>
    <w:rsid w:val="00462C75"/>
    <w:rsid w:val="00464DED"/>
    <w:rsid w:val="00471061"/>
    <w:rsid w:val="004713CD"/>
    <w:rsid w:val="00471665"/>
    <w:rsid w:val="00474EA0"/>
    <w:rsid w:val="00477B4B"/>
    <w:rsid w:val="00485F23"/>
    <w:rsid w:val="0048769B"/>
    <w:rsid w:val="00490D56"/>
    <w:rsid w:val="00491B0D"/>
    <w:rsid w:val="00494991"/>
    <w:rsid w:val="004A21B9"/>
    <w:rsid w:val="004A308A"/>
    <w:rsid w:val="004A6656"/>
    <w:rsid w:val="004B290E"/>
    <w:rsid w:val="004B2F24"/>
    <w:rsid w:val="004B408D"/>
    <w:rsid w:val="004B5717"/>
    <w:rsid w:val="004C3326"/>
    <w:rsid w:val="004C4477"/>
    <w:rsid w:val="004C4637"/>
    <w:rsid w:val="004D5266"/>
    <w:rsid w:val="004E369F"/>
    <w:rsid w:val="004E38A6"/>
    <w:rsid w:val="004E6758"/>
    <w:rsid w:val="004E75E4"/>
    <w:rsid w:val="004F1FE5"/>
    <w:rsid w:val="004F24A1"/>
    <w:rsid w:val="004F7CEB"/>
    <w:rsid w:val="00502563"/>
    <w:rsid w:val="00502BE5"/>
    <w:rsid w:val="005050E5"/>
    <w:rsid w:val="00505C31"/>
    <w:rsid w:val="00511637"/>
    <w:rsid w:val="005123E2"/>
    <w:rsid w:val="00512D7B"/>
    <w:rsid w:val="0052415D"/>
    <w:rsid w:val="00530512"/>
    <w:rsid w:val="0053475B"/>
    <w:rsid w:val="005470C3"/>
    <w:rsid w:val="005523E4"/>
    <w:rsid w:val="00560AD0"/>
    <w:rsid w:val="00561C01"/>
    <w:rsid w:val="00562BAE"/>
    <w:rsid w:val="00563181"/>
    <w:rsid w:val="00566C0A"/>
    <w:rsid w:val="00581628"/>
    <w:rsid w:val="00586F6C"/>
    <w:rsid w:val="00591A41"/>
    <w:rsid w:val="005926D3"/>
    <w:rsid w:val="00593A1E"/>
    <w:rsid w:val="005940A4"/>
    <w:rsid w:val="00594603"/>
    <w:rsid w:val="0059484E"/>
    <w:rsid w:val="00596E0C"/>
    <w:rsid w:val="005A201A"/>
    <w:rsid w:val="005A2F4F"/>
    <w:rsid w:val="005A6AF4"/>
    <w:rsid w:val="005B03E3"/>
    <w:rsid w:val="005B0A80"/>
    <w:rsid w:val="005B3415"/>
    <w:rsid w:val="005C08FC"/>
    <w:rsid w:val="005C276D"/>
    <w:rsid w:val="005C3914"/>
    <w:rsid w:val="005C4CCD"/>
    <w:rsid w:val="005C659B"/>
    <w:rsid w:val="005D0E9F"/>
    <w:rsid w:val="005E3432"/>
    <w:rsid w:val="005F0570"/>
    <w:rsid w:val="005F3222"/>
    <w:rsid w:val="005F5129"/>
    <w:rsid w:val="005F70AF"/>
    <w:rsid w:val="00611FA3"/>
    <w:rsid w:val="00614512"/>
    <w:rsid w:val="00621AB7"/>
    <w:rsid w:val="00621FC6"/>
    <w:rsid w:val="00624CA5"/>
    <w:rsid w:val="006266CB"/>
    <w:rsid w:val="00626E34"/>
    <w:rsid w:val="006354CC"/>
    <w:rsid w:val="00641BD5"/>
    <w:rsid w:val="0064412F"/>
    <w:rsid w:val="00645477"/>
    <w:rsid w:val="006471FF"/>
    <w:rsid w:val="00652922"/>
    <w:rsid w:val="006532DD"/>
    <w:rsid w:val="006601DD"/>
    <w:rsid w:val="00661912"/>
    <w:rsid w:val="006626CB"/>
    <w:rsid w:val="00662ACB"/>
    <w:rsid w:val="00664109"/>
    <w:rsid w:val="006714F4"/>
    <w:rsid w:val="006716F6"/>
    <w:rsid w:val="00673855"/>
    <w:rsid w:val="00680884"/>
    <w:rsid w:val="00680EA5"/>
    <w:rsid w:val="006822C0"/>
    <w:rsid w:val="0068777F"/>
    <w:rsid w:val="00690525"/>
    <w:rsid w:val="00690C1F"/>
    <w:rsid w:val="0069357F"/>
    <w:rsid w:val="006940DB"/>
    <w:rsid w:val="00695742"/>
    <w:rsid w:val="00695F35"/>
    <w:rsid w:val="006967B4"/>
    <w:rsid w:val="00696969"/>
    <w:rsid w:val="006A5068"/>
    <w:rsid w:val="006A6BE9"/>
    <w:rsid w:val="006B3089"/>
    <w:rsid w:val="006B590A"/>
    <w:rsid w:val="006C0A52"/>
    <w:rsid w:val="006C20AC"/>
    <w:rsid w:val="006C3FCF"/>
    <w:rsid w:val="006D2D5D"/>
    <w:rsid w:val="006E265A"/>
    <w:rsid w:val="006E2772"/>
    <w:rsid w:val="006E4054"/>
    <w:rsid w:val="006E6EE5"/>
    <w:rsid w:val="006E74F7"/>
    <w:rsid w:val="006F3399"/>
    <w:rsid w:val="007028F5"/>
    <w:rsid w:val="00703C67"/>
    <w:rsid w:val="00704ECA"/>
    <w:rsid w:val="00706F26"/>
    <w:rsid w:val="0071270A"/>
    <w:rsid w:val="007201FB"/>
    <w:rsid w:val="007219D2"/>
    <w:rsid w:val="0072608F"/>
    <w:rsid w:val="00727EBC"/>
    <w:rsid w:val="007312C7"/>
    <w:rsid w:val="00731F2B"/>
    <w:rsid w:val="007371D5"/>
    <w:rsid w:val="007412EE"/>
    <w:rsid w:val="00744FB1"/>
    <w:rsid w:val="00746C7B"/>
    <w:rsid w:val="00747F66"/>
    <w:rsid w:val="00750666"/>
    <w:rsid w:val="007506A9"/>
    <w:rsid w:val="007514EF"/>
    <w:rsid w:val="00756A89"/>
    <w:rsid w:val="00756C33"/>
    <w:rsid w:val="007652C1"/>
    <w:rsid w:val="00765AB5"/>
    <w:rsid w:val="007679AC"/>
    <w:rsid w:val="00767EEE"/>
    <w:rsid w:val="00772A0E"/>
    <w:rsid w:val="007731F1"/>
    <w:rsid w:val="00773884"/>
    <w:rsid w:val="00773F4E"/>
    <w:rsid w:val="00775EF9"/>
    <w:rsid w:val="00777EC9"/>
    <w:rsid w:val="00783344"/>
    <w:rsid w:val="007871CC"/>
    <w:rsid w:val="0079083D"/>
    <w:rsid w:val="00791181"/>
    <w:rsid w:val="007947FF"/>
    <w:rsid w:val="007A00F6"/>
    <w:rsid w:val="007A3DEE"/>
    <w:rsid w:val="007A4DA4"/>
    <w:rsid w:val="007B480E"/>
    <w:rsid w:val="007B4A13"/>
    <w:rsid w:val="007B52DD"/>
    <w:rsid w:val="007D0427"/>
    <w:rsid w:val="007D3AD1"/>
    <w:rsid w:val="007D61FA"/>
    <w:rsid w:val="007E1697"/>
    <w:rsid w:val="007E2554"/>
    <w:rsid w:val="007E2D93"/>
    <w:rsid w:val="007E302A"/>
    <w:rsid w:val="008009B1"/>
    <w:rsid w:val="00804F9F"/>
    <w:rsid w:val="00806E7C"/>
    <w:rsid w:val="0081040F"/>
    <w:rsid w:val="008106F0"/>
    <w:rsid w:val="00813FFE"/>
    <w:rsid w:val="00817FFD"/>
    <w:rsid w:val="008200D4"/>
    <w:rsid w:val="00821D53"/>
    <w:rsid w:val="0082296C"/>
    <w:rsid w:val="00824002"/>
    <w:rsid w:val="00824EE5"/>
    <w:rsid w:val="00826C93"/>
    <w:rsid w:val="00831E32"/>
    <w:rsid w:val="00832F51"/>
    <w:rsid w:val="008339E4"/>
    <w:rsid w:val="00835B44"/>
    <w:rsid w:val="00837536"/>
    <w:rsid w:val="00843262"/>
    <w:rsid w:val="0084413C"/>
    <w:rsid w:val="00847E07"/>
    <w:rsid w:val="00854A2C"/>
    <w:rsid w:val="00855A76"/>
    <w:rsid w:val="0086036B"/>
    <w:rsid w:val="00863558"/>
    <w:rsid w:val="008645A4"/>
    <w:rsid w:val="0087009F"/>
    <w:rsid w:val="00872A63"/>
    <w:rsid w:val="00875DCE"/>
    <w:rsid w:val="00876479"/>
    <w:rsid w:val="00880052"/>
    <w:rsid w:val="008850A6"/>
    <w:rsid w:val="00890B23"/>
    <w:rsid w:val="00892155"/>
    <w:rsid w:val="008937CE"/>
    <w:rsid w:val="00894B15"/>
    <w:rsid w:val="00896711"/>
    <w:rsid w:val="00897C53"/>
    <w:rsid w:val="008A0668"/>
    <w:rsid w:val="008A280E"/>
    <w:rsid w:val="008A5AA9"/>
    <w:rsid w:val="008A7D09"/>
    <w:rsid w:val="008B1927"/>
    <w:rsid w:val="008B3972"/>
    <w:rsid w:val="008B3EA7"/>
    <w:rsid w:val="008B3F30"/>
    <w:rsid w:val="008C147D"/>
    <w:rsid w:val="008C23AC"/>
    <w:rsid w:val="008C2447"/>
    <w:rsid w:val="008C2C7E"/>
    <w:rsid w:val="008C7576"/>
    <w:rsid w:val="008D3C76"/>
    <w:rsid w:val="008D48A1"/>
    <w:rsid w:val="008D4AA2"/>
    <w:rsid w:val="008D4D09"/>
    <w:rsid w:val="008E2F22"/>
    <w:rsid w:val="008E5085"/>
    <w:rsid w:val="008F20F5"/>
    <w:rsid w:val="008F69DB"/>
    <w:rsid w:val="008F6C35"/>
    <w:rsid w:val="009002B0"/>
    <w:rsid w:val="009013BC"/>
    <w:rsid w:val="00905A82"/>
    <w:rsid w:val="00907179"/>
    <w:rsid w:val="00911AAF"/>
    <w:rsid w:val="00912ADC"/>
    <w:rsid w:val="00920A84"/>
    <w:rsid w:val="0092133A"/>
    <w:rsid w:val="009213A6"/>
    <w:rsid w:val="00921465"/>
    <w:rsid w:val="0092325A"/>
    <w:rsid w:val="00930D73"/>
    <w:rsid w:val="0093117D"/>
    <w:rsid w:val="00932435"/>
    <w:rsid w:val="00936E6D"/>
    <w:rsid w:val="00940F2E"/>
    <w:rsid w:val="00941506"/>
    <w:rsid w:val="00945A4E"/>
    <w:rsid w:val="009505A7"/>
    <w:rsid w:val="00961EBA"/>
    <w:rsid w:val="00965287"/>
    <w:rsid w:val="00971317"/>
    <w:rsid w:val="00973547"/>
    <w:rsid w:val="00974403"/>
    <w:rsid w:val="00976B7F"/>
    <w:rsid w:val="00985A15"/>
    <w:rsid w:val="00986134"/>
    <w:rsid w:val="009925F6"/>
    <w:rsid w:val="00994B7B"/>
    <w:rsid w:val="0099751D"/>
    <w:rsid w:val="00997FD3"/>
    <w:rsid w:val="009A0F19"/>
    <w:rsid w:val="009A2584"/>
    <w:rsid w:val="009A268D"/>
    <w:rsid w:val="009A4715"/>
    <w:rsid w:val="009A4BDE"/>
    <w:rsid w:val="009A517B"/>
    <w:rsid w:val="009B16AC"/>
    <w:rsid w:val="009B22F8"/>
    <w:rsid w:val="009B27EE"/>
    <w:rsid w:val="009B69D4"/>
    <w:rsid w:val="009B7F57"/>
    <w:rsid w:val="009C30F7"/>
    <w:rsid w:val="009C6696"/>
    <w:rsid w:val="009C6D5D"/>
    <w:rsid w:val="009C70D1"/>
    <w:rsid w:val="009D4428"/>
    <w:rsid w:val="009D49FB"/>
    <w:rsid w:val="009D5064"/>
    <w:rsid w:val="009E0020"/>
    <w:rsid w:val="009E7A25"/>
    <w:rsid w:val="009F08F4"/>
    <w:rsid w:val="009F0AEB"/>
    <w:rsid w:val="009F31B7"/>
    <w:rsid w:val="00A02795"/>
    <w:rsid w:val="00A043B9"/>
    <w:rsid w:val="00A05976"/>
    <w:rsid w:val="00A155C6"/>
    <w:rsid w:val="00A26155"/>
    <w:rsid w:val="00A27CEF"/>
    <w:rsid w:val="00A320E2"/>
    <w:rsid w:val="00A34822"/>
    <w:rsid w:val="00A351C1"/>
    <w:rsid w:val="00A3555D"/>
    <w:rsid w:val="00A366D0"/>
    <w:rsid w:val="00A442EF"/>
    <w:rsid w:val="00A50143"/>
    <w:rsid w:val="00A5060E"/>
    <w:rsid w:val="00A52BB7"/>
    <w:rsid w:val="00A536AB"/>
    <w:rsid w:val="00A558B0"/>
    <w:rsid w:val="00A57AF3"/>
    <w:rsid w:val="00A63B03"/>
    <w:rsid w:val="00A701DF"/>
    <w:rsid w:val="00A71E26"/>
    <w:rsid w:val="00A7376D"/>
    <w:rsid w:val="00A7619E"/>
    <w:rsid w:val="00A82D49"/>
    <w:rsid w:val="00A852B9"/>
    <w:rsid w:val="00A936B7"/>
    <w:rsid w:val="00A95C56"/>
    <w:rsid w:val="00A96245"/>
    <w:rsid w:val="00A97D26"/>
    <w:rsid w:val="00AA0199"/>
    <w:rsid w:val="00AA21A8"/>
    <w:rsid w:val="00AA3E2C"/>
    <w:rsid w:val="00AA4275"/>
    <w:rsid w:val="00AA6732"/>
    <w:rsid w:val="00AA76C7"/>
    <w:rsid w:val="00AB0A4C"/>
    <w:rsid w:val="00AB3856"/>
    <w:rsid w:val="00AB6A8F"/>
    <w:rsid w:val="00AB7253"/>
    <w:rsid w:val="00AC1D51"/>
    <w:rsid w:val="00AC2CA9"/>
    <w:rsid w:val="00AC2E46"/>
    <w:rsid w:val="00AC3378"/>
    <w:rsid w:val="00AC7FA3"/>
    <w:rsid w:val="00AD1BB4"/>
    <w:rsid w:val="00AD42E3"/>
    <w:rsid w:val="00AE3838"/>
    <w:rsid w:val="00AF0489"/>
    <w:rsid w:val="00AF25FD"/>
    <w:rsid w:val="00AF480B"/>
    <w:rsid w:val="00AF6751"/>
    <w:rsid w:val="00AF6A1D"/>
    <w:rsid w:val="00B01C82"/>
    <w:rsid w:val="00B02D4F"/>
    <w:rsid w:val="00B04AD7"/>
    <w:rsid w:val="00B07DA7"/>
    <w:rsid w:val="00B10D78"/>
    <w:rsid w:val="00B176FA"/>
    <w:rsid w:val="00B23B39"/>
    <w:rsid w:val="00B3478B"/>
    <w:rsid w:val="00B41887"/>
    <w:rsid w:val="00B432EA"/>
    <w:rsid w:val="00B44CE6"/>
    <w:rsid w:val="00B5026B"/>
    <w:rsid w:val="00B52991"/>
    <w:rsid w:val="00B62D46"/>
    <w:rsid w:val="00B64CAB"/>
    <w:rsid w:val="00B651CE"/>
    <w:rsid w:val="00B657DC"/>
    <w:rsid w:val="00B65828"/>
    <w:rsid w:val="00B73604"/>
    <w:rsid w:val="00B736F0"/>
    <w:rsid w:val="00B74BEE"/>
    <w:rsid w:val="00B8434B"/>
    <w:rsid w:val="00B902FD"/>
    <w:rsid w:val="00B90755"/>
    <w:rsid w:val="00B918DC"/>
    <w:rsid w:val="00B91EC7"/>
    <w:rsid w:val="00B93607"/>
    <w:rsid w:val="00B97D6A"/>
    <w:rsid w:val="00BA28D7"/>
    <w:rsid w:val="00BA2F49"/>
    <w:rsid w:val="00BA5532"/>
    <w:rsid w:val="00BA5CCF"/>
    <w:rsid w:val="00BB2257"/>
    <w:rsid w:val="00BB6409"/>
    <w:rsid w:val="00BB661B"/>
    <w:rsid w:val="00BC0131"/>
    <w:rsid w:val="00BC532D"/>
    <w:rsid w:val="00BD3F25"/>
    <w:rsid w:val="00BD734D"/>
    <w:rsid w:val="00BD763A"/>
    <w:rsid w:val="00BE1156"/>
    <w:rsid w:val="00BE5785"/>
    <w:rsid w:val="00BF0402"/>
    <w:rsid w:val="00BF040E"/>
    <w:rsid w:val="00C0102D"/>
    <w:rsid w:val="00C017E5"/>
    <w:rsid w:val="00C03609"/>
    <w:rsid w:val="00C06126"/>
    <w:rsid w:val="00C14A8B"/>
    <w:rsid w:val="00C32622"/>
    <w:rsid w:val="00C33240"/>
    <w:rsid w:val="00C33476"/>
    <w:rsid w:val="00C50EF8"/>
    <w:rsid w:val="00C56FA2"/>
    <w:rsid w:val="00C5786F"/>
    <w:rsid w:val="00C60B26"/>
    <w:rsid w:val="00C657C2"/>
    <w:rsid w:val="00C6732E"/>
    <w:rsid w:val="00C70B36"/>
    <w:rsid w:val="00C70DA3"/>
    <w:rsid w:val="00C71FA0"/>
    <w:rsid w:val="00C75C7D"/>
    <w:rsid w:val="00C86628"/>
    <w:rsid w:val="00CA1B05"/>
    <w:rsid w:val="00CA2E71"/>
    <w:rsid w:val="00CA40DF"/>
    <w:rsid w:val="00CA6316"/>
    <w:rsid w:val="00CB11D6"/>
    <w:rsid w:val="00CB1856"/>
    <w:rsid w:val="00CB1CBC"/>
    <w:rsid w:val="00CB38F4"/>
    <w:rsid w:val="00CB50D9"/>
    <w:rsid w:val="00CC27A3"/>
    <w:rsid w:val="00CC28F0"/>
    <w:rsid w:val="00CC7632"/>
    <w:rsid w:val="00CD35A9"/>
    <w:rsid w:val="00CE0789"/>
    <w:rsid w:val="00CE2610"/>
    <w:rsid w:val="00CE48C8"/>
    <w:rsid w:val="00CE793E"/>
    <w:rsid w:val="00CF02B0"/>
    <w:rsid w:val="00CF51C7"/>
    <w:rsid w:val="00CF5BCA"/>
    <w:rsid w:val="00D0652B"/>
    <w:rsid w:val="00D13D69"/>
    <w:rsid w:val="00D1549E"/>
    <w:rsid w:val="00D17030"/>
    <w:rsid w:val="00D20E2B"/>
    <w:rsid w:val="00D27BB2"/>
    <w:rsid w:val="00D31DF5"/>
    <w:rsid w:val="00D372FC"/>
    <w:rsid w:val="00D44513"/>
    <w:rsid w:val="00D50B91"/>
    <w:rsid w:val="00D53ED3"/>
    <w:rsid w:val="00D601D1"/>
    <w:rsid w:val="00D740FB"/>
    <w:rsid w:val="00D76723"/>
    <w:rsid w:val="00D77D79"/>
    <w:rsid w:val="00D80328"/>
    <w:rsid w:val="00D831FB"/>
    <w:rsid w:val="00D84046"/>
    <w:rsid w:val="00D85E29"/>
    <w:rsid w:val="00D907AC"/>
    <w:rsid w:val="00D90C23"/>
    <w:rsid w:val="00D9244F"/>
    <w:rsid w:val="00D928B4"/>
    <w:rsid w:val="00D94244"/>
    <w:rsid w:val="00DA3399"/>
    <w:rsid w:val="00DB0E7E"/>
    <w:rsid w:val="00DB4F53"/>
    <w:rsid w:val="00DC1447"/>
    <w:rsid w:val="00DC1F93"/>
    <w:rsid w:val="00DC2C0A"/>
    <w:rsid w:val="00DC3996"/>
    <w:rsid w:val="00DC4AF2"/>
    <w:rsid w:val="00DC51C1"/>
    <w:rsid w:val="00DC677C"/>
    <w:rsid w:val="00DC7665"/>
    <w:rsid w:val="00DD2703"/>
    <w:rsid w:val="00DD3744"/>
    <w:rsid w:val="00DD64E0"/>
    <w:rsid w:val="00DE6A34"/>
    <w:rsid w:val="00DE73EC"/>
    <w:rsid w:val="00DE7AD0"/>
    <w:rsid w:val="00DE7E2F"/>
    <w:rsid w:val="00E0178C"/>
    <w:rsid w:val="00E02672"/>
    <w:rsid w:val="00E064BF"/>
    <w:rsid w:val="00E06680"/>
    <w:rsid w:val="00E16994"/>
    <w:rsid w:val="00E25BC0"/>
    <w:rsid w:val="00E279A0"/>
    <w:rsid w:val="00E33712"/>
    <w:rsid w:val="00E37111"/>
    <w:rsid w:val="00E413CB"/>
    <w:rsid w:val="00E6128D"/>
    <w:rsid w:val="00E63706"/>
    <w:rsid w:val="00E677DE"/>
    <w:rsid w:val="00E72671"/>
    <w:rsid w:val="00E73B4F"/>
    <w:rsid w:val="00E7402B"/>
    <w:rsid w:val="00E75E05"/>
    <w:rsid w:val="00E80152"/>
    <w:rsid w:val="00E8122C"/>
    <w:rsid w:val="00E827C6"/>
    <w:rsid w:val="00E82A7C"/>
    <w:rsid w:val="00E83D3F"/>
    <w:rsid w:val="00E8574B"/>
    <w:rsid w:val="00E85FD4"/>
    <w:rsid w:val="00E87084"/>
    <w:rsid w:val="00E87FD9"/>
    <w:rsid w:val="00E92014"/>
    <w:rsid w:val="00EA2CB4"/>
    <w:rsid w:val="00EA63B5"/>
    <w:rsid w:val="00EB0509"/>
    <w:rsid w:val="00EB1378"/>
    <w:rsid w:val="00EB1427"/>
    <w:rsid w:val="00EB6462"/>
    <w:rsid w:val="00EC0F48"/>
    <w:rsid w:val="00EC53A3"/>
    <w:rsid w:val="00EC62C4"/>
    <w:rsid w:val="00EC6303"/>
    <w:rsid w:val="00EC6C24"/>
    <w:rsid w:val="00ED60F0"/>
    <w:rsid w:val="00ED6778"/>
    <w:rsid w:val="00ED72B4"/>
    <w:rsid w:val="00ED799E"/>
    <w:rsid w:val="00EE1A26"/>
    <w:rsid w:val="00EE448A"/>
    <w:rsid w:val="00EE5E8F"/>
    <w:rsid w:val="00EF4FF9"/>
    <w:rsid w:val="00EF609F"/>
    <w:rsid w:val="00EF7559"/>
    <w:rsid w:val="00F03188"/>
    <w:rsid w:val="00F03477"/>
    <w:rsid w:val="00F069E5"/>
    <w:rsid w:val="00F10B8E"/>
    <w:rsid w:val="00F110DB"/>
    <w:rsid w:val="00F151BE"/>
    <w:rsid w:val="00F1647F"/>
    <w:rsid w:val="00F254CA"/>
    <w:rsid w:val="00F2681C"/>
    <w:rsid w:val="00F304CB"/>
    <w:rsid w:val="00F34ECB"/>
    <w:rsid w:val="00F358B7"/>
    <w:rsid w:val="00F35A86"/>
    <w:rsid w:val="00F426E2"/>
    <w:rsid w:val="00F4616F"/>
    <w:rsid w:val="00F515F4"/>
    <w:rsid w:val="00F5162E"/>
    <w:rsid w:val="00F6000C"/>
    <w:rsid w:val="00F63EEB"/>
    <w:rsid w:val="00F7003A"/>
    <w:rsid w:val="00F718AC"/>
    <w:rsid w:val="00F719A4"/>
    <w:rsid w:val="00F741F3"/>
    <w:rsid w:val="00F80223"/>
    <w:rsid w:val="00F80656"/>
    <w:rsid w:val="00F83D85"/>
    <w:rsid w:val="00F912F8"/>
    <w:rsid w:val="00F920AD"/>
    <w:rsid w:val="00F92459"/>
    <w:rsid w:val="00F9393D"/>
    <w:rsid w:val="00F955A7"/>
    <w:rsid w:val="00F9636B"/>
    <w:rsid w:val="00F9637A"/>
    <w:rsid w:val="00F9659F"/>
    <w:rsid w:val="00FA43FE"/>
    <w:rsid w:val="00FA67F1"/>
    <w:rsid w:val="00FB139F"/>
    <w:rsid w:val="00FB4E64"/>
    <w:rsid w:val="00FB5B25"/>
    <w:rsid w:val="00FB5B5C"/>
    <w:rsid w:val="00FC2956"/>
    <w:rsid w:val="00FC5AB2"/>
    <w:rsid w:val="00FC6F80"/>
    <w:rsid w:val="00FC72E9"/>
    <w:rsid w:val="00FD430B"/>
    <w:rsid w:val="00FE3340"/>
    <w:rsid w:val="00FE3700"/>
    <w:rsid w:val="00FE7813"/>
    <w:rsid w:val="00FF20D6"/>
    <w:rsid w:val="00FF5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9"/>
    <o:shapelayout v:ext="edit">
      <o:idmap v:ext="edit" data="1"/>
    </o:shapelayout>
  </w:shapeDefaults>
  <w:decimalSymbol w:val=","/>
  <w:listSeparator w:val=";"/>
  <w14:docId w14:val="5A595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C76"/>
    <w:pPr>
      <w:suppressAutoHyphens/>
      <w:spacing w:before="120"/>
      <w:jc w:val="both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link w:val="Ttulo1Car"/>
    <w:autoRedefine/>
    <w:qFormat/>
    <w:rsid w:val="00C75C7D"/>
    <w:pPr>
      <w:keepNext/>
      <w:numPr>
        <w:numId w:val="1"/>
      </w:numPr>
      <w:spacing w:before="240" w:after="120"/>
      <w:outlineLvl w:val="0"/>
    </w:pPr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tulo2">
    <w:name w:val="heading 2"/>
    <w:aliases w:val="Título 2 Car"/>
    <w:basedOn w:val="Normal"/>
    <w:next w:val="Parrafo2"/>
    <w:autoRedefine/>
    <w:qFormat/>
    <w:rsid w:val="00560AD0"/>
    <w:pPr>
      <w:keepNext/>
      <w:suppressAutoHyphens w:val="0"/>
      <w:spacing w:after="120"/>
      <w:ind w:left="567" w:hanging="567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AF25FD"/>
    <w:pPr>
      <w:keepNext/>
      <w:numPr>
        <w:ilvl w:val="2"/>
        <w:numId w:val="1"/>
      </w:numPr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aliases w:val="H4"/>
    <w:basedOn w:val="Ttulo3"/>
    <w:next w:val="Normal"/>
    <w:qFormat/>
    <w:rsid w:val="00AF25FD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AF25FD"/>
    <w:pPr>
      <w:numPr>
        <w:ilvl w:val="4"/>
        <w:numId w:val="1"/>
      </w:numPr>
      <w:tabs>
        <w:tab w:val="left" w:pos="851"/>
      </w:tabs>
      <w:spacing w:before="240" w:after="60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AF25FD"/>
    <w:pPr>
      <w:numPr>
        <w:ilvl w:val="5"/>
        <w:numId w:val="1"/>
      </w:numPr>
      <w:spacing w:before="240" w:after="60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AF25FD"/>
    <w:pPr>
      <w:numPr>
        <w:ilvl w:val="6"/>
        <w:numId w:val="1"/>
      </w:numPr>
      <w:tabs>
        <w:tab w:val="left" w:pos="-720"/>
        <w:tab w:val="left" w:pos="0"/>
      </w:tabs>
      <w:spacing w:before="240" w:after="60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AF25FD"/>
    <w:pPr>
      <w:numPr>
        <w:ilvl w:val="7"/>
        <w:numId w:val="1"/>
      </w:numPr>
      <w:tabs>
        <w:tab w:val="left" w:pos="-720"/>
        <w:tab w:val="left" w:pos="0"/>
      </w:tabs>
      <w:spacing w:before="240" w:after="60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AF25FD"/>
    <w:pPr>
      <w:numPr>
        <w:ilvl w:val="8"/>
        <w:numId w:val="1"/>
      </w:numPr>
      <w:tabs>
        <w:tab w:val="left" w:pos="-720"/>
        <w:tab w:val="left" w:pos="0"/>
      </w:tabs>
      <w:spacing w:before="240" w:after="60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rsid w:val="00AF25FD"/>
    <w:pPr>
      <w:ind w:left="567"/>
    </w:pPr>
    <w:rPr>
      <w:noProof/>
    </w:rPr>
  </w:style>
  <w:style w:type="paragraph" w:customStyle="1" w:styleId="Parrafo2">
    <w:name w:val="Parrafo 2"/>
    <w:basedOn w:val="Normal"/>
    <w:rsid w:val="00AF25FD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AF25FD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rsid w:val="00AF25FD"/>
    <w:pPr>
      <w:tabs>
        <w:tab w:val="center" w:pos="4252"/>
        <w:tab w:val="right" w:pos="8504"/>
      </w:tabs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rsid w:val="00AF25FD"/>
    <w:pPr>
      <w:ind w:left="720" w:firstLine="720"/>
    </w:pPr>
  </w:style>
  <w:style w:type="paragraph" w:styleId="Piedepgina">
    <w:name w:val="footer"/>
    <w:basedOn w:val="Normal"/>
    <w:link w:val="PiedepginaCar"/>
    <w:uiPriority w:val="99"/>
    <w:rsid w:val="00AF25FD"/>
    <w:pPr>
      <w:tabs>
        <w:tab w:val="center" w:pos="4252"/>
        <w:tab w:val="right" w:pos="8504"/>
      </w:tabs>
      <w:spacing w:before="40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rsid w:val="00AF25FD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semiHidden/>
    <w:rsid w:val="00AF25FD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rsid w:val="00AF25FD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AF25FD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basedOn w:val="Fuentedeprrafopredeter"/>
    <w:uiPriority w:val="99"/>
    <w:rsid w:val="00AF25FD"/>
    <w:rPr>
      <w:color w:val="0000FF"/>
      <w:u w:val="single"/>
    </w:rPr>
  </w:style>
  <w:style w:type="character" w:styleId="Hipervnculovisitado">
    <w:name w:val="FollowedHyperlink"/>
    <w:basedOn w:val="Fuentedeprrafopredeter"/>
    <w:rsid w:val="00AF25FD"/>
    <w:rPr>
      <w:color w:val="800080"/>
      <w:u w:val="single"/>
    </w:rPr>
  </w:style>
  <w:style w:type="character" w:styleId="Nmerodepgina">
    <w:name w:val="page number"/>
    <w:basedOn w:val="Fuentedeprrafopredeter"/>
    <w:rsid w:val="00AF25FD"/>
  </w:style>
  <w:style w:type="paragraph" w:styleId="Epgrafe">
    <w:name w:val="caption"/>
    <w:basedOn w:val="Normal"/>
    <w:next w:val="ParrafoEpgrafe"/>
    <w:qFormat/>
    <w:rsid w:val="00AF25FD"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rsid w:val="00AF25FD"/>
    <w:pPr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decuerpo">
    <w:name w:val="Body Text"/>
    <w:basedOn w:val="Normal"/>
    <w:rsid w:val="00AF25FD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decuerpo2">
    <w:name w:val="Body Text 2"/>
    <w:basedOn w:val="Normal"/>
    <w:rsid w:val="00AF25FD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rsid w:val="00AF25FD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rsid w:val="00AF25FD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AF25FD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AF25FD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AF25FD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AF25FD"/>
    <w:pPr>
      <w:ind w:left="1920"/>
    </w:pPr>
    <w:rPr>
      <w:rFonts w:ascii="Times New Roman" w:hAnsi="Times New Roman"/>
      <w:sz w:val="24"/>
    </w:rPr>
  </w:style>
  <w:style w:type="paragraph" w:styleId="Textodecuerpo3">
    <w:name w:val="Body Text 3"/>
    <w:basedOn w:val="Normal"/>
    <w:rsid w:val="00AF25FD"/>
    <w:rPr>
      <w:b/>
      <w:bCs/>
      <w:i/>
      <w:iCs/>
    </w:rPr>
  </w:style>
  <w:style w:type="character" w:styleId="VariableHTML">
    <w:name w:val="HTML Variable"/>
    <w:basedOn w:val="Fuentedeprrafopredeter"/>
    <w:rsid w:val="00AF25FD"/>
    <w:rPr>
      <w:i/>
      <w:iCs/>
    </w:rPr>
  </w:style>
  <w:style w:type="paragraph" w:styleId="Listaconvietas">
    <w:name w:val="List Bullet"/>
    <w:basedOn w:val="Normal"/>
    <w:autoRedefine/>
    <w:rsid w:val="00AF25FD"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rsid w:val="00AF25FD"/>
    <w:pPr>
      <w:ind w:left="283" w:hanging="283"/>
    </w:pPr>
  </w:style>
  <w:style w:type="paragraph" w:styleId="Listaconvietas2">
    <w:name w:val="List Bullet 2"/>
    <w:basedOn w:val="Normal"/>
    <w:autoRedefine/>
    <w:rsid w:val="00AF25FD"/>
    <w:pPr>
      <w:numPr>
        <w:numId w:val="6"/>
      </w:numPr>
    </w:pPr>
  </w:style>
  <w:style w:type="paragraph" w:customStyle="1" w:styleId="NormalTabla">
    <w:name w:val="Normal Tabla"/>
    <w:basedOn w:val="Normal"/>
    <w:rsid w:val="00AF25FD"/>
    <w:pPr>
      <w:spacing w:before="60"/>
    </w:pPr>
    <w:rPr>
      <w:szCs w:val="20"/>
    </w:rPr>
  </w:style>
  <w:style w:type="paragraph" w:customStyle="1" w:styleId="Parrafo4">
    <w:name w:val="Parrafo 4"/>
    <w:basedOn w:val="Parrafo3"/>
    <w:rsid w:val="00AF25FD"/>
  </w:style>
  <w:style w:type="paragraph" w:customStyle="1" w:styleId="Parrafo5">
    <w:name w:val="Parrafo 5"/>
    <w:basedOn w:val="Parrafo4"/>
    <w:rsid w:val="00AF25FD"/>
  </w:style>
  <w:style w:type="paragraph" w:customStyle="1" w:styleId="Parrafo6">
    <w:name w:val="Parrafo 6"/>
    <w:basedOn w:val="Parrafo5"/>
    <w:rsid w:val="00AF25FD"/>
  </w:style>
  <w:style w:type="paragraph" w:customStyle="1" w:styleId="Parrafo7">
    <w:name w:val="Parrafo 7"/>
    <w:basedOn w:val="Parrafo6"/>
    <w:rsid w:val="00AF25FD"/>
  </w:style>
  <w:style w:type="paragraph" w:customStyle="1" w:styleId="TextoINDICE">
    <w:name w:val="Texto INDICE"/>
    <w:basedOn w:val="Normal"/>
    <w:rsid w:val="007201FB"/>
    <w:pPr>
      <w:numPr>
        <w:numId w:val="12"/>
      </w:numPr>
      <w:tabs>
        <w:tab w:val="right" w:leader="dot" w:pos="9639"/>
      </w:tabs>
      <w:suppressAutoHyphens w:val="0"/>
      <w:spacing w:before="0"/>
      <w:ind w:left="357" w:hanging="357"/>
      <w:outlineLvl w:val="0"/>
    </w:pPr>
    <w:rPr>
      <w:sz w:val="23"/>
      <w:szCs w:val="20"/>
      <w:lang w:val="es-ES_tradnl"/>
    </w:rPr>
  </w:style>
  <w:style w:type="paragraph" w:styleId="Encabezadodenota">
    <w:name w:val="Note Heading"/>
    <w:basedOn w:val="Normal"/>
    <w:next w:val="Normal"/>
    <w:rsid w:val="00AF25FD"/>
    <w:pPr>
      <w:ind w:left="851"/>
    </w:pPr>
    <w:rPr>
      <w:szCs w:val="20"/>
    </w:rPr>
  </w:style>
  <w:style w:type="paragraph" w:styleId="Listaconvietas3">
    <w:name w:val="List Bullet 3"/>
    <w:basedOn w:val="Normal"/>
    <w:autoRedefine/>
    <w:rsid w:val="00AF25FD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AF25FD"/>
    <w:rPr>
      <w:b/>
      <w:sz w:val="24"/>
    </w:rPr>
  </w:style>
  <w:style w:type="paragraph" w:styleId="Listaconvietas4">
    <w:name w:val="List Bullet 4"/>
    <w:basedOn w:val="Normal"/>
    <w:autoRedefine/>
    <w:rsid w:val="00AF25FD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AF25FD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AF25FD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AF25FD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AF25FD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AF25FD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AF25FD"/>
    <w:pPr>
      <w:numPr>
        <w:numId w:val="11"/>
      </w:numPr>
      <w:tabs>
        <w:tab w:val="left" w:pos="1985"/>
      </w:tabs>
    </w:pPr>
  </w:style>
  <w:style w:type="paragraph" w:customStyle="1" w:styleId="Ladillo1">
    <w:name w:val="Ladillo 1"/>
    <w:basedOn w:val="Normal"/>
    <w:next w:val="Normal"/>
    <w:rsid w:val="007201FB"/>
    <w:pPr>
      <w:numPr>
        <w:numId w:val="13"/>
      </w:numPr>
      <w:suppressAutoHyphens w:val="0"/>
      <w:spacing w:before="300"/>
      <w:outlineLvl w:val="0"/>
    </w:pPr>
    <w:rPr>
      <w:rFonts w:ascii="TheSansBold-Plain" w:hAnsi="TheSansBold-Plain"/>
      <w:caps/>
      <w:sz w:val="28"/>
      <w:szCs w:val="20"/>
      <w:lang w:val="es-ES_tradnl"/>
    </w:rPr>
  </w:style>
  <w:style w:type="paragraph" w:customStyle="1" w:styleId="Ladillo3">
    <w:name w:val="Ladillo 3"/>
    <w:basedOn w:val="Normal"/>
    <w:rsid w:val="007201FB"/>
    <w:pPr>
      <w:numPr>
        <w:ilvl w:val="2"/>
        <w:numId w:val="13"/>
      </w:numPr>
      <w:suppressAutoHyphens w:val="0"/>
      <w:spacing w:before="300"/>
      <w:jc w:val="left"/>
      <w:outlineLvl w:val="2"/>
    </w:pPr>
    <w:rPr>
      <w:rFonts w:ascii="TheSansBold-Italic" w:hAnsi="TheSansBold-Italic"/>
      <w:sz w:val="28"/>
      <w:szCs w:val="20"/>
      <w:lang w:val="es-ES_tradnl"/>
    </w:rPr>
  </w:style>
  <w:style w:type="paragraph" w:customStyle="1" w:styleId="Ladillo4">
    <w:name w:val="Ladillo 4"/>
    <w:basedOn w:val="Ladillo3"/>
    <w:next w:val="Normal"/>
    <w:rsid w:val="007201FB"/>
    <w:pPr>
      <w:numPr>
        <w:ilvl w:val="3"/>
      </w:numPr>
      <w:outlineLvl w:val="3"/>
    </w:pPr>
    <w:rPr>
      <w:rFonts w:ascii="TheSans-Plain" w:hAnsi="TheSans-Plain"/>
      <w:sz w:val="24"/>
    </w:rPr>
  </w:style>
  <w:style w:type="table" w:styleId="Tablaconcuadrcula">
    <w:name w:val="Table Grid"/>
    <w:basedOn w:val="Tablanormal"/>
    <w:rsid w:val="007201FB"/>
    <w:pPr>
      <w:ind w:left="87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C75C7D"/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rsid w:val="00FC5AB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A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0B2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C72E9"/>
    <w:pPr>
      <w:suppressAutoHyphens w:val="0"/>
      <w:spacing w:before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2E9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FooterOdd">
    <w:name w:val="Footer Odd"/>
    <w:basedOn w:val="Normal"/>
    <w:qFormat/>
    <w:rsid w:val="000C3E82"/>
    <w:pPr>
      <w:pBdr>
        <w:top w:val="single" w:sz="4" w:space="1" w:color="4F81BD" w:themeColor="accent1"/>
      </w:pBdr>
      <w:suppressAutoHyphens w:val="0"/>
      <w:spacing w:before="0"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fr-FR"/>
    </w:rPr>
  </w:style>
  <w:style w:type="character" w:customStyle="1" w:styleId="EncabezadoCar">
    <w:name w:val="Encabezado Car"/>
    <w:basedOn w:val="Fuentedeprrafopredeter"/>
    <w:link w:val="Encabezado"/>
    <w:rsid w:val="002F2B07"/>
    <w:rPr>
      <w:rFonts w:ascii="TheSansCorrespondence" w:hAnsi="TheSansCorrespondence"/>
      <w:b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69F"/>
    <w:rPr>
      <w:rFonts w:ascii="TheSansCorrespondence" w:hAnsi="TheSansCorrespondence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C76"/>
    <w:pPr>
      <w:suppressAutoHyphens/>
      <w:spacing w:before="120"/>
      <w:jc w:val="both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link w:val="Ttulo1Car"/>
    <w:autoRedefine/>
    <w:qFormat/>
    <w:rsid w:val="00C75C7D"/>
    <w:pPr>
      <w:keepNext/>
      <w:numPr>
        <w:numId w:val="1"/>
      </w:numPr>
      <w:spacing w:before="240" w:after="120"/>
      <w:outlineLvl w:val="0"/>
    </w:pPr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tulo2">
    <w:name w:val="heading 2"/>
    <w:aliases w:val="Título 2 Car"/>
    <w:basedOn w:val="Normal"/>
    <w:next w:val="Parrafo2"/>
    <w:autoRedefine/>
    <w:qFormat/>
    <w:rsid w:val="00560AD0"/>
    <w:pPr>
      <w:keepNext/>
      <w:suppressAutoHyphens w:val="0"/>
      <w:spacing w:after="120"/>
      <w:ind w:left="567" w:hanging="567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rsid w:val="00AF25FD"/>
    <w:pPr>
      <w:keepNext/>
      <w:numPr>
        <w:ilvl w:val="2"/>
        <w:numId w:val="1"/>
      </w:numPr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aliases w:val="H4"/>
    <w:basedOn w:val="Ttulo3"/>
    <w:next w:val="Normal"/>
    <w:qFormat/>
    <w:rsid w:val="00AF25FD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AF25FD"/>
    <w:pPr>
      <w:numPr>
        <w:ilvl w:val="4"/>
        <w:numId w:val="1"/>
      </w:numPr>
      <w:tabs>
        <w:tab w:val="left" w:pos="851"/>
      </w:tabs>
      <w:spacing w:before="240" w:after="60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AF25FD"/>
    <w:pPr>
      <w:numPr>
        <w:ilvl w:val="5"/>
        <w:numId w:val="1"/>
      </w:numPr>
      <w:spacing w:before="240" w:after="60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AF25FD"/>
    <w:pPr>
      <w:numPr>
        <w:ilvl w:val="6"/>
        <w:numId w:val="1"/>
      </w:numPr>
      <w:tabs>
        <w:tab w:val="left" w:pos="-720"/>
        <w:tab w:val="left" w:pos="0"/>
      </w:tabs>
      <w:spacing w:before="240" w:after="60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AF25FD"/>
    <w:pPr>
      <w:numPr>
        <w:ilvl w:val="7"/>
        <w:numId w:val="1"/>
      </w:numPr>
      <w:tabs>
        <w:tab w:val="left" w:pos="-720"/>
        <w:tab w:val="left" w:pos="0"/>
      </w:tabs>
      <w:spacing w:before="240" w:after="60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AF25FD"/>
    <w:pPr>
      <w:numPr>
        <w:ilvl w:val="8"/>
        <w:numId w:val="1"/>
      </w:numPr>
      <w:tabs>
        <w:tab w:val="left" w:pos="-720"/>
        <w:tab w:val="left" w:pos="0"/>
      </w:tabs>
      <w:spacing w:before="240" w:after="60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rsid w:val="00AF25FD"/>
    <w:pPr>
      <w:ind w:left="567"/>
    </w:pPr>
    <w:rPr>
      <w:noProof/>
    </w:rPr>
  </w:style>
  <w:style w:type="paragraph" w:customStyle="1" w:styleId="Parrafo2">
    <w:name w:val="Parrafo 2"/>
    <w:basedOn w:val="Normal"/>
    <w:rsid w:val="00AF25FD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AF25FD"/>
    <w:pPr>
      <w:ind w:left="567"/>
    </w:pPr>
    <w:rPr>
      <w:lang w:val="en-GB"/>
    </w:rPr>
  </w:style>
  <w:style w:type="paragraph" w:styleId="Encabezado">
    <w:name w:val="header"/>
    <w:basedOn w:val="Normal"/>
    <w:link w:val="EncabezadoCar"/>
    <w:rsid w:val="00AF25FD"/>
    <w:pPr>
      <w:tabs>
        <w:tab w:val="center" w:pos="4252"/>
        <w:tab w:val="right" w:pos="8504"/>
      </w:tabs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rsid w:val="00AF25FD"/>
    <w:pPr>
      <w:ind w:left="720" w:firstLine="720"/>
    </w:pPr>
  </w:style>
  <w:style w:type="paragraph" w:styleId="Piedepgina">
    <w:name w:val="footer"/>
    <w:basedOn w:val="Normal"/>
    <w:link w:val="PiedepginaCar"/>
    <w:uiPriority w:val="99"/>
    <w:rsid w:val="00AF25FD"/>
    <w:pPr>
      <w:tabs>
        <w:tab w:val="center" w:pos="4252"/>
        <w:tab w:val="right" w:pos="8504"/>
      </w:tabs>
      <w:spacing w:before="40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rsid w:val="00AF25FD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semiHidden/>
    <w:rsid w:val="00AF25FD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rsid w:val="00AF25FD"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AF25FD"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basedOn w:val="Fuentedeprrafopredeter"/>
    <w:uiPriority w:val="99"/>
    <w:rsid w:val="00AF25FD"/>
    <w:rPr>
      <w:color w:val="0000FF"/>
      <w:u w:val="single"/>
    </w:rPr>
  </w:style>
  <w:style w:type="character" w:styleId="Hipervnculovisitado">
    <w:name w:val="FollowedHyperlink"/>
    <w:basedOn w:val="Fuentedeprrafopredeter"/>
    <w:rsid w:val="00AF25FD"/>
    <w:rPr>
      <w:color w:val="800080"/>
      <w:u w:val="single"/>
    </w:rPr>
  </w:style>
  <w:style w:type="character" w:styleId="Nmerodepgina">
    <w:name w:val="page number"/>
    <w:basedOn w:val="Fuentedeprrafopredeter"/>
    <w:rsid w:val="00AF25FD"/>
  </w:style>
  <w:style w:type="paragraph" w:styleId="Epgrafe">
    <w:name w:val="caption"/>
    <w:basedOn w:val="Normal"/>
    <w:next w:val="ParrafoEpgrafe"/>
    <w:qFormat/>
    <w:rsid w:val="00AF25FD"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rsid w:val="00AF25FD"/>
    <w:pPr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decuerpo">
    <w:name w:val="Body Text"/>
    <w:basedOn w:val="Normal"/>
    <w:rsid w:val="00AF25FD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decuerpo2">
    <w:name w:val="Body Text 2"/>
    <w:basedOn w:val="Normal"/>
    <w:rsid w:val="00AF25FD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rsid w:val="00AF25FD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rsid w:val="00AF25FD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AF25FD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AF25FD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AF25FD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AF25FD"/>
    <w:pPr>
      <w:ind w:left="1920"/>
    </w:pPr>
    <w:rPr>
      <w:rFonts w:ascii="Times New Roman" w:hAnsi="Times New Roman"/>
      <w:sz w:val="24"/>
    </w:rPr>
  </w:style>
  <w:style w:type="paragraph" w:styleId="Textodecuerpo3">
    <w:name w:val="Body Text 3"/>
    <w:basedOn w:val="Normal"/>
    <w:rsid w:val="00AF25FD"/>
    <w:rPr>
      <w:b/>
      <w:bCs/>
      <w:i/>
      <w:iCs/>
    </w:rPr>
  </w:style>
  <w:style w:type="character" w:styleId="VariableHTML">
    <w:name w:val="HTML Variable"/>
    <w:basedOn w:val="Fuentedeprrafopredeter"/>
    <w:rsid w:val="00AF25FD"/>
    <w:rPr>
      <w:i/>
      <w:iCs/>
    </w:rPr>
  </w:style>
  <w:style w:type="paragraph" w:styleId="Listaconvietas">
    <w:name w:val="List Bullet"/>
    <w:basedOn w:val="Normal"/>
    <w:autoRedefine/>
    <w:rsid w:val="00AF25FD"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rsid w:val="00AF25FD"/>
    <w:pPr>
      <w:ind w:left="283" w:hanging="283"/>
    </w:pPr>
  </w:style>
  <w:style w:type="paragraph" w:styleId="Listaconvietas2">
    <w:name w:val="List Bullet 2"/>
    <w:basedOn w:val="Normal"/>
    <w:autoRedefine/>
    <w:rsid w:val="00AF25FD"/>
    <w:pPr>
      <w:numPr>
        <w:numId w:val="6"/>
      </w:numPr>
    </w:pPr>
  </w:style>
  <w:style w:type="paragraph" w:customStyle="1" w:styleId="NormalTabla">
    <w:name w:val="Normal Tabla"/>
    <w:basedOn w:val="Normal"/>
    <w:rsid w:val="00AF25FD"/>
    <w:pPr>
      <w:spacing w:before="60"/>
    </w:pPr>
    <w:rPr>
      <w:szCs w:val="20"/>
    </w:rPr>
  </w:style>
  <w:style w:type="paragraph" w:customStyle="1" w:styleId="Parrafo4">
    <w:name w:val="Parrafo 4"/>
    <w:basedOn w:val="Parrafo3"/>
    <w:rsid w:val="00AF25FD"/>
  </w:style>
  <w:style w:type="paragraph" w:customStyle="1" w:styleId="Parrafo5">
    <w:name w:val="Parrafo 5"/>
    <w:basedOn w:val="Parrafo4"/>
    <w:rsid w:val="00AF25FD"/>
  </w:style>
  <w:style w:type="paragraph" w:customStyle="1" w:styleId="Parrafo6">
    <w:name w:val="Parrafo 6"/>
    <w:basedOn w:val="Parrafo5"/>
    <w:rsid w:val="00AF25FD"/>
  </w:style>
  <w:style w:type="paragraph" w:customStyle="1" w:styleId="Parrafo7">
    <w:name w:val="Parrafo 7"/>
    <w:basedOn w:val="Parrafo6"/>
    <w:rsid w:val="00AF25FD"/>
  </w:style>
  <w:style w:type="paragraph" w:customStyle="1" w:styleId="TextoINDICE">
    <w:name w:val="Texto INDICE"/>
    <w:basedOn w:val="Normal"/>
    <w:rsid w:val="007201FB"/>
    <w:pPr>
      <w:numPr>
        <w:numId w:val="12"/>
      </w:numPr>
      <w:tabs>
        <w:tab w:val="right" w:leader="dot" w:pos="9639"/>
      </w:tabs>
      <w:suppressAutoHyphens w:val="0"/>
      <w:spacing w:before="0"/>
      <w:ind w:left="357" w:hanging="357"/>
      <w:outlineLvl w:val="0"/>
    </w:pPr>
    <w:rPr>
      <w:sz w:val="23"/>
      <w:szCs w:val="20"/>
      <w:lang w:val="es-ES_tradnl"/>
    </w:rPr>
  </w:style>
  <w:style w:type="paragraph" w:styleId="Encabezadodenota">
    <w:name w:val="Note Heading"/>
    <w:basedOn w:val="Normal"/>
    <w:next w:val="Normal"/>
    <w:rsid w:val="00AF25FD"/>
    <w:pPr>
      <w:ind w:left="851"/>
    </w:pPr>
    <w:rPr>
      <w:szCs w:val="20"/>
    </w:rPr>
  </w:style>
  <w:style w:type="paragraph" w:styleId="Listaconvietas3">
    <w:name w:val="List Bullet 3"/>
    <w:basedOn w:val="Normal"/>
    <w:autoRedefine/>
    <w:rsid w:val="00AF25FD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AF25FD"/>
    <w:rPr>
      <w:b/>
      <w:sz w:val="24"/>
    </w:rPr>
  </w:style>
  <w:style w:type="paragraph" w:styleId="Listaconvietas4">
    <w:name w:val="List Bullet 4"/>
    <w:basedOn w:val="Normal"/>
    <w:autoRedefine/>
    <w:rsid w:val="00AF25FD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AF25FD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AF25FD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AF25FD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AF25FD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AF25FD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AF25FD"/>
    <w:pPr>
      <w:numPr>
        <w:numId w:val="11"/>
      </w:numPr>
      <w:tabs>
        <w:tab w:val="left" w:pos="1985"/>
      </w:tabs>
    </w:pPr>
  </w:style>
  <w:style w:type="paragraph" w:customStyle="1" w:styleId="Ladillo1">
    <w:name w:val="Ladillo 1"/>
    <w:basedOn w:val="Normal"/>
    <w:next w:val="Normal"/>
    <w:rsid w:val="007201FB"/>
    <w:pPr>
      <w:numPr>
        <w:numId w:val="13"/>
      </w:numPr>
      <w:suppressAutoHyphens w:val="0"/>
      <w:spacing w:before="300"/>
      <w:outlineLvl w:val="0"/>
    </w:pPr>
    <w:rPr>
      <w:rFonts w:ascii="TheSansBold-Plain" w:hAnsi="TheSansBold-Plain"/>
      <w:caps/>
      <w:sz w:val="28"/>
      <w:szCs w:val="20"/>
      <w:lang w:val="es-ES_tradnl"/>
    </w:rPr>
  </w:style>
  <w:style w:type="paragraph" w:customStyle="1" w:styleId="Ladillo3">
    <w:name w:val="Ladillo 3"/>
    <w:basedOn w:val="Normal"/>
    <w:rsid w:val="007201FB"/>
    <w:pPr>
      <w:numPr>
        <w:ilvl w:val="2"/>
        <w:numId w:val="13"/>
      </w:numPr>
      <w:suppressAutoHyphens w:val="0"/>
      <w:spacing w:before="300"/>
      <w:jc w:val="left"/>
      <w:outlineLvl w:val="2"/>
    </w:pPr>
    <w:rPr>
      <w:rFonts w:ascii="TheSansBold-Italic" w:hAnsi="TheSansBold-Italic"/>
      <w:sz w:val="28"/>
      <w:szCs w:val="20"/>
      <w:lang w:val="es-ES_tradnl"/>
    </w:rPr>
  </w:style>
  <w:style w:type="paragraph" w:customStyle="1" w:styleId="Ladillo4">
    <w:name w:val="Ladillo 4"/>
    <w:basedOn w:val="Ladillo3"/>
    <w:next w:val="Normal"/>
    <w:rsid w:val="007201FB"/>
    <w:pPr>
      <w:numPr>
        <w:ilvl w:val="3"/>
      </w:numPr>
      <w:outlineLvl w:val="3"/>
    </w:pPr>
    <w:rPr>
      <w:rFonts w:ascii="TheSans-Plain" w:hAnsi="TheSans-Plain"/>
      <w:sz w:val="24"/>
    </w:rPr>
  </w:style>
  <w:style w:type="table" w:styleId="Tablaconcuadrcula">
    <w:name w:val="Table Grid"/>
    <w:basedOn w:val="Tablanormal"/>
    <w:rsid w:val="007201FB"/>
    <w:pPr>
      <w:ind w:left="87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C75C7D"/>
    <w:rPr>
      <w:rFonts w:asciiTheme="minorHAnsi" w:hAnsiTheme="minorHAnsi"/>
      <w:b/>
      <w:bCs/>
      <w:cap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rsid w:val="00FC5AB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A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0B2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C72E9"/>
    <w:pPr>
      <w:suppressAutoHyphens w:val="0"/>
      <w:spacing w:before="0"/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C72E9"/>
    <w:rPr>
      <w:rFonts w:ascii="Calibri" w:eastAsiaTheme="minorHAnsi" w:hAnsi="Calibri" w:cstheme="minorBidi"/>
      <w:sz w:val="22"/>
      <w:szCs w:val="21"/>
      <w:lang w:eastAsia="en-US"/>
    </w:rPr>
  </w:style>
  <w:style w:type="paragraph" w:customStyle="1" w:styleId="FooterOdd">
    <w:name w:val="Footer Odd"/>
    <w:basedOn w:val="Normal"/>
    <w:qFormat/>
    <w:rsid w:val="000C3E82"/>
    <w:pPr>
      <w:pBdr>
        <w:top w:val="single" w:sz="4" w:space="1" w:color="4F81BD" w:themeColor="accent1"/>
      </w:pBdr>
      <w:suppressAutoHyphens w:val="0"/>
      <w:spacing w:before="0"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fr-FR"/>
    </w:rPr>
  </w:style>
  <w:style w:type="character" w:customStyle="1" w:styleId="EncabezadoCar">
    <w:name w:val="Encabezado Car"/>
    <w:basedOn w:val="Fuentedeprrafopredeter"/>
    <w:link w:val="Encabezado"/>
    <w:rsid w:val="002F2B07"/>
    <w:rPr>
      <w:rFonts w:ascii="TheSansCorrespondence" w:hAnsi="TheSansCorrespondence"/>
      <w:b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369F"/>
    <w:rPr>
      <w:rFonts w:ascii="TheSansCorrespondence" w:hAnsi="TheSansCorrespondence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TS\ISO9001\Plantillas%20TSOL\Calidad\Formato%20de%20documento1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23D8040BBD94983C4E057E7A6208E" ma:contentTypeVersion="0" ma:contentTypeDescription="Crear nuevo documento." ma:contentTypeScope="" ma:versionID="d67a989ca705de3ebd35c985076ec14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1CC690B-E1FF-4F9F-A819-400938F78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01E029-5B66-4A63-9E03-E1F2EFC8F9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212BB-1677-4819-9F5C-E7479E395A1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\TS\ISO9001\Plantillas TSOL\Calidad\Formato de documento191203.dot</Template>
  <TotalTime>1</TotalTime>
  <Pages>2</Pages>
  <Words>187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1214</CharactersWithSpaces>
  <SharedDoc>false</SharedDoc>
  <HLinks>
    <vt:vector size="48" baseType="variant"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_Toc232228572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_Toc232228571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_Toc232228570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_Toc232228569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_Toc232228568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_Toc232228567</vt:lpwstr>
      </vt:variant>
      <vt:variant>
        <vt:i4>2097236</vt:i4>
      </vt:variant>
      <vt:variant>
        <vt:i4>9566</vt:i4>
      </vt:variant>
      <vt:variant>
        <vt:i4>1027</vt:i4>
      </vt:variant>
      <vt:variant>
        <vt:i4>1</vt:i4>
      </vt:variant>
      <vt:variant>
        <vt:lpwstr>cid:image002.gif@01C9A717.A2B30F20</vt:lpwstr>
      </vt:variant>
      <vt:variant>
        <vt:lpwstr/>
      </vt:variant>
      <vt:variant>
        <vt:i4>2097236</vt:i4>
      </vt:variant>
      <vt:variant>
        <vt:i4>9992</vt:i4>
      </vt:variant>
      <vt:variant>
        <vt:i4>1029</vt:i4>
      </vt:variant>
      <vt:variant>
        <vt:i4>1</vt:i4>
      </vt:variant>
      <vt:variant>
        <vt:lpwstr>cid:image002.gif@01C9A717.A2B30F20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creator>Guillermo López Moratinos</dc:creator>
  <cp:lastModifiedBy>Desarrollo Movilidad</cp:lastModifiedBy>
  <cp:revision>4</cp:revision>
  <cp:lastPrinted>2011-02-09T13:01:00Z</cp:lastPrinted>
  <dcterms:created xsi:type="dcterms:W3CDTF">2011-06-20T19:27:00Z</dcterms:created>
  <dcterms:modified xsi:type="dcterms:W3CDTF">2012-02-21T08:57:00Z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0x010100E8623D8040BBD94983C4E057E7A6208E</vt:lpwstr>
  </property>
</Properties>
</file>